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07277" w:rsidRDefault="00007277" w:rsidP="007D004D">
      <w:pPr>
        <w:pStyle w:val="20"/>
        <w:jc w:val="center"/>
        <w:rPr>
          <w:rFonts w:eastAsia="MS Mincho"/>
          <w:sz w:val="48"/>
          <w:szCs w:val="48"/>
        </w:rPr>
      </w:pPr>
      <w:bookmarkStart w:id="0" w:name="_Toc410634778"/>
      <w:bookmarkStart w:id="1" w:name="_GoBack"/>
    </w:p>
    <w:bookmarkEnd w:id="1"/>
    <w:p w:rsidR="00007277" w:rsidRDefault="00007277" w:rsidP="007D004D">
      <w:pPr>
        <w:pStyle w:val="20"/>
        <w:jc w:val="center"/>
        <w:rPr>
          <w:rFonts w:eastAsia="MS Mincho"/>
          <w:sz w:val="48"/>
          <w:szCs w:val="48"/>
        </w:rPr>
      </w:pPr>
    </w:p>
    <w:p w:rsidR="00007277" w:rsidRDefault="00007277" w:rsidP="007D004D">
      <w:pPr>
        <w:pStyle w:val="20"/>
        <w:jc w:val="center"/>
        <w:rPr>
          <w:rFonts w:eastAsia="MS Mincho"/>
          <w:sz w:val="48"/>
          <w:szCs w:val="48"/>
        </w:rPr>
      </w:pPr>
    </w:p>
    <w:p w:rsidR="00007277" w:rsidRDefault="00007277" w:rsidP="007D004D">
      <w:pPr>
        <w:pStyle w:val="20"/>
        <w:jc w:val="center"/>
        <w:rPr>
          <w:rFonts w:eastAsia="MS Mincho"/>
          <w:sz w:val="48"/>
          <w:szCs w:val="48"/>
        </w:rPr>
      </w:pPr>
    </w:p>
    <w:p w:rsidR="00007277" w:rsidRDefault="00007277" w:rsidP="007D004D">
      <w:pPr>
        <w:pStyle w:val="20"/>
        <w:jc w:val="center"/>
        <w:rPr>
          <w:rFonts w:eastAsia="MS Mincho"/>
          <w:sz w:val="48"/>
          <w:szCs w:val="48"/>
        </w:rPr>
      </w:pPr>
    </w:p>
    <w:p w:rsidR="00007277" w:rsidRPr="00007277" w:rsidRDefault="00007277" w:rsidP="00007277">
      <w:pPr>
        <w:rPr>
          <w:rFonts w:eastAsia="MS Mincho"/>
        </w:rPr>
      </w:pPr>
    </w:p>
    <w:p w:rsidR="00977A82" w:rsidRPr="00007277" w:rsidRDefault="00977A82" w:rsidP="007D004D">
      <w:pPr>
        <w:pStyle w:val="20"/>
        <w:jc w:val="center"/>
        <w:rPr>
          <w:rFonts w:eastAsia="MS Mincho"/>
          <w:sz w:val="48"/>
          <w:szCs w:val="48"/>
        </w:rPr>
      </w:pPr>
      <w:r w:rsidRPr="00007277">
        <w:rPr>
          <w:rFonts w:eastAsia="MS Mincho"/>
          <w:sz w:val="48"/>
          <w:szCs w:val="48"/>
        </w:rPr>
        <w:t>Осциллограф цифровой С8-54</w:t>
      </w:r>
    </w:p>
    <w:p w:rsidR="00977A82" w:rsidRPr="00007277" w:rsidRDefault="00977A82" w:rsidP="00977A82">
      <w:pPr>
        <w:pStyle w:val="20"/>
        <w:jc w:val="center"/>
        <w:rPr>
          <w:rFonts w:eastAsia="MS Mincho"/>
          <w:sz w:val="48"/>
          <w:szCs w:val="48"/>
        </w:rPr>
      </w:pPr>
      <w:r w:rsidRPr="00007277">
        <w:rPr>
          <w:rFonts w:eastAsia="MS Mincho"/>
          <w:sz w:val="48"/>
          <w:szCs w:val="48"/>
        </w:rPr>
        <w:t>Инструкция по программированию</w:t>
      </w:r>
    </w:p>
    <w:p w:rsidR="00977A82" w:rsidRPr="00977A82" w:rsidRDefault="00977A82" w:rsidP="00977A82">
      <w:pPr>
        <w:rPr>
          <w:rFonts w:eastAsia="MS Mincho"/>
        </w:rPr>
      </w:pPr>
    </w:p>
    <w:p w:rsidR="00977A82" w:rsidRDefault="00977A82" w:rsidP="00977A82">
      <w:pPr>
        <w:rPr>
          <w:rFonts w:eastAsia="MS Mincho"/>
        </w:rPr>
      </w:pPr>
    </w:p>
    <w:p w:rsidR="00977A82" w:rsidRPr="00977A82" w:rsidRDefault="00977A82" w:rsidP="00977A82">
      <w:pPr>
        <w:rPr>
          <w:rFonts w:eastAsia="MS Mincho"/>
        </w:rPr>
      </w:pPr>
    </w:p>
    <w:p w:rsidR="00977A82" w:rsidRPr="00977A82" w:rsidRDefault="00977A82" w:rsidP="00977A82">
      <w:pPr>
        <w:rPr>
          <w:rFonts w:eastAsia="MS Mincho"/>
        </w:rPr>
      </w:pPr>
    </w:p>
    <w:p w:rsidR="007D004D" w:rsidRPr="00872775" w:rsidRDefault="00977A82" w:rsidP="00977A82">
      <w:r>
        <w:rPr>
          <w:rFonts w:eastAsia="MS Mincho"/>
        </w:rPr>
        <w:br w:type="page"/>
      </w:r>
      <w:bookmarkEnd w:id="0"/>
    </w:p>
    <w:p w:rsidR="007D004D" w:rsidRDefault="007D004D" w:rsidP="007D004D">
      <w:pPr>
        <w:pStyle w:val="3"/>
      </w:pPr>
      <w:bookmarkStart w:id="2" w:name="_Toc410634780"/>
      <w:r>
        <w:t xml:space="preserve">1  </w:t>
      </w:r>
      <w:r w:rsidR="00A44427">
        <w:t>Введение</w:t>
      </w:r>
      <w:r w:rsidR="00E67F5E">
        <w:t xml:space="preserve"> в программирование</w:t>
      </w:r>
      <w:bookmarkEnd w:id="2"/>
    </w:p>
    <w:p w:rsidR="007D004D" w:rsidRPr="00872775" w:rsidRDefault="004833E5" w:rsidP="007D004D">
      <w:pPr>
        <w:pStyle w:val="a7"/>
        <w:spacing w:line="276" w:lineRule="auto"/>
        <w:ind w:firstLine="708"/>
        <w:rPr>
          <w:color w:val="000000"/>
          <w:szCs w:val="24"/>
        </w:rPr>
      </w:pPr>
      <w:r>
        <w:rPr>
          <w:color w:val="000000"/>
          <w:szCs w:val="24"/>
        </w:rPr>
        <w:t xml:space="preserve">1.1  </w:t>
      </w:r>
      <w:r w:rsidR="007D004D" w:rsidRPr="00872775">
        <w:rPr>
          <w:color w:val="000000"/>
          <w:szCs w:val="24"/>
        </w:rPr>
        <w:t>Прежде</w:t>
      </w:r>
      <w:r w:rsidR="007F49ED">
        <w:rPr>
          <w:color w:val="000000"/>
          <w:szCs w:val="24"/>
        </w:rPr>
        <w:t>,</w:t>
      </w:r>
      <w:r w:rsidR="007D004D" w:rsidRPr="00872775">
        <w:rPr>
          <w:color w:val="000000"/>
          <w:szCs w:val="24"/>
        </w:rPr>
        <w:t xml:space="preserve"> чем приступить к использованию осциллографа в измерительной системе, внимательно изучите данный документ. В нем изложены все необходимые данные о составе команд, их назначениях и взаимодействиях , синтаксисе программных сообщений, правилах образования имен к</w:t>
      </w:r>
      <w:r w:rsidR="007D004D" w:rsidRPr="00872775">
        <w:rPr>
          <w:color w:val="000000"/>
          <w:szCs w:val="24"/>
        </w:rPr>
        <w:t>о</w:t>
      </w:r>
      <w:r w:rsidR="007D004D" w:rsidRPr="00872775">
        <w:rPr>
          <w:color w:val="000000"/>
          <w:szCs w:val="24"/>
        </w:rPr>
        <w:t>манд.</w:t>
      </w:r>
    </w:p>
    <w:p w:rsidR="007D004D" w:rsidRPr="009C47FB" w:rsidRDefault="007D004D" w:rsidP="007D004D">
      <w:pPr>
        <w:pStyle w:val="a7"/>
        <w:spacing w:line="276" w:lineRule="auto"/>
        <w:ind w:firstLine="708"/>
        <w:rPr>
          <w:color w:val="000000"/>
        </w:rPr>
      </w:pPr>
      <w:r w:rsidRPr="00872775">
        <w:rPr>
          <w:color w:val="000000"/>
          <w:szCs w:val="24"/>
        </w:rPr>
        <w:t xml:space="preserve">Осциллограф может быть включен в измерительную систему </w:t>
      </w:r>
      <w:r w:rsidR="00232D92">
        <w:rPr>
          <w:color w:val="000000"/>
          <w:szCs w:val="24"/>
        </w:rPr>
        <w:t>посредством</w:t>
      </w:r>
      <w:r w:rsidRPr="00872775">
        <w:rPr>
          <w:color w:val="000000"/>
          <w:szCs w:val="24"/>
        </w:rPr>
        <w:t xml:space="preserve"> </w:t>
      </w:r>
      <w:r w:rsidR="009C47FB">
        <w:rPr>
          <w:color w:val="000000"/>
          <w:szCs w:val="24"/>
        </w:rPr>
        <w:t xml:space="preserve">универсального </w:t>
      </w:r>
      <w:r w:rsidRPr="00872775">
        <w:rPr>
          <w:color w:val="000000"/>
          <w:szCs w:val="24"/>
        </w:rPr>
        <w:t>последовательн</w:t>
      </w:r>
      <w:r w:rsidR="00232D92">
        <w:rPr>
          <w:color w:val="000000"/>
          <w:szCs w:val="24"/>
        </w:rPr>
        <w:t>ого</w:t>
      </w:r>
      <w:r w:rsidRPr="00872775">
        <w:rPr>
          <w:color w:val="000000"/>
          <w:szCs w:val="24"/>
        </w:rPr>
        <w:t xml:space="preserve"> и</w:t>
      </w:r>
      <w:r w:rsidRPr="00872775">
        <w:rPr>
          <w:color w:val="000000"/>
          <w:szCs w:val="24"/>
        </w:rPr>
        <w:t>н</w:t>
      </w:r>
      <w:r w:rsidRPr="00872775">
        <w:rPr>
          <w:color w:val="000000"/>
          <w:szCs w:val="24"/>
        </w:rPr>
        <w:t>терфейс</w:t>
      </w:r>
      <w:r w:rsidR="00232D92">
        <w:rPr>
          <w:color w:val="000000"/>
          <w:szCs w:val="24"/>
        </w:rPr>
        <w:t>а</w:t>
      </w:r>
      <w:r w:rsidR="009C47FB">
        <w:rPr>
          <w:color w:val="000000"/>
          <w:szCs w:val="24"/>
        </w:rPr>
        <w:t xml:space="preserve">  </w:t>
      </w:r>
      <w:r w:rsidR="009C47FB">
        <w:rPr>
          <w:color w:val="000000"/>
          <w:szCs w:val="24"/>
          <w:lang w:val="en-US"/>
        </w:rPr>
        <w:t>USB</w:t>
      </w:r>
      <w:r w:rsidR="009C47FB" w:rsidRPr="009C47FB">
        <w:rPr>
          <w:color w:val="000000"/>
          <w:szCs w:val="24"/>
        </w:rPr>
        <w:t xml:space="preserve"> </w:t>
      </w:r>
      <w:r w:rsidR="009C47FB">
        <w:rPr>
          <w:color w:val="000000"/>
          <w:szCs w:val="24"/>
        </w:rPr>
        <w:t>или через локальную вычислительную сеть.</w:t>
      </w:r>
    </w:p>
    <w:p w:rsidR="00327803" w:rsidRPr="00772C9D" w:rsidRDefault="007D004D" w:rsidP="007D004D">
      <w:pPr>
        <w:pStyle w:val="a7"/>
        <w:spacing w:line="276" w:lineRule="auto"/>
        <w:ind w:firstLine="708"/>
      </w:pPr>
      <w:r>
        <w:rPr>
          <w:color w:val="000000"/>
        </w:rPr>
        <w:t>Осциллограф может дистанционно программироваться путем программных посылок</w:t>
      </w:r>
      <w:r w:rsidR="00327803">
        <w:rPr>
          <w:color w:val="000000"/>
        </w:rPr>
        <w:t xml:space="preserve">, синтаксис которых </w:t>
      </w:r>
      <w:r w:rsidR="00545774">
        <w:rPr>
          <w:color w:val="000000"/>
        </w:rPr>
        <w:t>соответству</w:t>
      </w:r>
      <w:r w:rsidR="00327803">
        <w:rPr>
          <w:color w:val="000000"/>
        </w:rPr>
        <w:t xml:space="preserve">ет стандарту </w:t>
      </w:r>
      <w:r w:rsidR="00327803">
        <w:rPr>
          <w:color w:val="000000"/>
          <w:lang w:val="en-US"/>
        </w:rPr>
        <w:t>SCPI</w:t>
      </w:r>
      <w:r w:rsidR="00327803" w:rsidRPr="00327803">
        <w:rPr>
          <w:color w:val="000000"/>
        </w:rPr>
        <w:t>-99</w:t>
      </w:r>
      <w:r w:rsidR="00772C9D">
        <w:rPr>
          <w:color w:val="000000"/>
        </w:rPr>
        <w:t xml:space="preserve">  -  </w:t>
      </w:r>
      <w:r w:rsidR="00772C9D" w:rsidRPr="00772C9D">
        <w:rPr>
          <w:rStyle w:val="af0"/>
          <w:bCs/>
          <w:i w:val="0"/>
          <w:iCs w:val="0"/>
          <w:shd w:val="clear" w:color="auto" w:fill="FFFFFF"/>
        </w:rPr>
        <w:t>Standard Commands for Programmable Instruments</w:t>
      </w:r>
      <w:r w:rsidR="002D258B">
        <w:rPr>
          <w:rStyle w:val="af0"/>
          <w:bCs/>
          <w:i w:val="0"/>
          <w:iCs w:val="0"/>
          <w:shd w:val="clear" w:color="auto" w:fill="FFFFFF"/>
        </w:rPr>
        <w:t xml:space="preserve"> (С</w:t>
      </w:r>
      <w:r w:rsidR="00772C9D">
        <w:rPr>
          <w:rStyle w:val="af0"/>
          <w:bCs/>
          <w:i w:val="0"/>
          <w:iCs w:val="0"/>
          <w:shd w:val="clear" w:color="auto" w:fill="FFFFFF"/>
        </w:rPr>
        <w:t>тандартные команды для программируемых п</w:t>
      </w:r>
      <w:r w:rsidR="00545774">
        <w:rPr>
          <w:rStyle w:val="af0"/>
          <w:bCs/>
          <w:i w:val="0"/>
          <w:iCs w:val="0"/>
          <w:shd w:val="clear" w:color="auto" w:fill="FFFFFF"/>
        </w:rPr>
        <w:t>р</w:t>
      </w:r>
      <w:r w:rsidR="00772C9D">
        <w:rPr>
          <w:rStyle w:val="af0"/>
          <w:bCs/>
          <w:i w:val="0"/>
          <w:iCs w:val="0"/>
          <w:shd w:val="clear" w:color="auto" w:fill="FFFFFF"/>
        </w:rPr>
        <w:t>иборов)</w:t>
      </w:r>
      <w:r w:rsidRPr="00772C9D">
        <w:t xml:space="preserve">. </w:t>
      </w:r>
    </w:p>
    <w:p w:rsidR="007D004D" w:rsidRDefault="007D004D" w:rsidP="007D004D">
      <w:pPr>
        <w:pStyle w:val="a7"/>
        <w:spacing w:line="276" w:lineRule="auto"/>
        <w:ind w:firstLine="708"/>
        <w:rPr>
          <w:color w:val="000000"/>
        </w:rPr>
      </w:pPr>
      <w:r>
        <w:rPr>
          <w:color w:val="000000"/>
        </w:rPr>
        <w:t xml:space="preserve">Эти программные посылки состоят из последовательности </w:t>
      </w:r>
      <w:r w:rsidR="00545774">
        <w:rPr>
          <w:color w:val="000000"/>
        </w:rPr>
        <w:t>программ</w:t>
      </w:r>
      <w:r>
        <w:rPr>
          <w:color w:val="000000"/>
        </w:rPr>
        <w:t>ных блоков, представленных пр</w:t>
      </w:r>
      <w:r>
        <w:rPr>
          <w:color w:val="000000"/>
        </w:rPr>
        <w:t>о</w:t>
      </w:r>
      <w:r>
        <w:rPr>
          <w:color w:val="000000"/>
        </w:rPr>
        <w:t>граммными командами или запросами. Программная команда или запрос</w:t>
      </w:r>
      <w:r w:rsidR="000874EA">
        <w:rPr>
          <w:color w:val="000000"/>
        </w:rPr>
        <w:t>,</w:t>
      </w:r>
      <w:r>
        <w:rPr>
          <w:color w:val="000000"/>
        </w:rPr>
        <w:t xml:space="preserve"> в свою очередь</w:t>
      </w:r>
      <w:r w:rsidR="000874EA">
        <w:rPr>
          <w:color w:val="000000"/>
        </w:rPr>
        <w:t>,</w:t>
      </w:r>
      <w:r>
        <w:rPr>
          <w:color w:val="000000"/>
        </w:rPr>
        <w:t xml:space="preserve"> сост</w:t>
      </w:r>
      <w:r>
        <w:rPr>
          <w:color w:val="000000"/>
        </w:rPr>
        <w:t>о</w:t>
      </w:r>
      <w:r>
        <w:rPr>
          <w:color w:val="000000"/>
        </w:rPr>
        <w:t>ит из последовательности функциональных элементов, которые включают в себя разделители, заголовок команды, программные данные и символ окончания команды. Все это п</w:t>
      </w:r>
      <w:r>
        <w:rPr>
          <w:color w:val="000000"/>
        </w:rPr>
        <w:t>е</w:t>
      </w:r>
      <w:r>
        <w:rPr>
          <w:color w:val="000000"/>
        </w:rPr>
        <w:t xml:space="preserve">ресылается в осциллограф </w:t>
      </w:r>
      <w:r w:rsidR="00232D92">
        <w:rPr>
          <w:color w:val="000000"/>
        </w:rPr>
        <w:t>посредством</w:t>
      </w:r>
      <w:r>
        <w:rPr>
          <w:color w:val="000000"/>
        </w:rPr>
        <w:t xml:space="preserve"> системн</w:t>
      </w:r>
      <w:r w:rsidR="002E6E5D">
        <w:rPr>
          <w:color w:val="000000"/>
        </w:rPr>
        <w:t>ого</w:t>
      </w:r>
      <w:r>
        <w:rPr>
          <w:color w:val="000000"/>
        </w:rPr>
        <w:t xml:space="preserve"> интерфейс</w:t>
      </w:r>
      <w:r w:rsidR="002E6E5D">
        <w:rPr>
          <w:color w:val="000000"/>
        </w:rPr>
        <w:t>а</w:t>
      </w:r>
      <w:r>
        <w:rPr>
          <w:color w:val="000000"/>
        </w:rPr>
        <w:t xml:space="preserve"> в коде </w:t>
      </w:r>
      <w:r>
        <w:rPr>
          <w:b/>
          <w:color w:val="000000"/>
          <w:lang w:val="en-US"/>
        </w:rPr>
        <w:t>ASCII</w:t>
      </w:r>
      <w:r>
        <w:rPr>
          <w:color w:val="000000"/>
        </w:rPr>
        <w:t>.</w:t>
      </w:r>
    </w:p>
    <w:p w:rsidR="007D004D" w:rsidRPr="003C211D" w:rsidRDefault="007D004D" w:rsidP="007D004D">
      <w:pPr>
        <w:pStyle w:val="a7"/>
        <w:spacing w:line="276" w:lineRule="auto"/>
        <w:ind w:firstLine="708"/>
        <w:rPr>
          <w:color w:val="000000"/>
        </w:rPr>
      </w:pPr>
      <w:r>
        <w:rPr>
          <w:color w:val="000000"/>
        </w:rPr>
        <w:t>Пример программной посылки представлен ниже.</w:t>
      </w:r>
    </w:p>
    <w:p w:rsidR="007D004D" w:rsidRPr="00D932B4" w:rsidRDefault="007D004D" w:rsidP="007D004D">
      <w:pPr>
        <w:pStyle w:val="a7"/>
        <w:spacing w:line="276" w:lineRule="auto"/>
        <w:ind w:firstLine="708"/>
        <w:rPr>
          <w:color w:val="000000"/>
        </w:rPr>
      </w:pPr>
      <w:r>
        <w:rPr>
          <w:color w:val="000000"/>
        </w:rPr>
        <w:t xml:space="preserve">Заголовок команды  </w:t>
      </w:r>
      <w:r w:rsidRPr="00D932B4">
        <w:rPr>
          <w:color w:val="000000"/>
        </w:rPr>
        <w:t xml:space="preserve"> </w:t>
      </w:r>
      <w:r>
        <w:rPr>
          <w:color w:val="000000"/>
        </w:rPr>
        <w:t xml:space="preserve"> Программные данные</w:t>
      </w:r>
    </w:p>
    <w:p w:rsidR="007D004D" w:rsidRDefault="007D004D" w:rsidP="007D004D">
      <w:pPr>
        <w:spacing w:line="276" w:lineRule="auto"/>
        <w:ind w:firstLine="720"/>
        <w:jc w:val="both"/>
        <w:rPr>
          <w:color w:val="000000"/>
        </w:rPr>
      </w:pPr>
      <w:r w:rsidRPr="00D932B4">
        <w:rPr>
          <w:color w:val="000000"/>
        </w:rPr>
        <w:t xml:space="preserve"> </w:t>
      </w:r>
      <w:r>
        <w:rPr>
          <w:color w:val="000000"/>
          <w:lang w:val="en-US"/>
        </w:rPr>
        <w:sym w:font="MT Extra" w:char="F036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7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4"/>
      </w:r>
      <w:r>
        <w:rPr>
          <w:color w:val="000000"/>
          <w:lang w:val="en-US"/>
        </w:rPr>
        <w:sym w:font="MT Extra" w:char="F038"/>
      </w:r>
      <w:r w:rsidRPr="00D932B4">
        <w:rPr>
          <w:color w:val="000000"/>
        </w:rPr>
        <w:t xml:space="preserve">    </w:t>
      </w:r>
      <w:r>
        <w:rPr>
          <w:color w:val="000000"/>
          <w:lang w:val="en-US"/>
        </w:rPr>
        <w:sym w:font="MT Extra" w:char="F036"/>
      </w:r>
      <w:r>
        <w:rPr>
          <w:color w:val="000000"/>
          <w:lang w:val="en-US"/>
        </w:rPr>
        <w:sym w:font="MT Extra" w:char="F037"/>
      </w:r>
      <w:r>
        <w:rPr>
          <w:color w:val="000000"/>
          <w:lang w:val="en-US"/>
        </w:rPr>
        <w:sym w:font="MT Extra" w:char="F038"/>
      </w:r>
    </w:p>
    <w:p w:rsidR="007D004D" w:rsidRPr="00D932B4" w:rsidRDefault="007D004D" w:rsidP="007D004D">
      <w:pPr>
        <w:jc w:val="both"/>
        <w:rPr>
          <w:b/>
          <w:color w:val="000000"/>
        </w:rPr>
      </w:pPr>
      <w:r>
        <w:rPr>
          <w:color w:val="000000"/>
        </w:rPr>
        <w:tab/>
      </w:r>
      <w:r w:rsidRPr="00D932B4">
        <w:rPr>
          <w:b/>
          <w:color w:val="000000"/>
        </w:rPr>
        <w:t>:</w:t>
      </w:r>
      <w:r w:rsidR="009A6E93">
        <w:rPr>
          <w:b/>
          <w:color w:val="000000"/>
          <w:lang w:val="en-US"/>
        </w:rPr>
        <w:t>CHANNEL</w:t>
      </w:r>
      <w:r w:rsidR="009A6E93">
        <w:rPr>
          <w:b/>
          <w:color w:val="000000"/>
        </w:rPr>
        <w:t>1</w:t>
      </w:r>
      <w:r w:rsidR="009A6E93" w:rsidRPr="00D932B4">
        <w:rPr>
          <w:b/>
          <w:color w:val="000000"/>
        </w:rPr>
        <w:t>:</w:t>
      </w:r>
      <w:r w:rsidR="009A6E93">
        <w:rPr>
          <w:b/>
          <w:color w:val="000000"/>
          <w:lang w:val="en-US"/>
        </w:rPr>
        <w:t>SCALE</w:t>
      </w:r>
      <w:r w:rsidR="009A6E93" w:rsidRPr="00327803">
        <w:rPr>
          <w:b/>
          <w:color w:val="000000"/>
        </w:rPr>
        <w:t xml:space="preserve"> </w:t>
      </w:r>
      <w:r w:rsidR="009A6E93" w:rsidRPr="00900AC5">
        <w:rPr>
          <w:b/>
          <w:color w:val="000000"/>
        </w:rPr>
        <w:t xml:space="preserve"> </w:t>
      </w:r>
      <w:r w:rsidR="00327803" w:rsidRPr="00327803">
        <w:rPr>
          <w:b/>
          <w:color w:val="000000"/>
        </w:rPr>
        <w:t>0.</w:t>
      </w:r>
      <w:r w:rsidR="00327803" w:rsidRPr="00900AC5">
        <w:rPr>
          <w:b/>
          <w:color w:val="000000"/>
        </w:rPr>
        <w:t>2</w:t>
      </w:r>
      <w:r w:rsidR="00327803">
        <w:rPr>
          <w:b/>
          <w:color w:val="000000"/>
          <w:lang w:val="en-US"/>
        </w:rPr>
        <w:t>V</w:t>
      </w:r>
      <w:r>
        <w:rPr>
          <w:b/>
          <w:color w:val="000000"/>
        </w:rPr>
        <w:t xml:space="preserve"> </w:t>
      </w:r>
    </w:p>
    <w:p w:rsidR="007D004D" w:rsidRDefault="00E30348" w:rsidP="007D004D">
      <w:pPr>
        <w:ind w:firstLine="720"/>
        <w:jc w:val="both"/>
        <w:rPr>
          <w:color w:val="000000"/>
        </w:rPr>
      </w:pP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7728" behindDoc="0" locked="0" layoutInCell="0" allowOverlap="1">
                <wp:simplePos x="0" y="0"/>
                <wp:positionH relativeFrom="column">
                  <wp:posOffset>799465</wp:posOffset>
                </wp:positionH>
                <wp:positionV relativeFrom="paragraph">
                  <wp:posOffset>8890</wp:posOffset>
                </wp:positionV>
                <wp:extent cx="561340" cy="364490"/>
                <wp:effectExtent l="6350" t="41275" r="32385" b="13335"/>
                <wp:wrapNone/>
                <wp:docPr id="5" name="Line 49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561340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47D7F15" id="Line 496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62.95pt,.7pt" to="107.1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6704" behindDoc="0" locked="0" layoutInCell="0" allowOverlap="1">
                <wp:simplePos x="0" y="0"/>
                <wp:positionH relativeFrom="column">
                  <wp:posOffset>496570</wp:posOffset>
                </wp:positionH>
                <wp:positionV relativeFrom="paragraph">
                  <wp:posOffset>8890</wp:posOffset>
                </wp:positionV>
                <wp:extent cx="60325" cy="364490"/>
                <wp:effectExtent l="46355" t="22225" r="7620" b="13335"/>
                <wp:wrapNone/>
                <wp:docPr id="4" name="Line 4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0325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37A531F" id="Line 495" o:spid="_x0000_s1026" style="position:absolute;flip:x 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9.1pt,.7pt" to="43.85pt,2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>
        <w:rPr>
          <w:noProof/>
          <w:color w:val="000000"/>
        </w:rPr>
        <mc:AlternateContent>
          <mc:Choice Requires="wps">
            <w:drawing>
              <wp:anchor distT="0" distB="0" distL="114300" distR="114300" simplePos="0" relativeHeight="251655680" behindDoc="0" locked="0" layoutInCell="0" allowOverlap="1">
                <wp:simplePos x="0" y="0"/>
                <wp:positionH relativeFrom="column">
                  <wp:posOffset>1953260</wp:posOffset>
                </wp:positionH>
                <wp:positionV relativeFrom="paragraph">
                  <wp:posOffset>-1270</wp:posOffset>
                </wp:positionV>
                <wp:extent cx="654685" cy="364490"/>
                <wp:effectExtent l="36195" t="40640" r="13970" b="13970"/>
                <wp:wrapNone/>
                <wp:docPr id="3" name="Line 4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654685" cy="36449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 type="none" w="sm" len="lg"/>
                          <a:tailEnd type="triangle" w="sm" len="lg"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184933F2" id="Line 494" o:spid="_x0000_s1026" style="position:absolute;flip:x y;z-index:251655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53.8pt,-.1pt" to="205.35pt,28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" o:allowincell="f" strokeweight=".5pt">
                <v:stroke startarrowwidth="narrow" startarrowlength="long" endarrow="block" endarrowwidth="narrow" endarrowlength="long"/>
              </v:line>
            </w:pict>
          </mc:Fallback>
        </mc:AlternateContent>
      </w:r>
      <w:r w:rsidR="007D004D">
        <w:rPr>
          <w:color w:val="000000"/>
          <w:lang w:val="en-US"/>
        </w:rPr>
        <w:sym w:font="MT Extra" w:char="F031"/>
      </w:r>
      <w:r w:rsidR="007D004D">
        <w:rPr>
          <w:color w:val="000000"/>
          <w:lang w:val="en-US"/>
        </w:rPr>
        <w:sym w:font="MT Extra" w:char="F034"/>
      </w:r>
      <w:r w:rsidR="007D004D">
        <w:rPr>
          <w:color w:val="000000"/>
          <w:lang w:val="en-US"/>
        </w:rPr>
        <w:sym w:font="MT Extra" w:char="F034"/>
      </w:r>
      <w:r w:rsidR="007D004D">
        <w:rPr>
          <w:color w:val="000000"/>
          <w:lang w:val="en-US"/>
        </w:rPr>
        <w:sym w:font="MT Extra" w:char="F034"/>
      </w:r>
      <w:r w:rsidR="007D004D">
        <w:rPr>
          <w:color w:val="000000"/>
          <w:lang w:val="en-US"/>
        </w:rPr>
        <w:sym w:font="MT Extra" w:char="F034"/>
      </w:r>
      <w:r w:rsidR="007D004D">
        <w:rPr>
          <w:color w:val="000000"/>
          <w:lang w:val="en-US"/>
        </w:rPr>
        <w:sym w:font="MT Extra" w:char="F034"/>
      </w:r>
      <w:r w:rsidR="007D004D">
        <w:rPr>
          <w:color w:val="000000"/>
          <w:lang w:val="en-US"/>
        </w:rPr>
        <w:sym w:font="MT Extra" w:char="F032"/>
      </w:r>
      <w:r w:rsidR="007D004D">
        <w:rPr>
          <w:color w:val="000000"/>
          <w:lang w:val="en-US"/>
        </w:rPr>
        <w:sym w:font="MT Extra" w:char="F034"/>
      </w:r>
      <w:r w:rsidR="007D004D">
        <w:rPr>
          <w:color w:val="000000"/>
          <w:lang w:val="en-US"/>
        </w:rPr>
        <w:sym w:font="MT Extra" w:char="F034"/>
      </w:r>
      <w:r w:rsidR="007D004D">
        <w:rPr>
          <w:color w:val="000000"/>
          <w:lang w:val="en-US"/>
        </w:rPr>
        <w:sym w:font="MT Extra" w:char="F034"/>
      </w:r>
      <w:r w:rsidR="007D004D">
        <w:rPr>
          <w:color w:val="000000"/>
          <w:lang w:val="en-US"/>
        </w:rPr>
        <w:sym w:font="MT Extra" w:char="F034"/>
      </w:r>
      <w:r w:rsidR="007D004D">
        <w:rPr>
          <w:color w:val="000000"/>
          <w:lang w:val="en-US"/>
        </w:rPr>
        <w:sym w:font="MT Extra" w:char="F034"/>
      </w:r>
      <w:r w:rsidR="007D004D">
        <w:rPr>
          <w:color w:val="000000"/>
          <w:lang w:val="en-US"/>
        </w:rPr>
        <w:sym w:font="MT Extra" w:char="F033"/>
      </w:r>
    </w:p>
    <w:p w:rsidR="007D004D" w:rsidRDefault="007D004D" w:rsidP="007D004D">
      <w:pPr>
        <w:ind w:firstLine="720"/>
        <w:jc w:val="both"/>
        <w:rPr>
          <w:color w:val="000000"/>
        </w:rPr>
      </w:pPr>
      <w:r>
        <w:rPr>
          <w:color w:val="000000"/>
        </w:rPr>
        <w:t xml:space="preserve">       </w:t>
      </w:r>
      <w:r w:rsidRPr="00872775">
        <w:rPr>
          <w:color w:val="000000"/>
        </w:rPr>
        <w:t xml:space="preserve">    </w:t>
      </w:r>
      <w:r>
        <w:rPr>
          <w:color w:val="000000"/>
        </w:rPr>
        <w:t xml:space="preserve">  </w:t>
      </w:r>
      <w:r w:rsidR="006C330C">
        <w:rPr>
          <w:color w:val="000000"/>
        </w:rPr>
        <w:t xml:space="preserve">   </w:t>
      </w:r>
      <w:r>
        <w:rPr>
          <w:color w:val="000000"/>
        </w:rPr>
        <w:t xml:space="preserve">Программный </w:t>
      </w:r>
    </w:p>
    <w:p w:rsidR="007D004D" w:rsidRDefault="006C330C" w:rsidP="000874EA">
      <w:pPr>
        <w:jc w:val="both"/>
        <w:rPr>
          <w:color w:val="000000"/>
        </w:rPr>
      </w:pPr>
      <w:r>
        <w:rPr>
          <w:color w:val="000000"/>
        </w:rPr>
        <w:t xml:space="preserve">    </w:t>
      </w:r>
      <w:r w:rsidR="000874EA">
        <w:rPr>
          <w:color w:val="000000"/>
        </w:rPr>
        <w:t>Разделитель</w:t>
      </w:r>
      <w:r w:rsidR="007D004D">
        <w:rPr>
          <w:color w:val="000000"/>
        </w:rPr>
        <w:t xml:space="preserve">      </w:t>
      </w:r>
      <w:r w:rsidR="007D004D" w:rsidRPr="003C211D">
        <w:rPr>
          <w:color w:val="000000"/>
        </w:rPr>
        <w:t xml:space="preserve">    </w:t>
      </w:r>
      <w:r w:rsidR="007D004D">
        <w:rPr>
          <w:color w:val="000000"/>
        </w:rPr>
        <w:t xml:space="preserve">     блок</w:t>
      </w:r>
      <w:r>
        <w:rPr>
          <w:color w:val="000000"/>
        </w:rPr>
        <w:tab/>
        <w:t xml:space="preserve">   </w:t>
      </w:r>
      <w:r w:rsidR="007D004D">
        <w:rPr>
          <w:color w:val="000000"/>
        </w:rPr>
        <w:t>Пробел</w:t>
      </w:r>
    </w:p>
    <w:p w:rsidR="007D004D" w:rsidRDefault="007D004D" w:rsidP="007D004D">
      <w:pPr>
        <w:ind w:firstLine="720"/>
        <w:jc w:val="both"/>
        <w:rPr>
          <w:color w:val="000000"/>
        </w:rPr>
      </w:pPr>
    </w:p>
    <w:p w:rsidR="00313E68" w:rsidRDefault="007D004D" w:rsidP="00313E68">
      <w:pPr>
        <w:pStyle w:val="22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Заг</w:t>
      </w:r>
      <w:r>
        <w:rPr>
          <w:color w:val="000000"/>
        </w:rPr>
        <w:t>о</w:t>
      </w:r>
      <w:r>
        <w:rPr>
          <w:color w:val="000000"/>
        </w:rPr>
        <w:t xml:space="preserve">ловок команды </w:t>
      </w:r>
      <w:r w:rsidR="00313E68">
        <w:rPr>
          <w:color w:val="000000"/>
        </w:rPr>
        <w:t xml:space="preserve">- </w:t>
      </w:r>
      <w:r>
        <w:rPr>
          <w:color w:val="000000"/>
        </w:rPr>
        <w:t>это программная мнемоника, представляющая действия, которые должен в</w:t>
      </w:r>
      <w:r>
        <w:rPr>
          <w:color w:val="000000"/>
        </w:rPr>
        <w:t>ы</w:t>
      </w:r>
      <w:r>
        <w:rPr>
          <w:color w:val="000000"/>
        </w:rPr>
        <w:t>полнить осциллограф.</w:t>
      </w:r>
      <w:r w:rsidR="00313E68" w:rsidRPr="00313E68">
        <w:rPr>
          <w:color w:val="000000"/>
        </w:rPr>
        <w:t xml:space="preserve"> </w:t>
      </w:r>
    </w:p>
    <w:p w:rsidR="00313E68" w:rsidRDefault="00313E68" w:rsidP="00313E68">
      <w:pPr>
        <w:pStyle w:val="22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Пробел применяется для отделения мнемоники команды от программных данных.</w:t>
      </w:r>
    </w:p>
    <w:p w:rsidR="00313E68" w:rsidRDefault="00313E68" w:rsidP="00313E68">
      <w:pPr>
        <w:pStyle w:val="22"/>
        <w:spacing w:line="240" w:lineRule="auto"/>
        <w:ind w:left="0" w:firstLine="708"/>
        <w:rPr>
          <w:color w:val="000000"/>
        </w:rPr>
      </w:pPr>
      <w:r>
        <w:rPr>
          <w:color w:val="000000"/>
        </w:rPr>
        <w:t>Разделитель «</w:t>
      </w:r>
      <w:r w:rsidRPr="00D932B4">
        <w:rPr>
          <w:b/>
          <w:color w:val="000000"/>
        </w:rPr>
        <w:t>:</w:t>
      </w:r>
      <w:r>
        <w:rPr>
          <w:color w:val="000000"/>
        </w:rPr>
        <w:t>» в начале команды не обязателен.</w:t>
      </w:r>
    </w:p>
    <w:p w:rsidR="00313E68" w:rsidRDefault="00313E68" w:rsidP="00313E68">
      <w:pPr>
        <w:pStyle w:val="a7"/>
        <w:spacing w:line="240" w:lineRule="auto"/>
        <w:ind w:firstLine="708"/>
        <w:rPr>
          <w:b/>
          <w:color w:val="000000"/>
        </w:rPr>
      </w:pPr>
      <w:r>
        <w:rPr>
          <w:color w:val="000000"/>
        </w:rPr>
        <w:t>Например:</w:t>
      </w:r>
      <w:r w:rsidRPr="00900AC5">
        <w:rPr>
          <w:b/>
          <w:color w:val="000000"/>
        </w:rPr>
        <w:t xml:space="preserve"> </w:t>
      </w:r>
    </w:p>
    <w:p w:rsidR="00313E68" w:rsidRPr="00313E68" w:rsidRDefault="00313E68" w:rsidP="00313E68">
      <w:pPr>
        <w:pStyle w:val="a7"/>
        <w:spacing w:line="240" w:lineRule="auto"/>
        <w:ind w:firstLine="708"/>
        <w:rPr>
          <w:b/>
          <w:color w:val="000000"/>
        </w:rPr>
      </w:pPr>
    </w:p>
    <w:p w:rsidR="007D004D" w:rsidRPr="00900AC5" w:rsidRDefault="009A6E93" w:rsidP="00264507">
      <w:pPr>
        <w:pStyle w:val="a7"/>
        <w:spacing w:line="276" w:lineRule="auto"/>
        <w:ind w:firstLine="708"/>
        <w:rPr>
          <w:b/>
          <w:color w:val="000000"/>
        </w:rPr>
      </w:pPr>
      <w:r>
        <w:rPr>
          <w:b/>
          <w:color w:val="000000"/>
          <w:lang w:val="en-US"/>
        </w:rPr>
        <w:t>CHANNEL</w:t>
      </w:r>
      <w:r>
        <w:rPr>
          <w:b/>
          <w:color w:val="000000"/>
        </w:rPr>
        <w:t>1</w:t>
      </w:r>
      <w:r w:rsidRPr="00D932B4">
        <w:rPr>
          <w:b/>
          <w:color w:val="000000"/>
        </w:rPr>
        <w:t>:</w:t>
      </w:r>
      <w:r>
        <w:rPr>
          <w:b/>
          <w:color w:val="000000"/>
          <w:lang w:val="en-US"/>
        </w:rPr>
        <w:t>SCALE</w:t>
      </w:r>
      <w:r w:rsidRPr="00327803">
        <w:rPr>
          <w:b/>
          <w:color w:val="000000"/>
        </w:rPr>
        <w:t xml:space="preserve"> </w:t>
      </w:r>
      <w:r w:rsidRPr="00900AC5">
        <w:rPr>
          <w:b/>
          <w:color w:val="000000"/>
        </w:rPr>
        <w:t xml:space="preserve"> </w:t>
      </w:r>
      <w:r w:rsidR="00313E68" w:rsidRPr="00327803">
        <w:rPr>
          <w:b/>
          <w:color w:val="000000"/>
        </w:rPr>
        <w:t>0.</w:t>
      </w:r>
      <w:r w:rsidR="00313E68" w:rsidRPr="00900AC5">
        <w:rPr>
          <w:b/>
          <w:color w:val="000000"/>
        </w:rPr>
        <w:t>2</w:t>
      </w:r>
      <w:r w:rsidR="00313E68">
        <w:rPr>
          <w:b/>
          <w:color w:val="000000"/>
          <w:lang w:val="en-US"/>
        </w:rPr>
        <w:t>V</w:t>
      </w:r>
    </w:p>
    <w:p w:rsidR="00263771" w:rsidRDefault="00263771" w:rsidP="00264507">
      <w:pPr>
        <w:pStyle w:val="a7"/>
        <w:spacing w:line="276" w:lineRule="auto"/>
        <w:ind w:firstLine="708"/>
        <w:rPr>
          <w:b/>
          <w:color w:val="000000"/>
        </w:rPr>
      </w:pPr>
    </w:p>
    <w:p w:rsidR="007D004D" w:rsidRDefault="004833E5" w:rsidP="004833E5">
      <w:pPr>
        <w:pStyle w:val="a7"/>
        <w:spacing w:line="240" w:lineRule="auto"/>
        <w:ind w:firstLine="708"/>
        <w:rPr>
          <w:color w:val="000000"/>
        </w:rPr>
      </w:pPr>
      <w:r>
        <w:t>1.2</w:t>
      </w:r>
      <w:r w:rsidR="007D004D">
        <w:t xml:space="preserve">  </w:t>
      </w:r>
      <w:r w:rsidR="007D004D">
        <w:rPr>
          <w:color w:val="000000"/>
        </w:rPr>
        <w:t>Простые заголовки команд содержат единственную мнемонику. Например</w:t>
      </w:r>
      <w:r w:rsidR="007D004D" w:rsidRPr="003C211D">
        <w:rPr>
          <w:color w:val="000000"/>
        </w:rPr>
        <w:t>,</w:t>
      </w:r>
      <w:r w:rsidR="007D004D">
        <w:rPr>
          <w:color w:val="000000"/>
        </w:rPr>
        <w:t xml:space="preserve"> </w:t>
      </w:r>
      <w:r w:rsidR="000874EA" w:rsidRPr="00D932B4">
        <w:rPr>
          <w:b/>
          <w:color w:val="000000"/>
        </w:rPr>
        <w:t>:</w:t>
      </w:r>
      <w:r w:rsidR="007D004D">
        <w:rPr>
          <w:b/>
          <w:color w:val="000000"/>
          <w:lang w:val="en-US"/>
        </w:rPr>
        <w:t>A</w:t>
      </w:r>
      <w:r w:rsidR="009A6E93">
        <w:rPr>
          <w:b/>
          <w:color w:val="000000"/>
          <w:lang w:val="en-US"/>
        </w:rPr>
        <w:t>UTOSET</w:t>
      </w:r>
      <w:r w:rsidR="007D004D" w:rsidRPr="003C211D">
        <w:rPr>
          <w:color w:val="000000"/>
        </w:rPr>
        <w:t xml:space="preserve"> </w:t>
      </w:r>
      <w:r w:rsidR="007D004D">
        <w:rPr>
          <w:color w:val="000000"/>
        </w:rPr>
        <w:t xml:space="preserve">или </w:t>
      </w:r>
      <w:r w:rsidR="000874EA" w:rsidRPr="00D932B4">
        <w:rPr>
          <w:b/>
          <w:color w:val="000000"/>
        </w:rPr>
        <w:t>:</w:t>
      </w:r>
      <w:r w:rsidR="007D004D">
        <w:rPr>
          <w:b/>
          <w:color w:val="000000"/>
          <w:lang w:val="en-US"/>
        </w:rPr>
        <w:t>STOP</w:t>
      </w:r>
      <w:r w:rsidR="007D004D" w:rsidRPr="003C211D">
        <w:rPr>
          <w:color w:val="000000"/>
        </w:rPr>
        <w:t xml:space="preserve"> </w:t>
      </w:r>
      <w:r w:rsidR="007D004D">
        <w:rPr>
          <w:color w:val="000000"/>
        </w:rPr>
        <w:t>являются простыми заголовками, используемыми в осциллографе. Простой заг</w:t>
      </w:r>
      <w:r w:rsidR="007D004D">
        <w:rPr>
          <w:color w:val="000000"/>
        </w:rPr>
        <w:t>о</w:t>
      </w:r>
      <w:r w:rsidR="007D004D">
        <w:rPr>
          <w:color w:val="000000"/>
        </w:rPr>
        <w:t>ловок может содержать также программные данные.</w:t>
      </w:r>
    </w:p>
    <w:p w:rsidR="007D004D" w:rsidRDefault="007D004D" w:rsidP="004833E5">
      <w:pPr>
        <w:pStyle w:val="a7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Синтаксис программного сообщения для этих случаев будет следующий:</w:t>
      </w:r>
    </w:p>
    <w:p w:rsidR="007D004D" w:rsidRDefault="007D004D" w:rsidP="004833E5">
      <w:pPr>
        <w:pStyle w:val="a7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программная мнемоника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</w:p>
    <w:p w:rsidR="007D004D" w:rsidRDefault="007D004D" w:rsidP="004833E5">
      <w:pPr>
        <w:pStyle w:val="a7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или, при наличии программных данных,</w:t>
      </w:r>
    </w:p>
    <w:p w:rsidR="007D004D" w:rsidRDefault="007D004D" w:rsidP="004833E5">
      <w:pPr>
        <w:pStyle w:val="a7"/>
        <w:spacing w:before="40" w:line="240" w:lineRule="auto"/>
        <w:ind w:right="-85" w:firstLine="708"/>
        <w:rPr>
          <w:color w:val="000000"/>
        </w:rPr>
      </w:pP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программная мнемоника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пробел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программные данные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</w:t>
      </w:r>
      <w:r>
        <w:rPr>
          <w:color w:val="000000"/>
        </w:rPr>
        <w:t>н</w:t>
      </w:r>
      <w:r>
        <w:rPr>
          <w:color w:val="000000"/>
        </w:rPr>
        <w:t>ды</w:t>
      </w:r>
      <w:r>
        <w:rPr>
          <w:color w:val="000000"/>
          <w:lang w:val="en-US"/>
        </w:rPr>
        <w:sym w:font="Symbol" w:char="F03E"/>
      </w:r>
      <w:r w:rsidRPr="003C211D">
        <w:rPr>
          <w:color w:val="000000"/>
        </w:rPr>
        <w:t>.</w:t>
      </w:r>
    </w:p>
    <w:p w:rsidR="007D004D" w:rsidRDefault="004833E5" w:rsidP="007D004D">
      <w:pPr>
        <w:pStyle w:val="a7"/>
        <w:spacing w:line="240" w:lineRule="auto"/>
        <w:ind w:firstLine="708"/>
        <w:rPr>
          <w:color w:val="000000"/>
          <w:sz w:val="16"/>
        </w:rPr>
      </w:pPr>
      <w:r>
        <w:rPr>
          <w:color w:val="000000"/>
          <w:sz w:val="16"/>
        </w:rPr>
        <w:tab/>
      </w:r>
    </w:p>
    <w:p w:rsidR="007D004D" w:rsidRDefault="004833E5" w:rsidP="004833E5">
      <w:pPr>
        <w:pStyle w:val="a7"/>
        <w:spacing w:line="240" w:lineRule="auto"/>
        <w:ind w:firstLine="708"/>
        <w:rPr>
          <w:color w:val="000000"/>
        </w:rPr>
      </w:pPr>
      <w:r>
        <w:t>1.3</w:t>
      </w:r>
      <w:r w:rsidR="007D004D">
        <w:t xml:space="preserve">  </w:t>
      </w:r>
      <w:r w:rsidR="007D004D">
        <w:rPr>
          <w:color w:val="000000"/>
        </w:rPr>
        <w:t>Сложный заголовок команды является комбинацией из двух и более программных мн</w:t>
      </w:r>
      <w:r w:rsidR="007D004D">
        <w:rPr>
          <w:color w:val="000000"/>
        </w:rPr>
        <w:t>е</w:t>
      </w:r>
      <w:r w:rsidR="007D004D">
        <w:rPr>
          <w:color w:val="000000"/>
        </w:rPr>
        <w:t>моник. Первая мнемоника определяет подсистему команд, вторая мнемоника определяет к</w:t>
      </w:r>
      <w:r w:rsidR="007D004D">
        <w:rPr>
          <w:color w:val="000000"/>
        </w:rPr>
        <w:t>о</w:t>
      </w:r>
      <w:r w:rsidR="007D004D">
        <w:rPr>
          <w:color w:val="000000"/>
        </w:rPr>
        <w:t>манду из выбранной подсистемы. Мнемоники сложного заголовка команды разделяются между собой дво</w:t>
      </w:r>
      <w:r w:rsidR="007D004D">
        <w:rPr>
          <w:color w:val="000000"/>
        </w:rPr>
        <w:t>е</w:t>
      </w:r>
      <w:r w:rsidR="007D004D">
        <w:rPr>
          <w:color w:val="000000"/>
        </w:rPr>
        <w:t>точием.</w:t>
      </w:r>
    </w:p>
    <w:p w:rsidR="007D004D" w:rsidRDefault="007D004D" w:rsidP="007D004D">
      <w:pPr>
        <w:pStyle w:val="a7"/>
        <w:spacing w:line="240" w:lineRule="auto"/>
        <w:ind w:firstLine="708"/>
        <w:rPr>
          <w:color w:val="000000"/>
        </w:rPr>
      </w:pPr>
      <w:r>
        <w:rPr>
          <w:color w:val="000000"/>
        </w:rPr>
        <w:t>Синтаксис программы будет следующий:</w:t>
      </w:r>
    </w:p>
    <w:p w:rsidR="007D004D" w:rsidRDefault="007D004D" w:rsidP="007D004D">
      <w:pPr>
        <w:pStyle w:val="a7"/>
        <w:spacing w:line="240" w:lineRule="auto"/>
        <w:ind w:firstLine="708"/>
        <w:rPr>
          <w:color w:val="000000"/>
        </w:rPr>
      </w:pPr>
      <w:r>
        <w:rPr>
          <w:color w:val="000000"/>
        </w:rPr>
        <w:lastRenderedPageBreak/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подсистема</w:t>
      </w:r>
      <w:r>
        <w:rPr>
          <w:color w:val="000000"/>
          <w:lang w:val="en-US"/>
        </w:rPr>
        <w:sym w:font="Symbol" w:char="F03E"/>
      </w:r>
      <w:r>
        <w:rPr>
          <w:color w:val="000000"/>
        </w:rPr>
        <w:t>:</w:t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команда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пробел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программные данные</w:t>
      </w:r>
      <w:r>
        <w:rPr>
          <w:color w:val="000000"/>
          <w:lang w:val="en-US"/>
        </w:rPr>
        <w:sym w:font="Symbol" w:char="F03E"/>
      </w:r>
      <w:r>
        <w:rPr>
          <w:color w:val="000000"/>
          <w:lang w:val="en-US"/>
        </w:rPr>
        <w:sym w:font="Symbol" w:char="F03C"/>
      </w:r>
      <w:r>
        <w:rPr>
          <w:color w:val="000000"/>
        </w:rPr>
        <w:t>символ окончания команды</w:t>
      </w:r>
      <w:r>
        <w:rPr>
          <w:color w:val="000000"/>
          <w:lang w:val="en-US"/>
        </w:rPr>
        <w:sym w:font="Symbol" w:char="F03E"/>
      </w:r>
    </w:p>
    <w:p w:rsidR="004833E5" w:rsidRDefault="005876E1" w:rsidP="005876E1">
      <w:pPr>
        <w:pStyle w:val="a7"/>
        <w:spacing w:line="240" w:lineRule="auto"/>
        <w:ind w:firstLine="708"/>
      </w:pPr>
      <w:r>
        <w:t>В одной командной строке могут быть записаны команды, принадлежащие разным по</w:t>
      </w:r>
      <w:r>
        <w:t>д</w:t>
      </w:r>
      <w:r>
        <w:t>системам. В этом случае каждая команда отделяется от последующей точкой с запятой.</w:t>
      </w:r>
    </w:p>
    <w:p w:rsidR="005876E1" w:rsidRPr="004833E5" w:rsidRDefault="005876E1" w:rsidP="005876E1">
      <w:pPr>
        <w:pStyle w:val="a7"/>
        <w:spacing w:line="240" w:lineRule="auto"/>
        <w:ind w:firstLine="708"/>
        <w:rPr>
          <w:lang w:val="en-US"/>
        </w:rPr>
      </w:pPr>
      <w:r>
        <w:t>Например</w:t>
      </w:r>
      <w:r w:rsidRPr="004833E5">
        <w:rPr>
          <w:lang w:val="en-US"/>
        </w:rPr>
        <w:t>:</w:t>
      </w:r>
    </w:p>
    <w:p w:rsidR="005876E1" w:rsidRPr="003C211D" w:rsidRDefault="009A6E93" w:rsidP="005876E1">
      <w:pPr>
        <w:pStyle w:val="a7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:CHANNEL</w:t>
      </w:r>
      <w:r w:rsidRPr="004833E5">
        <w:rPr>
          <w:b/>
          <w:lang w:val="en-US"/>
        </w:rPr>
        <w:t>1</w:t>
      </w:r>
      <w:r>
        <w:rPr>
          <w:b/>
          <w:lang w:val="en-US"/>
        </w:rPr>
        <w:t>:SCALE</w:t>
      </w:r>
      <w:r w:rsidRPr="003C211D">
        <w:rPr>
          <w:b/>
          <w:lang w:val="en-US"/>
        </w:rPr>
        <w:t xml:space="preserve">  </w:t>
      </w:r>
      <w:r>
        <w:rPr>
          <w:b/>
          <w:lang w:val="en-US"/>
        </w:rPr>
        <w:t>1V;  TIMEBASE:SCALE</w:t>
      </w:r>
      <w:r w:rsidRPr="003C211D">
        <w:rPr>
          <w:b/>
          <w:lang w:val="en-US"/>
        </w:rPr>
        <w:t xml:space="preserve">  </w:t>
      </w:r>
      <w:r>
        <w:rPr>
          <w:b/>
          <w:lang w:val="en-US"/>
        </w:rPr>
        <w:t>1</w:t>
      </w:r>
      <w:r>
        <w:rPr>
          <w:b/>
        </w:rPr>
        <w:t>М</w:t>
      </w:r>
      <w:r>
        <w:rPr>
          <w:b/>
          <w:lang w:val="en-US"/>
        </w:rPr>
        <w:t>S</w:t>
      </w:r>
    </w:p>
    <w:p w:rsidR="007D004D" w:rsidRDefault="007D004D" w:rsidP="007D004D">
      <w:pPr>
        <w:pStyle w:val="a7"/>
        <w:spacing w:line="240" w:lineRule="auto"/>
        <w:ind w:firstLine="708"/>
        <w:rPr>
          <w:color w:val="FF0000"/>
        </w:rPr>
      </w:pPr>
      <w:r>
        <w:rPr>
          <w:color w:val="000000"/>
        </w:rPr>
        <w:t xml:space="preserve">Одинаковые команды могут использоваться в различных подсистемах команд. Например, команда </w:t>
      </w:r>
      <w:r w:rsidR="004833E5">
        <w:rPr>
          <w:b/>
          <w:color w:val="000000"/>
          <w:lang w:val="en-US"/>
        </w:rPr>
        <w:t>SC</w:t>
      </w:r>
      <w:r>
        <w:rPr>
          <w:b/>
          <w:color w:val="000000"/>
          <w:lang w:val="en-US"/>
        </w:rPr>
        <w:t>A</w:t>
      </w:r>
      <w:r w:rsidR="004833E5">
        <w:rPr>
          <w:b/>
          <w:color w:val="000000"/>
          <w:lang w:val="en-US"/>
        </w:rPr>
        <w:t>L</w:t>
      </w:r>
      <w:r w:rsidR="007C0060">
        <w:rPr>
          <w:b/>
          <w:color w:val="000000"/>
          <w:lang w:val="en-US"/>
        </w:rPr>
        <w:t>E</w:t>
      </w:r>
      <w:r>
        <w:rPr>
          <w:color w:val="000000"/>
        </w:rPr>
        <w:t xml:space="preserve"> может изменять как коэффициент деления в тракте вертикального о</w:t>
      </w:r>
      <w:r>
        <w:rPr>
          <w:color w:val="000000"/>
        </w:rPr>
        <w:t>т</w:t>
      </w:r>
      <w:r>
        <w:rPr>
          <w:color w:val="000000"/>
        </w:rPr>
        <w:t>клонения, так и коэффициент разверток осциллограф</w:t>
      </w:r>
      <w:r w:rsidR="007C0060">
        <w:rPr>
          <w:color w:val="000000"/>
        </w:rPr>
        <w:t>а</w:t>
      </w:r>
      <w:r>
        <w:rPr>
          <w:color w:val="000000"/>
        </w:rPr>
        <w:t>. Подсистема определяет, в каком узле о</w:t>
      </w:r>
      <w:r>
        <w:rPr>
          <w:color w:val="000000"/>
        </w:rPr>
        <w:t>с</w:t>
      </w:r>
      <w:r>
        <w:rPr>
          <w:color w:val="000000"/>
        </w:rPr>
        <w:t>циллографа будут производиться действия по данной команде.</w:t>
      </w:r>
    </w:p>
    <w:p w:rsidR="00313E68" w:rsidRPr="00313E68" w:rsidRDefault="00313E68" w:rsidP="004833E5">
      <w:pPr>
        <w:pStyle w:val="a7"/>
        <w:spacing w:line="240" w:lineRule="auto"/>
        <w:ind w:firstLine="709"/>
        <w:rPr>
          <w:sz w:val="16"/>
          <w:szCs w:val="16"/>
        </w:rPr>
      </w:pPr>
    </w:p>
    <w:p w:rsidR="007D004D" w:rsidRDefault="00313E68" w:rsidP="004833E5">
      <w:pPr>
        <w:pStyle w:val="a7"/>
        <w:spacing w:line="240" w:lineRule="auto"/>
        <w:ind w:firstLine="709"/>
      </w:pPr>
      <w:r>
        <w:t>1.4</w:t>
      </w:r>
      <w:r w:rsidR="007D004D">
        <w:t xml:space="preserve"> Команда переводится в запросную форму постановкой знака вопроса после мнемоники команды.</w:t>
      </w:r>
    </w:p>
    <w:p w:rsidR="007D004D" w:rsidRDefault="007D004D" w:rsidP="007D004D">
      <w:pPr>
        <w:pStyle w:val="a7"/>
        <w:spacing w:line="240" w:lineRule="auto"/>
        <w:ind w:firstLine="708"/>
      </w:pPr>
      <w:r>
        <w:t>Например:</w:t>
      </w:r>
    </w:p>
    <w:p w:rsidR="007D004D" w:rsidRDefault="009A6E93" w:rsidP="007D004D">
      <w:pPr>
        <w:pStyle w:val="a7"/>
        <w:spacing w:line="240" w:lineRule="auto"/>
        <w:ind w:firstLine="708"/>
        <w:rPr>
          <w:b/>
        </w:rPr>
      </w:pPr>
      <w:r>
        <w:rPr>
          <w:b/>
        </w:rPr>
        <w:t>:</w:t>
      </w:r>
      <w:r>
        <w:rPr>
          <w:b/>
          <w:lang w:val="en-US"/>
        </w:rPr>
        <w:t>CHANNEL</w:t>
      </w:r>
      <w:r w:rsidRPr="00872775">
        <w:rPr>
          <w:b/>
        </w:rPr>
        <w:t>1</w:t>
      </w:r>
      <w:r w:rsidRPr="003C211D">
        <w:rPr>
          <w:b/>
        </w:rPr>
        <w:t>:</w:t>
      </w:r>
      <w:r>
        <w:rPr>
          <w:b/>
          <w:lang w:val="en-US"/>
        </w:rPr>
        <w:t>SCALE</w:t>
      </w:r>
      <w:r w:rsidRPr="003C211D">
        <w:rPr>
          <w:b/>
        </w:rPr>
        <w:t>?</w:t>
      </w:r>
    </w:p>
    <w:p w:rsidR="007D004D" w:rsidRDefault="007D004D" w:rsidP="007D004D">
      <w:pPr>
        <w:pStyle w:val="a7"/>
        <w:spacing w:line="240" w:lineRule="auto"/>
        <w:ind w:firstLine="708"/>
      </w:pPr>
      <w:r>
        <w:t>После получения такой команды осциллограф п</w:t>
      </w:r>
      <w:r>
        <w:t>о</w:t>
      </w:r>
      <w:r>
        <w:t>мещает ответ в очередь на выход. Выходное сообщение остается в очереди до тех пор, пока его не прочитают или не выполнится другая команда. Запросные команды используются для опр</w:t>
      </w:r>
      <w:r>
        <w:t>е</w:t>
      </w:r>
      <w:r>
        <w:t>деления текущей конфигурации осциллографа</w:t>
      </w:r>
      <w:r w:rsidR="004833E5">
        <w:t>,</w:t>
      </w:r>
      <w:r>
        <w:t xml:space="preserve"> для получения результатов измерений, пров</w:t>
      </w:r>
      <w:r>
        <w:t>е</w:t>
      </w:r>
      <w:r>
        <w:t>денных осциллографом</w:t>
      </w:r>
      <w:r w:rsidR="004833E5">
        <w:t>, и выдачи захваченного сигнала</w:t>
      </w:r>
      <w:r>
        <w:t>.</w:t>
      </w:r>
    </w:p>
    <w:p w:rsidR="007D004D" w:rsidRPr="003C211D" w:rsidRDefault="007D004D" w:rsidP="007D004D">
      <w:pPr>
        <w:pStyle w:val="a7"/>
        <w:spacing w:line="240" w:lineRule="auto"/>
        <w:ind w:firstLine="708"/>
      </w:pPr>
      <w:r>
        <w:t>Например</w:t>
      </w:r>
      <w:r w:rsidRPr="003C211D">
        <w:t>:</w:t>
      </w:r>
    </w:p>
    <w:p w:rsidR="00313E68" w:rsidRDefault="003C6174" w:rsidP="007D004D">
      <w:pPr>
        <w:pStyle w:val="a7"/>
        <w:spacing w:line="240" w:lineRule="auto"/>
        <w:ind w:firstLine="708"/>
      </w:pPr>
      <w:r>
        <w:rPr>
          <w:lang w:val="en-US"/>
        </w:rPr>
        <w:t>K</w:t>
      </w:r>
      <w:r w:rsidR="007D004D">
        <w:t xml:space="preserve">оманда </w:t>
      </w:r>
      <w:r w:rsidR="007D004D">
        <w:rPr>
          <w:b/>
        </w:rPr>
        <w:t>:</w:t>
      </w:r>
      <w:r w:rsidR="009A6E93">
        <w:rPr>
          <w:b/>
          <w:lang w:val="en-US"/>
        </w:rPr>
        <w:t>MEASURE</w:t>
      </w:r>
      <w:r w:rsidR="009A6E93" w:rsidRPr="003C211D">
        <w:rPr>
          <w:b/>
        </w:rPr>
        <w:t>:</w:t>
      </w:r>
      <w:r w:rsidR="009A6E93">
        <w:rPr>
          <w:b/>
          <w:lang w:val="en-US"/>
        </w:rPr>
        <w:t>PARAMETER</w:t>
      </w:r>
      <w:r w:rsidR="009A6E93" w:rsidRPr="00313E68">
        <w:rPr>
          <w:b/>
        </w:rPr>
        <w:t>1</w:t>
      </w:r>
      <w:r w:rsidR="007D004D" w:rsidRPr="003C211D">
        <w:rPr>
          <w:b/>
        </w:rPr>
        <w:t>?</w:t>
      </w:r>
      <w:r w:rsidR="007D004D">
        <w:t xml:space="preserve"> </w:t>
      </w:r>
      <w:r w:rsidR="00313E68">
        <w:t xml:space="preserve">выводит измеряемый параметр. </w:t>
      </w:r>
    </w:p>
    <w:p w:rsidR="007D004D" w:rsidRDefault="00313E68" w:rsidP="007D004D">
      <w:pPr>
        <w:pStyle w:val="a7"/>
        <w:spacing w:line="240" w:lineRule="auto"/>
        <w:ind w:firstLine="708"/>
      </w:pPr>
      <w:r>
        <w:t>Команды нечувствительны к регистру</w:t>
      </w:r>
      <w:r w:rsidR="007D004D">
        <w:t>.</w:t>
      </w:r>
      <w:r>
        <w:t xml:space="preserve"> Ответы на запро</w:t>
      </w:r>
      <w:r w:rsidR="007C0060">
        <w:t>сные команды выводятся в верхнем</w:t>
      </w:r>
      <w:r>
        <w:t xml:space="preserve"> </w:t>
      </w:r>
      <w:r w:rsidR="007C0060">
        <w:t>регистр</w:t>
      </w:r>
      <w:r>
        <w:t>е.</w:t>
      </w:r>
    </w:p>
    <w:p w:rsidR="009A6E93" w:rsidRDefault="009A6E93" w:rsidP="007D004D">
      <w:pPr>
        <w:pStyle w:val="a7"/>
        <w:spacing w:line="240" w:lineRule="auto"/>
        <w:ind w:firstLine="708"/>
        <w:rPr>
          <w:b/>
        </w:rPr>
      </w:pPr>
      <w:r>
        <w:t>Например, за</w:t>
      </w:r>
      <w:r w:rsidR="00217065" w:rsidRPr="00217065">
        <w:t>просная</w:t>
      </w:r>
      <w:r w:rsidR="00217065" w:rsidRPr="009A6E93">
        <w:t xml:space="preserve"> </w:t>
      </w:r>
      <w:r w:rsidR="00217065" w:rsidRPr="00217065">
        <w:t>команда</w:t>
      </w:r>
      <w:r>
        <w:t xml:space="preserve"> может быть задана</w:t>
      </w:r>
      <w:r w:rsidR="00217065" w:rsidRPr="009A6E93">
        <w:t>:</w:t>
      </w:r>
      <w:r w:rsidR="00217065" w:rsidRPr="009A6E93">
        <w:rPr>
          <w:b/>
        </w:rPr>
        <w:t xml:space="preserve">  </w:t>
      </w:r>
    </w:p>
    <w:p w:rsidR="009A6E93" w:rsidRPr="00900AC5" w:rsidRDefault="009A6E93" w:rsidP="007D004D">
      <w:pPr>
        <w:pStyle w:val="a7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</w:t>
      </w:r>
    </w:p>
    <w:p w:rsidR="009A6E93" w:rsidRPr="00900AC5" w:rsidRDefault="00217065" w:rsidP="007D004D">
      <w:pPr>
        <w:pStyle w:val="a7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  </w:t>
      </w:r>
    </w:p>
    <w:p w:rsidR="00217065" w:rsidRPr="00900AC5" w:rsidRDefault="00217065" w:rsidP="007D004D">
      <w:pPr>
        <w:pStyle w:val="a7"/>
        <w:spacing w:line="240" w:lineRule="auto"/>
        <w:ind w:firstLine="708"/>
        <w:rPr>
          <w:b/>
          <w:lang w:val="en-US"/>
        </w:rPr>
      </w:pPr>
      <w:r>
        <w:rPr>
          <w:b/>
          <w:lang w:val="en-US"/>
        </w:rPr>
        <w:t>timebase</w:t>
      </w:r>
      <w:r w:rsidRPr="00900AC5">
        <w:rPr>
          <w:b/>
          <w:lang w:val="en-US"/>
        </w:rPr>
        <w:t>:</w:t>
      </w:r>
      <w:r>
        <w:rPr>
          <w:b/>
          <w:lang w:val="en-US"/>
        </w:rPr>
        <w:t>scale</w:t>
      </w:r>
      <w:r w:rsidRPr="00900AC5">
        <w:rPr>
          <w:b/>
          <w:lang w:val="en-US"/>
        </w:rPr>
        <w:t xml:space="preserve">?  </w:t>
      </w:r>
    </w:p>
    <w:p w:rsidR="009A6E93" w:rsidRPr="00900AC5" w:rsidRDefault="009A6E93" w:rsidP="009A6E93">
      <w:pPr>
        <w:pStyle w:val="a7"/>
        <w:spacing w:line="240" w:lineRule="auto"/>
        <w:ind w:firstLine="708"/>
        <w:rPr>
          <w:b/>
        </w:rPr>
      </w:pPr>
      <w:r>
        <w:rPr>
          <w:b/>
          <w:lang w:val="en-US"/>
        </w:rPr>
        <w:t>TiMeBase</w:t>
      </w:r>
      <w:r w:rsidRPr="00900AC5">
        <w:rPr>
          <w:b/>
        </w:rPr>
        <w:t>:</w:t>
      </w:r>
      <w:r>
        <w:rPr>
          <w:b/>
          <w:lang w:val="en-US"/>
        </w:rPr>
        <w:t>ScALe</w:t>
      </w:r>
      <w:r w:rsidRPr="00900AC5">
        <w:rPr>
          <w:b/>
        </w:rPr>
        <w:t xml:space="preserve">?   </w:t>
      </w:r>
    </w:p>
    <w:p w:rsidR="009A6E93" w:rsidRPr="00900AC5" w:rsidRDefault="00217065" w:rsidP="007D004D">
      <w:pPr>
        <w:pStyle w:val="a7"/>
        <w:spacing w:line="240" w:lineRule="auto"/>
        <w:ind w:firstLine="708"/>
        <w:rPr>
          <w:b/>
        </w:rPr>
      </w:pPr>
      <w:r w:rsidRPr="00217065">
        <w:t>Ответ</w:t>
      </w:r>
      <w:r w:rsidRPr="00900AC5">
        <w:t>:</w:t>
      </w:r>
      <w:r w:rsidRPr="00900AC5">
        <w:rPr>
          <w:b/>
        </w:rPr>
        <w:t xml:space="preserve">  100</w:t>
      </w:r>
      <w:r>
        <w:rPr>
          <w:b/>
          <w:lang w:val="en-US"/>
        </w:rPr>
        <w:t>MS</w:t>
      </w:r>
      <w:r w:rsidR="003C6174" w:rsidRPr="00900AC5">
        <w:rPr>
          <w:b/>
        </w:rPr>
        <w:t xml:space="preserve">   </w:t>
      </w:r>
    </w:p>
    <w:p w:rsidR="00217065" w:rsidRPr="00900AC5" w:rsidRDefault="009A6E93" w:rsidP="009A6E93">
      <w:pPr>
        <w:pStyle w:val="a7"/>
        <w:spacing w:line="240" w:lineRule="auto"/>
        <w:ind w:left="708" w:firstLine="708"/>
      </w:pPr>
      <w:r w:rsidRPr="00900AC5">
        <w:rPr>
          <w:b/>
        </w:rPr>
        <w:t xml:space="preserve">  </w:t>
      </w:r>
      <w:r w:rsidR="003C6174" w:rsidRPr="00900AC5">
        <w:rPr>
          <w:b/>
        </w:rPr>
        <w:t>500</w:t>
      </w:r>
      <w:r w:rsidR="003C6174">
        <w:rPr>
          <w:b/>
          <w:lang w:val="en-US"/>
        </w:rPr>
        <w:t>NS</w:t>
      </w:r>
    </w:p>
    <w:p w:rsidR="007D004D" w:rsidRPr="00900AC5" w:rsidRDefault="007D004D" w:rsidP="007D004D">
      <w:pPr>
        <w:pStyle w:val="a7"/>
        <w:spacing w:line="240" w:lineRule="auto"/>
        <w:ind w:firstLine="708"/>
        <w:rPr>
          <w:sz w:val="16"/>
        </w:rPr>
      </w:pPr>
    </w:p>
    <w:p w:rsidR="007D004D" w:rsidRDefault="007D004D" w:rsidP="004833E5">
      <w:pPr>
        <w:pStyle w:val="a7"/>
        <w:spacing w:line="240" w:lineRule="auto"/>
        <w:ind w:firstLine="709"/>
      </w:pPr>
      <w:r>
        <w:t>1.</w:t>
      </w:r>
      <w:r w:rsidR="00313E68">
        <w:t>5</w:t>
      </w:r>
      <w:r>
        <w:t xml:space="preserve"> Программные мнемоники могут использоваться </w:t>
      </w:r>
      <w:r w:rsidR="004833E5">
        <w:t xml:space="preserve">как в длинной, так и в короткой </w:t>
      </w:r>
      <w:r>
        <w:t>фо</w:t>
      </w:r>
      <w:r>
        <w:t>р</w:t>
      </w:r>
      <w:r>
        <w:t>ме. Короткая форма мнемоники образуется из длинной по следующим правилам.</w:t>
      </w:r>
    </w:p>
    <w:p w:rsidR="007D004D" w:rsidRPr="00900AC5" w:rsidRDefault="007D004D" w:rsidP="007D004D">
      <w:pPr>
        <w:pStyle w:val="a7"/>
        <w:spacing w:line="240" w:lineRule="auto"/>
        <w:ind w:firstLine="708"/>
      </w:pPr>
      <w:r>
        <w:t>В качестве краткой формы мнемоники используются первые четыре буквы полной мн</w:t>
      </w:r>
      <w:r>
        <w:t>е</w:t>
      </w:r>
      <w:r>
        <w:t>моники. Исключением является случай, когда полная мнемоника содержит более четырех си</w:t>
      </w:r>
      <w:r>
        <w:t>м</w:t>
      </w:r>
      <w:r>
        <w:t>волов и четвертая буква - гласная. В таких случаях гласная опускается, и в качестве краткой формы используются первые три символа полной.</w:t>
      </w:r>
    </w:p>
    <w:p w:rsidR="00AF1768" w:rsidRPr="00900AC5" w:rsidRDefault="00AF1768" w:rsidP="007D004D">
      <w:pPr>
        <w:pStyle w:val="a7"/>
        <w:spacing w:line="240" w:lineRule="auto"/>
        <w:ind w:firstLine="708"/>
      </w:pPr>
    </w:p>
    <w:p w:rsidR="009A6E93" w:rsidRDefault="00E30348" w:rsidP="00263771">
      <w:pPr>
        <w:pStyle w:val="a7"/>
        <w:spacing w:line="192" w:lineRule="auto"/>
        <w:ind w:firstLine="709"/>
        <w:rPr>
          <w:lang w:val="en-US"/>
        </w:rPr>
      </w:pPr>
      <w:r>
        <w:rPr>
          <w:b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>
                <wp:simplePos x="0" y="0"/>
                <wp:positionH relativeFrom="column">
                  <wp:posOffset>2870835</wp:posOffset>
                </wp:positionH>
                <wp:positionV relativeFrom="paragraph">
                  <wp:posOffset>71755</wp:posOffset>
                </wp:positionV>
                <wp:extent cx="152400" cy="303530"/>
                <wp:effectExtent l="8890" t="8890" r="10160" b="11430"/>
                <wp:wrapNone/>
                <wp:docPr id="2" name="AutoShape 49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303530"/>
                        </a:xfrm>
                        <a:prstGeom prst="rightBrace">
                          <a:avLst>
                            <a:gd name="adj1" fmla="val 16597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9BA467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497" o:spid="_x0000_s1026" type="#_x0000_t88" style="position:absolute;margin-left:226.05pt;margin-top:5.65pt;width:12pt;height:23.9pt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"/>
            </w:pict>
          </mc:Fallback>
        </mc:AlternateContent>
      </w:r>
      <w:r w:rsidR="007D004D">
        <w:t>Например</w:t>
      </w:r>
      <w:r w:rsidR="007D004D" w:rsidRPr="00071070">
        <w:rPr>
          <w:lang w:val="en-US"/>
        </w:rPr>
        <w:t xml:space="preserve">: </w:t>
      </w:r>
      <w:r w:rsidR="007D004D" w:rsidRPr="00071070">
        <w:rPr>
          <w:lang w:val="en-US"/>
        </w:rPr>
        <w:tab/>
      </w:r>
      <w:r w:rsidR="00AF1768" w:rsidRPr="00071070">
        <w:rPr>
          <w:b/>
          <w:lang w:val="en-US"/>
        </w:rPr>
        <w:t>UTILITY:BALANCE</w:t>
      </w:r>
      <w:r w:rsidR="00AF1768" w:rsidRPr="00071070">
        <w:rPr>
          <w:lang w:val="en-US"/>
        </w:rPr>
        <w:t xml:space="preserve">   </w:t>
      </w:r>
      <w:r w:rsidR="00071070" w:rsidRPr="00071070">
        <w:rPr>
          <w:lang w:val="en-US"/>
        </w:rPr>
        <w:t xml:space="preserve">  </w:t>
      </w:r>
    </w:p>
    <w:p w:rsidR="007D004D" w:rsidRDefault="009A6E93" w:rsidP="00263771">
      <w:pPr>
        <w:pStyle w:val="a7"/>
        <w:spacing w:line="192" w:lineRule="auto"/>
        <w:ind w:left="1416" w:firstLine="709"/>
        <w:rPr>
          <w:lang w:val="en-US"/>
        </w:rPr>
      </w:pPr>
      <w:r w:rsidRPr="00263771">
        <w:rPr>
          <w:lang w:val="en-US"/>
        </w:rPr>
        <w:tab/>
      </w:r>
      <w:r w:rsidRPr="00263771">
        <w:rPr>
          <w:lang w:val="en-US"/>
        </w:rPr>
        <w:tab/>
      </w:r>
      <w:r w:rsidRPr="00263771">
        <w:rPr>
          <w:lang w:val="en-US"/>
        </w:rPr>
        <w:tab/>
      </w:r>
      <w:r w:rsidR="00263771">
        <w:rPr>
          <w:sz w:val="36"/>
          <w:szCs w:val="36"/>
          <w:lang w:val="en-US"/>
        </w:rPr>
        <w:tab/>
      </w:r>
      <w:r w:rsidR="007D004D">
        <w:t>полная</w:t>
      </w:r>
      <w:r w:rsidR="007D004D" w:rsidRPr="00263771">
        <w:rPr>
          <w:lang w:val="en-US"/>
        </w:rPr>
        <w:t xml:space="preserve"> </w:t>
      </w:r>
      <w:r w:rsidR="007D004D">
        <w:t>форма</w:t>
      </w:r>
      <w:r w:rsidR="00071070" w:rsidRPr="00263771">
        <w:rPr>
          <w:lang w:val="en-US"/>
        </w:rPr>
        <w:t>,</w:t>
      </w:r>
    </w:p>
    <w:p w:rsidR="00263771" w:rsidRPr="00263771" w:rsidRDefault="00AF1768" w:rsidP="00263771">
      <w:pPr>
        <w:pStyle w:val="a7"/>
        <w:spacing w:line="192" w:lineRule="auto"/>
        <w:ind w:left="1416" w:firstLine="709"/>
        <w:rPr>
          <w:lang w:val="en-US"/>
        </w:rPr>
      </w:pPr>
      <w:r w:rsidRPr="00071070">
        <w:rPr>
          <w:b/>
          <w:lang w:val="en-US"/>
        </w:rPr>
        <w:t>MEASURE</w:t>
      </w:r>
    </w:p>
    <w:p w:rsidR="009A6E93" w:rsidRPr="00900AC5" w:rsidRDefault="009A6E93" w:rsidP="00263771">
      <w:pPr>
        <w:pStyle w:val="a7"/>
        <w:spacing w:line="192" w:lineRule="auto"/>
        <w:ind w:firstLine="709"/>
      </w:pPr>
      <w:r w:rsidRPr="00C45FF8">
        <w:br w:type="page"/>
      </w:r>
      <w:r w:rsidR="00E30348">
        <w:rPr>
          <w:b/>
        </w:rPr>
        <w:lastRenderedPageBreak/>
        <mc:AlternateContent>
          <mc:Choice Requires="wps">
            <w:drawing>
              <wp:anchor distT="0" distB="0" distL="114300" distR="114300" simplePos="0" relativeHeight="251659776" behindDoc="0" locked="0" layoutInCell="1" allowOverlap="1">
                <wp:simplePos x="0" y="0"/>
                <wp:positionH relativeFrom="column">
                  <wp:posOffset>1401445</wp:posOffset>
                </wp:positionH>
                <wp:positionV relativeFrom="paragraph">
                  <wp:posOffset>45085</wp:posOffset>
                </wp:positionV>
                <wp:extent cx="152400" cy="333375"/>
                <wp:effectExtent l="8255" t="13970" r="10795" b="5080"/>
                <wp:wrapNone/>
                <wp:docPr id="1" name="AutoShape 49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52400" cy="333375"/>
                        </a:xfrm>
                        <a:prstGeom prst="rightBrace">
                          <a:avLst>
                            <a:gd name="adj1" fmla="val 18229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08080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3512D75" id="AutoShape 498" o:spid="_x0000_s1026" type="#_x0000_t88" style="position:absolute;margin-left:110.35pt;margin-top:3.55pt;width:12pt;height:26.25pt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"/>
            </w:pict>
          </mc:Fallback>
        </mc:AlternateContent>
      </w:r>
      <w:r w:rsidR="00071070" w:rsidRPr="00071070">
        <w:rPr>
          <w:b/>
          <w:lang w:val="en-US"/>
        </w:rPr>
        <w:t>UTIL</w:t>
      </w:r>
      <w:r w:rsidR="00071070" w:rsidRPr="009A6E93">
        <w:rPr>
          <w:b/>
        </w:rPr>
        <w:t>:</w:t>
      </w:r>
      <w:r w:rsidR="00071070" w:rsidRPr="00071070">
        <w:rPr>
          <w:b/>
          <w:lang w:val="en-US"/>
        </w:rPr>
        <w:t>BAL</w:t>
      </w:r>
      <w:r w:rsidR="007D004D" w:rsidRPr="009A6E93">
        <w:t xml:space="preserve">   </w:t>
      </w:r>
      <w:r w:rsidR="00071070" w:rsidRPr="009A6E93">
        <w:t xml:space="preserve">   </w:t>
      </w:r>
    </w:p>
    <w:p w:rsidR="007D004D" w:rsidRPr="00716322" w:rsidRDefault="009A6E93" w:rsidP="00263771">
      <w:pPr>
        <w:pStyle w:val="a7"/>
        <w:spacing w:line="192" w:lineRule="auto"/>
        <w:ind w:firstLine="709"/>
      </w:pPr>
      <w:r w:rsidRPr="009A6E93">
        <w:tab/>
      </w:r>
      <w:r w:rsidRPr="00900AC5">
        <w:tab/>
      </w:r>
      <w:r w:rsidR="00263771" w:rsidRPr="00900AC5">
        <w:tab/>
      </w:r>
      <w:r w:rsidR="007D004D" w:rsidRPr="009A6E93">
        <w:t xml:space="preserve"> </w:t>
      </w:r>
      <w:r w:rsidR="007D004D">
        <w:t>короткая</w:t>
      </w:r>
      <w:r w:rsidR="007D004D" w:rsidRPr="009A6E93">
        <w:t xml:space="preserve"> </w:t>
      </w:r>
      <w:r w:rsidR="007D004D">
        <w:t>форма</w:t>
      </w:r>
      <w:r w:rsidR="00071070" w:rsidRPr="009A6E93">
        <w:t>.</w:t>
      </w:r>
    </w:p>
    <w:p w:rsidR="00263771" w:rsidRPr="00716322" w:rsidRDefault="00263771" w:rsidP="00263771">
      <w:pPr>
        <w:pStyle w:val="a7"/>
        <w:spacing w:line="192" w:lineRule="auto"/>
        <w:ind w:firstLine="709"/>
      </w:pPr>
      <w:r w:rsidRPr="00071070">
        <w:rPr>
          <w:b/>
          <w:lang w:val="en-US"/>
        </w:rPr>
        <w:t>MEAS</w:t>
      </w:r>
    </w:p>
    <w:p w:rsidR="007D004D" w:rsidRPr="009A6E93" w:rsidRDefault="007D004D" w:rsidP="00424E12">
      <w:pPr>
        <w:pStyle w:val="a7"/>
        <w:spacing w:line="240" w:lineRule="auto"/>
        <w:ind w:firstLine="708"/>
        <w:rPr>
          <w:sz w:val="16"/>
        </w:rPr>
      </w:pPr>
    </w:p>
    <w:p w:rsidR="007D004D" w:rsidRDefault="00424E12" w:rsidP="00A747A2">
      <w:pPr>
        <w:pStyle w:val="a7"/>
        <w:spacing w:line="240" w:lineRule="auto"/>
        <w:ind w:firstLine="708"/>
      </w:pPr>
      <w:r>
        <w:t>1.</w:t>
      </w:r>
      <w:r w:rsidR="00313E68">
        <w:t>6</w:t>
      </w:r>
      <w:r>
        <w:t xml:space="preserve"> </w:t>
      </w:r>
      <w:r w:rsidR="007D004D">
        <w:t xml:space="preserve">Программные данные используются для </w:t>
      </w:r>
      <w:r w:rsidR="00716322">
        <w:t>представл</w:t>
      </w:r>
      <w:r w:rsidR="007D004D">
        <w:t>ения различных типов параметров, отн</w:t>
      </w:r>
      <w:r w:rsidR="007D004D">
        <w:t>о</w:t>
      </w:r>
      <w:r w:rsidR="007D004D">
        <w:t>сящихся к командам.</w:t>
      </w:r>
    </w:p>
    <w:p w:rsidR="007D004D" w:rsidRDefault="007D004D" w:rsidP="00424E12">
      <w:pPr>
        <w:pStyle w:val="a7"/>
        <w:spacing w:line="240" w:lineRule="auto"/>
        <w:ind w:firstLine="708"/>
      </w:pPr>
      <w:r>
        <w:t>Программные данные могут быть как буквенные, так и цифровые.</w:t>
      </w:r>
    </w:p>
    <w:p w:rsidR="007D004D" w:rsidRDefault="007D004D" w:rsidP="00424E12">
      <w:pPr>
        <w:pStyle w:val="a7"/>
        <w:spacing w:line="240" w:lineRule="auto"/>
        <w:ind w:firstLine="708"/>
      </w:pPr>
      <w:r>
        <w:t>Буквенные программные данные определя</w:t>
      </w:r>
      <w:r w:rsidR="00652026">
        <w:t>ю</w:t>
      </w:r>
      <w:r>
        <w:t>т режим, устанавлива</w:t>
      </w:r>
      <w:r>
        <w:t>е</w:t>
      </w:r>
      <w:r>
        <w:t>мый командой.</w:t>
      </w:r>
    </w:p>
    <w:p w:rsidR="007D004D" w:rsidRPr="003C211D" w:rsidRDefault="007D004D" w:rsidP="00424E12">
      <w:pPr>
        <w:pStyle w:val="a7"/>
        <w:spacing w:line="240" w:lineRule="auto"/>
        <w:ind w:firstLine="708"/>
      </w:pPr>
      <w:r>
        <w:t>Например:</w:t>
      </w:r>
    </w:p>
    <w:p w:rsidR="007D004D" w:rsidRPr="003C211D" w:rsidRDefault="007D004D" w:rsidP="00424E12">
      <w:pPr>
        <w:pStyle w:val="a7"/>
        <w:spacing w:line="240" w:lineRule="auto"/>
        <w:ind w:firstLine="708"/>
        <w:rPr>
          <w:b/>
        </w:rPr>
      </w:pPr>
      <w:r w:rsidRPr="003C211D">
        <w:rPr>
          <w:b/>
        </w:rPr>
        <w:t>:</w:t>
      </w:r>
      <w:r w:rsidR="00AF1768">
        <w:rPr>
          <w:b/>
          <w:lang w:val="en-US"/>
        </w:rPr>
        <w:t>CHANNEL</w:t>
      </w:r>
      <w:r w:rsidR="00AF1768">
        <w:rPr>
          <w:b/>
        </w:rPr>
        <w:t>1</w:t>
      </w:r>
      <w:r w:rsidR="00AF1768" w:rsidRPr="003C211D">
        <w:rPr>
          <w:b/>
        </w:rPr>
        <w:t>:</w:t>
      </w:r>
      <w:r w:rsidR="00AF1768" w:rsidRPr="00FC72A4">
        <w:rPr>
          <w:b/>
        </w:rPr>
        <w:t xml:space="preserve"> </w:t>
      </w:r>
      <w:r w:rsidR="00AF1768" w:rsidRPr="009A23F0">
        <w:rPr>
          <w:b/>
          <w:lang w:val="en-US"/>
        </w:rPr>
        <w:t>DISPLAY</w:t>
      </w:r>
      <w:r w:rsidR="00AF1768" w:rsidRPr="00FC72A4">
        <w:rPr>
          <w:b/>
        </w:rPr>
        <w:t xml:space="preserve"> </w:t>
      </w:r>
      <w:r w:rsidR="00AF1768">
        <w:rPr>
          <w:b/>
        </w:rPr>
        <w:t xml:space="preserve"> </w:t>
      </w:r>
      <w:r w:rsidR="00AF1768" w:rsidRPr="009A23F0">
        <w:rPr>
          <w:b/>
          <w:lang w:val="en-US"/>
        </w:rPr>
        <w:t>ON</w:t>
      </w:r>
    </w:p>
    <w:p w:rsidR="007D004D" w:rsidRPr="00FC72A4" w:rsidRDefault="007D004D" w:rsidP="00424E12">
      <w:pPr>
        <w:pStyle w:val="a7"/>
        <w:spacing w:line="240" w:lineRule="auto"/>
        <w:ind w:firstLine="708"/>
      </w:pPr>
      <w:r>
        <w:t xml:space="preserve">Здесь буквенные программные данные определяют режим работы канала </w:t>
      </w:r>
      <w:r w:rsidR="00FC72A4">
        <w:t>1</w:t>
      </w:r>
      <w:r>
        <w:t xml:space="preserve"> – </w:t>
      </w:r>
      <w:r w:rsidRPr="003C211D">
        <w:br/>
      </w:r>
      <w:r w:rsidR="00FC72A4" w:rsidRPr="00FC72A4">
        <w:t>включен</w:t>
      </w:r>
      <w:r w:rsidRPr="00FC72A4">
        <w:t>.</w:t>
      </w:r>
    </w:p>
    <w:p w:rsidR="007D004D" w:rsidRPr="00716322" w:rsidRDefault="007D004D" w:rsidP="00424E12">
      <w:pPr>
        <w:pStyle w:val="a7"/>
        <w:spacing w:line="240" w:lineRule="auto"/>
        <w:ind w:firstLine="708"/>
      </w:pPr>
      <w:r>
        <w:t>Цифровые программные данные определяют численное значение параметра, устанавлива</w:t>
      </w:r>
      <w:r>
        <w:t>е</w:t>
      </w:r>
      <w:r w:rsidR="00716322">
        <w:t>мого программой</w:t>
      </w:r>
      <w:r w:rsidR="00716322" w:rsidRPr="00716322">
        <w:t>:</w:t>
      </w:r>
    </w:p>
    <w:p w:rsidR="007D004D" w:rsidRPr="00FC72A4" w:rsidRDefault="007D004D" w:rsidP="00424E12">
      <w:pPr>
        <w:pStyle w:val="a7"/>
        <w:spacing w:line="240" w:lineRule="auto"/>
        <w:ind w:firstLine="708"/>
        <w:rPr>
          <w:b/>
        </w:rPr>
      </w:pPr>
      <w:r>
        <w:rPr>
          <w:b/>
        </w:rPr>
        <w:t>:</w:t>
      </w:r>
      <w:r w:rsidR="00AF1768">
        <w:rPr>
          <w:b/>
          <w:lang w:val="en-US"/>
        </w:rPr>
        <w:t>CHANNEL</w:t>
      </w:r>
      <w:r w:rsidR="00AF1768">
        <w:rPr>
          <w:b/>
        </w:rPr>
        <w:t>1</w:t>
      </w:r>
      <w:r w:rsidR="00AF1768" w:rsidRPr="003C211D">
        <w:rPr>
          <w:b/>
        </w:rPr>
        <w:t>:</w:t>
      </w:r>
      <w:r w:rsidR="00AF1768">
        <w:rPr>
          <w:b/>
          <w:lang w:val="en-US"/>
        </w:rPr>
        <w:t>OFFSET</w:t>
      </w:r>
      <w:r w:rsidR="00AF1768">
        <w:rPr>
          <w:b/>
        </w:rPr>
        <w:t xml:space="preserve">  </w:t>
      </w:r>
      <w:r w:rsidR="00AF1768" w:rsidRPr="00FC72A4">
        <w:rPr>
          <w:b/>
        </w:rPr>
        <w:t>100</w:t>
      </w:r>
    </w:p>
    <w:p w:rsidR="007D004D" w:rsidRPr="00900AC5" w:rsidRDefault="007D004D" w:rsidP="00424E12">
      <w:pPr>
        <w:pStyle w:val="a7"/>
        <w:spacing w:line="240" w:lineRule="auto"/>
        <w:ind w:firstLine="708"/>
      </w:pPr>
      <w:r>
        <w:t xml:space="preserve">Окончание ввода командной строки определяется получением кодов </w:t>
      </w:r>
      <w:r>
        <w:rPr>
          <w:b/>
          <w:lang w:val="en-US"/>
        </w:rPr>
        <w:t>CR</w:t>
      </w:r>
      <w:r w:rsidRPr="003C211D">
        <w:t xml:space="preserve"> (</w:t>
      </w:r>
      <w:r>
        <w:t>возврат каре</w:t>
      </w:r>
      <w:r>
        <w:t>т</w:t>
      </w:r>
      <w:r>
        <w:t xml:space="preserve">ки, код </w:t>
      </w:r>
      <w:r w:rsidR="00AF1768" w:rsidRPr="003C211D">
        <w:rPr>
          <w:b/>
        </w:rPr>
        <w:t>0</w:t>
      </w:r>
      <w:r w:rsidR="00AF1768">
        <w:rPr>
          <w:b/>
          <w:lang w:val="en-US"/>
        </w:rPr>
        <w:t>DH</w:t>
      </w:r>
      <w:r w:rsidRPr="003C211D">
        <w:t>)</w:t>
      </w:r>
      <w:r>
        <w:t xml:space="preserve"> и</w:t>
      </w:r>
      <w:r w:rsidR="00FC72A4">
        <w:t>ли</w:t>
      </w:r>
      <w:r w:rsidRPr="003C211D">
        <w:t xml:space="preserve"> </w:t>
      </w:r>
      <w:r>
        <w:rPr>
          <w:b/>
          <w:lang w:val="en-US"/>
        </w:rPr>
        <w:t>LF</w:t>
      </w:r>
      <w:r>
        <w:t xml:space="preserve"> </w:t>
      </w:r>
      <w:r w:rsidRPr="003C211D">
        <w:t>(</w:t>
      </w:r>
      <w:r>
        <w:t xml:space="preserve">перевод строки, код </w:t>
      </w:r>
      <w:r w:rsidR="00AF1768" w:rsidRPr="003C211D">
        <w:rPr>
          <w:b/>
        </w:rPr>
        <w:t>0</w:t>
      </w:r>
      <w:r w:rsidR="00AF1768">
        <w:rPr>
          <w:b/>
          <w:lang w:val="en-US"/>
        </w:rPr>
        <w:t>AH</w:t>
      </w:r>
      <w:r w:rsidRPr="003C211D">
        <w:t>)</w:t>
      </w:r>
      <w:r>
        <w:t>.</w:t>
      </w:r>
    </w:p>
    <w:p w:rsidR="00E67F5E" w:rsidRPr="00900AC5" w:rsidRDefault="00E67F5E" w:rsidP="00424E12">
      <w:pPr>
        <w:pStyle w:val="a7"/>
        <w:spacing w:line="240" w:lineRule="auto"/>
        <w:ind w:firstLine="708"/>
        <w:rPr>
          <w:sz w:val="16"/>
          <w:szCs w:val="16"/>
        </w:rPr>
      </w:pPr>
    </w:p>
    <w:p w:rsidR="00E67F5E" w:rsidRPr="00716322" w:rsidRDefault="00E67F5E" w:rsidP="00424E12">
      <w:pPr>
        <w:pStyle w:val="a7"/>
        <w:spacing w:line="240" w:lineRule="auto"/>
        <w:ind w:firstLine="708"/>
        <w:rPr>
          <w:b/>
        </w:rPr>
      </w:pPr>
      <w:r w:rsidRPr="00716322">
        <w:t>1.7  При получении ошибочной команды</w:t>
      </w:r>
      <w:r w:rsidR="00716322">
        <w:t xml:space="preserve"> осциллограф выдает сообщение:  </w:t>
      </w:r>
      <w:r w:rsidR="00716322" w:rsidRPr="00716322">
        <w:rPr>
          <w:b/>
        </w:rPr>
        <w:t>СОММА</w:t>
      </w:r>
      <w:r w:rsidR="00716322" w:rsidRPr="00716322">
        <w:rPr>
          <w:b/>
          <w:lang w:val="en-US"/>
        </w:rPr>
        <w:t>ND</w:t>
      </w:r>
      <w:r w:rsidR="00716322" w:rsidRPr="00716322">
        <w:rPr>
          <w:b/>
        </w:rPr>
        <w:t xml:space="preserve">  </w:t>
      </w:r>
      <w:r w:rsidR="00716322" w:rsidRPr="00716322">
        <w:rPr>
          <w:b/>
          <w:lang w:val="en-US"/>
        </w:rPr>
        <w:t>ERROR</w:t>
      </w:r>
      <w:r w:rsidR="00716322" w:rsidRPr="00716322">
        <w:t>.</w:t>
      </w:r>
    </w:p>
    <w:p w:rsidR="00716322" w:rsidRPr="00716322" w:rsidRDefault="00716322" w:rsidP="00424E12">
      <w:pPr>
        <w:pStyle w:val="a7"/>
        <w:spacing w:line="240" w:lineRule="auto"/>
        <w:ind w:firstLine="708"/>
      </w:pPr>
      <w:r>
        <w:t xml:space="preserve">При получении ошибочных программных данных в команде осциллограф выдает сообщение:  </w:t>
      </w:r>
      <w:r w:rsidRPr="00716322">
        <w:rPr>
          <w:b/>
          <w:lang w:val="en-US"/>
        </w:rPr>
        <w:t>DAT</w:t>
      </w:r>
      <w:r w:rsidR="00652026">
        <w:rPr>
          <w:b/>
        </w:rPr>
        <w:t>А</w:t>
      </w:r>
      <w:r w:rsidRPr="00716322">
        <w:rPr>
          <w:b/>
        </w:rPr>
        <w:t xml:space="preserve"> </w:t>
      </w:r>
      <w:r w:rsidRPr="00716322">
        <w:t xml:space="preserve"> </w:t>
      </w:r>
      <w:r w:rsidRPr="00716322">
        <w:rPr>
          <w:b/>
          <w:lang w:val="en-US"/>
        </w:rPr>
        <w:t>ERROR</w:t>
      </w:r>
      <w:r w:rsidRPr="00716322">
        <w:t>.</w:t>
      </w:r>
    </w:p>
    <w:p w:rsidR="00A44427" w:rsidRDefault="00515914" w:rsidP="00424E12">
      <w:pPr>
        <w:pStyle w:val="3"/>
        <w:ind w:firstLine="708"/>
      </w:pPr>
      <w:bookmarkStart w:id="3" w:name="_Toc410634781"/>
      <w:r>
        <w:t xml:space="preserve">2  </w:t>
      </w:r>
      <w:r w:rsidR="00A44427">
        <w:t>Соглашение о синтаксисе</w:t>
      </w:r>
      <w:bookmarkEnd w:id="3"/>
    </w:p>
    <w:p w:rsidR="00A44427" w:rsidRDefault="00012BA7" w:rsidP="00A44427">
      <w:pPr>
        <w:pStyle w:val="a7"/>
        <w:spacing w:line="276" w:lineRule="auto"/>
        <w:ind w:left="708"/>
        <w:rPr>
          <w:color w:val="000000"/>
        </w:rPr>
      </w:pPr>
      <w:r>
        <w:rPr>
          <w:color w:val="000000"/>
        </w:rPr>
        <w:t xml:space="preserve">2.1 </w:t>
      </w:r>
      <w:r w:rsidR="00A44427">
        <w:rPr>
          <w:color w:val="000000"/>
        </w:rPr>
        <w:t>Обозначения символов, используемых в командах осциллографа:</w:t>
      </w:r>
    </w:p>
    <w:p w:rsidR="00A44427" w:rsidRPr="00045C1C" w:rsidRDefault="00A44427" w:rsidP="00A44427">
      <w:pPr>
        <w:pStyle w:val="a7"/>
        <w:spacing w:line="276" w:lineRule="auto"/>
        <w:ind w:firstLine="708"/>
        <w:rPr>
          <w:color w:val="000000"/>
        </w:rPr>
      </w:pPr>
      <w:r w:rsidRPr="00045C1C">
        <w:rPr>
          <w:b/>
          <w:szCs w:val="24"/>
        </w:rPr>
        <w:t>&lt;&gt;</w:t>
      </w:r>
      <w:r>
        <w:rPr>
          <w:b/>
          <w:szCs w:val="24"/>
        </w:rPr>
        <w:t xml:space="preserve"> - </w:t>
      </w:r>
      <w:r w:rsidRPr="00045C1C">
        <w:rPr>
          <w:szCs w:val="24"/>
        </w:rPr>
        <w:t>идентификаторы</w:t>
      </w:r>
      <w:r>
        <w:rPr>
          <w:szCs w:val="24"/>
        </w:rPr>
        <w:t xml:space="preserve">, заключенные в </w:t>
      </w:r>
      <w:r w:rsidRPr="00045C1C">
        <w:rPr>
          <w:szCs w:val="24"/>
        </w:rPr>
        <w:t>«&lt;&gt;»</w:t>
      </w:r>
      <w:r>
        <w:rPr>
          <w:szCs w:val="24"/>
        </w:rPr>
        <w:t>,</w:t>
      </w:r>
      <w:r w:rsidRPr="00045C1C">
        <w:rPr>
          <w:szCs w:val="24"/>
        </w:rPr>
        <w:t xml:space="preserve"> об</w:t>
      </w:r>
      <w:r>
        <w:rPr>
          <w:szCs w:val="24"/>
        </w:rPr>
        <w:t>означают, что должны быть предоставлены данные определенного типа;</w:t>
      </w:r>
    </w:p>
    <w:p w:rsidR="00A44427" w:rsidRDefault="00A44427" w:rsidP="00A44427">
      <w:pPr>
        <w:pStyle w:val="a7"/>
        <w:spacing w:line="276" w:lineRule="auto"/>
        <w:ind w:firstLine="709"/>
        <w:rPr>
          <w:color w:val="000000"/>
        </w:rPr>
      </w:pPr>
      <w:r w:rsidRPr="00045C1C">
        <w:rPr>
          <w:color w:val="000000"/>
        </w:rPr>
        <w:t xml:space="preserve">[] -  </w:t>
      </w:r>
      <w:r>
        <w:rPr>
          <w:color w:val="000000"/>
        </w:rPr>
        <w:t>части, заключенные в «</w:t>
      </w:r>
      <w:r w:rsidRPr="00045C1C">
        <w:rPr>
          <w:color w:val="000000"/>
        </w:rPr>
        <w:t>[]</w:t>
      </w:r>
      <w:r>
        <w:rPr>
          <w:color w:val="000000"/>
        </w:rPr>
        <w:t>», могут быть опущены;</w:t>
      </w:r>
    </w:p>
    <w:p w:rsidR="00A44427" w:rsidRDefault="00A44427" w:rsidP="00A44427">
      <w:pPr>
        <w:pStyle w:val="a7"/>
        <w:spacing w:line="276" w:lineRule="auto"/>
        <w:ind w:firstLine="709"/>
        <w:rPr>
          <w:color w:val="000000"/>
        </w:rPr>
      </w:pPr>
      <w:r w:rsidRPr="00045C1C">
        <w:rPr>
          <w:color w:val="000000"/>
        </w:rPr>
        <w:t>{}</w:t>
      </w:r>
      <w:r>
        <w:rPr>
          <w:color w:val="000000"/>
        </w:rPr>
        <w:t xml:space="preserve"> – части, заключенные в «</w:t>
      </w:r>
      <w:r w:rsidRPr="00045C1C">
        <w:rPr>
          <w:color w:val="000000"/>
        </w:rPr>
        <w:t>{}</w:t>
      </w:r>
      <w:r>
        <w:rPr>
          <w:color w:val="000000"/>
        </w:rPr>
        <w:t>», обозначаю</w:t>
      </w:r>
      <w:r w:rsidR="00977A82" w:rsidRPr="00977A82">
        <w:rPr>
          <w:color w:val="000000"/>
        </w:rPr>
        <w:t xml:space="preserve"> </w:t>
      </w:r>
      <w:r w:rsidR="00977A82">
        <w:rPr>
          <w:color w:val="000000"/>
          <w:lang w:val="en-US"/>
        </w:rPr>
        <w:t>mm</w:t>
      </w:r>
      <w:r>
        <w:rPr>
          <w:color w:val="000000"/>
        </w:rPr>
        <w:t xml:space="preserve">т выбор одного элемента из множества. Отдельные элементы разделены </w:t>
      </w:r>
      <w:r>
        <w:rPr>
          <w:color w:val="000000"/>
          <w:lang w:val="en-US"/>
        </w:rPr>
        <w:t>c</w:t>
      </w:r>
      <w:r>
        <w:rPr>
          <w:color w:val="000000"/>
        </w:rPr>
        <w:t>имволом «</w:t>
      </w:r>
      <w:r w:rsidRPr="007D004D">
        <w:rPr>
          <w:color w:val="000000"/>
        </w:rPr>
        <w:t>|</w:t>
      </w:r>
      <w:r>
        <w:rPr>
          <w:color w:val="000000"/>
        </w:rPr>
        <w:t>»;</w:t>
      </w:r>
    </w:p>
    <w:p w:rsidR="00A44427" w:rsidRDefault="00A44427" w:rsidP="00A44427">
      <w:pPr>
        <w:pStyle w:val="a7"/>
        <w:spacing w:line="276" w:lineRule="auto"/>
        <w:ind w:firstLine="709"/>
        <w:rPr>
          <w:color w:val="000000"/>
        </w:rPr>
      </w:pPr>
      <w:r>
        <w:rPr>
          <w:color w:val="000000"/>
        </w:rPr>
        <w:t>,  -  запятая служит разделителем между параметрами;</w:t>
      </w:r>
    </w:p>
    <w:p w:rsidR="008471DC" w:rsidRPr="008471DC" w:rsidRDefault="00A44427" w:rsidP="00A44427">
      <w:pPr>
        <w:pStyle w:val="a7"/>
        <w:spacing w:line="276" w:lineRule="auto"/>
        <w:ind w:firstLine="709"/>
        <w:rPr>
          <w:color w:val="000000"/>
        </w:rPr>
      </w:pPr>
      <w:r>
        <w:rPr>
          <w:color w:val="000000"/>
        </w:rPr>
        <w:t>…  -  три точки обозначают диапазон (пропущенные обязательные параметры)</w:t>
      </w:r>
      <w:r w:rsidR="00652026">
        <w:rPr>
          <w:color w:val="000000"/>
        </w:rPr>
        <w:t>.</w:t>
      </w:r>
    </w:p>
    <w:p w:rsidR="00515914" w:rsidRDefault="00A44427" w:rsidP="00424E12">
      <w:pPr>
        <w:pStyle w:val="3"/>
        <w:ind w:firstLine="708"/>
      </w:pPr>
      <w:bookmarkStart w:id="4" w:name="_Toc410634782"/>
      <w:r>
        <w:t xml:space="preserve">3  </w:t>
      </w:r>
      <w:r w:rsidR="00515914">
        <w:t>Описание команд осциллографа</w:t>
      </w:r>
      <w:bookmarkEnd w:id="4"/>
      <w:r w:rsidR="00515914">
        <w:t xml:space="preserve"> </w:t>
      </w:r>
    </w:p>
    <w:p w:rsidR="00515914" w:rsidRDefault="0041458E" w:rsidP="00424E12">
      <w:pPr>
        <w:spacing w:line="353" w:lineRule="auto"/>
        <w:ind w:firstLine="708"/>
      </w:pPr>
      <w:r>
        <w:t>3</w:t>
      </w:r>
      <w:r w:rsidR="00515914">
        <w:t>.1 Команды осциллографа и и</w:t>
      </w:r>
      <w:r>
        <w:t xml:space="preserve">х описание приведены в таблице </w:t>
      </w:r>
      <w:r w:rsidR="00515914">
        <w:t>1</w:t>
      </w:r>
      <w:r w:rsidR="00A44427">
        <w:t>.</w:t>
      </w:r>
    </w:p>
    <w:p w:rsidR="008C5C47" w:rsidRDefault="008C5C47" w:rsidP="008C5C47">
      <w:pPr>
        <w:pStyle w:val="a7"/>
        <w:spacing w:line="276" w:lineRule="auto"/>
        <w:ind w:left="709"/>
        <w:rPr>
          <w:color w:val="000000"/>
        </w:rPr>
      </w:pPr>
      <w:r>
        <w:t>Краткая форма команд представлена в таблице прописными символами.</w:t>
      </w:r>
    </w:p>
    <w:p w:rsidR="008C5C47" w:rsidRPr="00A44427" w:rsidRDefault="008C5C47" w:rsidP="008C5C47"/>
    <w:p w:rsidR="00A44427" w:rsidRDefault="00A44427" w:rsidP="00424E12">
      <w:pPr>
        <w:spacing w:line="353" w:lineRule="auto"/>
        <w:ind w:firstLine="708"/>
      </w:pPr>
    </w:p>
    <w:p w:rsidR="007D004D" w:rsidRPr="00D05855" w:rsidRDefault="007D004D" w:rsidP="007D004D">
      <w:pPr>
        <w:spacing w:line="353" w:lineRule="auto"/>
        <w:ind w:firstLine="720"/>
      </w:pPr>
      <w:r w:rsidRPr="00515914">
        <w:br w:type="page"/>
      </w:r>
      <w:r w:rsidRPr="00D05855">
        <w:lastRenderedPageBreak/>
        <w:t>Таблица 1</w:t>
      </w:r>
    </w:p>
    <w:tbl>
      <w:tblPr>
        <w:tblW w:w="10207" w:type="dxa"/>
        <w:tblInd w:w="-318" w:type="dxa"/>
        <w:tblLayout w:type="fixed"/>
        <w:tblLook w:val="00B5" w:firstRow="1" w:lastRow="0" w:firstColumn="1" w:lastColumn="0" w:noHBand="0" w:noVBand="0"/>
      </w:tblPr>
      <w:tblGrid>
        <w:gridCol w:w="5104"/>
        <w:gridCol w:w="5103"/>
      </w:tblGrid>
      <w:tr w:rsidR="007D004D" w:rsidTr="0004312E">
        <w:tc>
          <w:tcPr>
            <w:tcW w:w="5104" w:type="dxa"/>
            <w:tcBorders>
              <w:top w:val="single" w:sz="6" w:space="0" w:color="000000"/>
              <w:left w:val="single" w:sz="4" w:space="0" w:color="auto"/>
              <w:bottom w:val="single" w:sz="6" w:space="0" w:color="000000"/>
              <w:right w:val="single" w:sz="6" w:space="0" w:color="000000"/>
            </w:tcBorders>
          </w:tcPr>
          <w:p w:rsidR="007D004D" w:rsidRDefault="007D004D" w:rsidP="00F15B2D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7D004D" w:rsidRDefault="007D004D" w:rsidP="00F15B2D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7D004D" w:rsidTr="0004312E">
        <w:trPr>
          <w:trHeight w:val="40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501A8C" w:rsidRDefault="007D004D" w:rsidP="00F15B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Обязательные </w:t>
            </w:r>
            <w:r>
              <w:rPr>
                <w:b/>
                <w:sz w:val="28"/>
                <w:szCs w:val="28"/>
                <w:lang w:val="en-US"/>
              </w:rPr>
              <w:t>SCPI</w:t>
            </w:r>
            <w:r w:rsidRPr="0041458E">
              <w:rPr>
                <w:b/>
                <w:sz w:val="28"/>
                <w:szCs w:val="28"/>
              </w:rPr>
              <w:t xml:space="preserve">-99 </w:t>
            </w:r>
            <w:r>
              <w:rPr>
                <w:b/>
                <w:sz w:val="28"/>
                <w:szCs w:val="28"/>
              </w:rPr>
              <w:t xml:space="preserve"> команды</w:t>
            </w:r>
          </w:p>
        </w:tc>
      </w:tr>
      <w:tr w:rsidR="007D004D" w:rsidTr="0004312E">
        <w:trPr>
          <w:trHeight w:val="513"/>
        </w:trPr>
        <w:tc>
          <w:tcPr>
            <w:tcW w:w="510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501A8C" w:rsidRDefault="007D004D" w:rsidP="00F15B2D">
            <w:pPr>
              <w:rPr>
                <w:b/>
              </w:rPr>
            </w:pPr>
            <w:r w:rsidRPr="00501A8C">
              <w:rPr>
                <w:b/>
              </w:rPr>
              <w:t>*IDN?</w:t>
            </w:r>
            <w:r w:rsidRPr="00501A8C">
              <w:t xml:space="preserve"> 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7762B" w:rsidRDefault="007D004D" w:rsidP="00F15B2D">
            <w:r>
              <w:t>Выводит и</w:t>
            </w:r>
            <w:r w:rsidRPr="00501A8C">
              <w:t>дентификатор</w:t>
            </w:r>
            <w:r>
              <w:t xml:space="preserve">  (данные об осциллографе):  тип, производитель, тип, серийный номер, версия ПО</w:t>
            </w:r>
          </w:p>
        </w:tc>
      </w:tr>
      <w:tr w:rsidR="007D004D" w:rsidTr="0004312E">
        <w:trPr>
          <w:trHeight w:val="419"/>
        </w:trPr>
        <w:tc>
          <w:tcPr>
            <w:tcW w:w="5104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501A8C" w:rsidRDefault="007D004D" w:rsidP="00F15B2D">
            <w:pPr>
              <w:tabs>
                <w:tab w:val="center" w:pos="4995"/>
                <w:tab w:val="left" w:pos="5920"/>
              </w:tabs>
              <w:rPr>
                <w:b/>
              </w:rPr>
            </w:pPr>
            <w:r w:rsidRPr="00501A8C">
              <w:rPr>
                <w:b/>
              </w:rPr>
              <w:t xml:space="preserve">*RST </w:t>
            </w:r>
          </w:p>
        </w:tc>
        <w:tc>
          <w:tcPr>
            <w:tcW w:w="5103" w:type="dxa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501A8C" w:rsidRDefault="007D004D" w:rsidP="00F15B2D">
            <w:pPr>
              <w:tabs>
                <w:tab w:val="center" w:pos="4995"/>
                <w:tab w:val="left" w:pos="5920"/>
              </w:tabs>
            </w:pPr>
            <w:r w:rsidRPr="00501A8C">
              <w:t>Сброс режимов</w:t>
            </w:r>
            <w:r>
              <w:t xml:space="preserve"> – в состояние по умолчанию</w:t>
            </w:r>
          </w:p>
        </w:tc>
      </w:tr>
      <w:tr w:rsidR="007D004D" w:rsidTr="0004312E">
        <w:trPr>
          <w:trHeight w:val="419"/>
        </w:trPr>
        <w:tc>
          <w:tcPr>
            <w:tcW w:w="10207" w:type="dxa"/>
            <w:gridSpan w:val="2"/>
            <w:tcBorders>
              <w:top w:val="single" w:sz="6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0C5D9F" w:rsidRDefault="007D004D" w:rsidP="00F15B2D">
            <w:pPr>
              <w:jc w:val="center"/>
              <w:rPr>
                <w:b/>
                <w:sz w:val="28"/>
                <w:szCs w:val="28"/>
              </w:rPr>
            </w:pPr>
            <w:r w:rsidRPr="000C5D9F">
              <w:rPr>
                <w:b/>
                <w:sz w:val="28"/>
                <w:szCs w:val="28"/>
              </w:rPr>
              <w:t>Управление каналами вертикального отклонения</w:t>
            </w:r>
          </w:p>
        </w:tc>
      </w:tr>
      <w:tr w:rsidR="007D004D" w:rsidRPr="00D01BC9" w:rsidTr="0004312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9A23F0" w:rsidRDefault="007D004D" w:rsidP="00F15B2D">
            <w:pPr>
              <w:rPr>
                <w:b/>
                <w:lang w:val="en-US"/>
              </w:rPr>
            </w:pPr>
            <w:r w:rsidRPr="009A23F0">
              <w:rPr>
                <w:b/>
                <w:lang w:val="en-US"/>
              </w:rPr>
              <w:t>:CHANnel&lt;n&gt;:DISPlay {OFF|ON|0|1}</w:t>
            </w:r>
          </w:p>
          <w:p w:rsidR="007D004D" w:rsidRPr="00C51700" w:rsidRDefault="007D004D" w:rsidP="00F15B2D">
            <w:pPr>
              <w:rPr>
                <w:b/>
                <w:lang w:val="en-US"/>
              </w:rPr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0229A4" w:rsidRDefault="007D004D" w:rsidP="00F15B2D">
            <w:r w:rsidRPr="000229A4">
              <w:t xml:space="preserve">Выключает </w:t>
            </w:r>
            <w:r>
              <w:t xml:space="preserve">- </w:t>
            </w:r>
            <w:r w:rsidRPr="000229A4">
              <w:rPr>
                <w:lang w:val="en-US"/>
              </w:rPr>
              <w:t>OFF</w:t>
            </w:r>
            <w:r>
              <w:t xml:space="preserve"> (</w:t>
            </w:r>
            <w:r w:rsidRPr="000229A4">
              <w:t>0</w:t>
            </w:r>
            <w:r>
              <w:t>)</w:t>
            </w:r>
            <w:r w:rsidRPr="000229A4">
              <w:t xml:space="preserve">  или  включает </w:t>
            </w:r>
            <w:r>
              <w:t xml:space="preserve">- </w:t>
            </w:r>
            <w:r w:rsidRPr="000229A4">
              <w:rPr>
                <w:lang w:val="en-US"/>
              </w:rPr>
              <w:t>ON</w:t>
            </w:r>
            <w:r w:rsidRPr="000229A4">
              <w:t xml:space="preserve"> </w:t>
            </w:r>
            <w:r>
              <w:t>(</w:t>
            </w:r>
            <w:r w:rsidRPr="000229A4">
              <w:t>1</w:t>
            </w:r>
            <w:r>
              <w:t>) отображение соответствующего</w:t>
            </w:r>
            <w:r w:rsidRPr="000229A4">
              <w:t xml:space="preserve"> канал</w:t>
            </w:r>
            <w:r>
              <w:t>а</w:t>
            </w:r>
            <w:r w:rsidRPr="000229A4">
              <w:t xml:space="preserve">.   </w:t>
            </w:r>
          </w:p>
          <w:p w:rsidR="007D004D" w:rsidRPr="000229A4" w:rsidRDefault="007D004D" w:rsidP="00F15B2D">
            <w:pPr>
              <w:rPr>
                <w:lang w:val="en-US"/>
              </w:rPr>
            </w:pPr>
            <w:r w:rsidRPr="000229A4">
              <w:rPr>
                <w:lang w:val="en-US"/>
              </w:rPr>
              <w:t xml:space="preserve">n - </w:t>
            </w:r>
            <w:r w:rsidRPr="000229A4">
              <w:t>номер</w:t>
            </w:r>
            <w:r w:rsidRPr="000229A4">
              <w:rPr>
                <w:lang w:val="en-US"/>
              </w:rPr>
              <w:t xml:space="preserve"> </w:t>
            </w:r>
            <w:r w:rsidRPr="000229A4">
              <w:t>канала</w:t>
            </w:r>
            <w:r w:rsidRPr="000229A4">
              <w:rPr>
                <w:lang w:val="en-US"/>
              </w:rPr>
              <w:t xml:space="preserve"> &lt;1|2&gt;</w:t>
            </w:r>
          </w:p>
        </w:tc>
      </w:tr>
      <w:tr w:rsidR="007D004D" w:rsidRPr="00D01BC9" w:rsidTr="0004312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D01BC9" w:rsidRDefault="007D004D" w:rsidP="00F15B2D">
            <w:pPr>
              <w:rPr>
                <w:b/>
                <w:lang w:val="en-US"/>
              </w:rPr>
            </w:pPr>
            <w:r w:rsidRPr="00D01BC9">
              <w:rPr>
                <w:b/>
                <w:lang w:val="en-US"/>
              </w:rPr>
              <w:t>:</w:t>
            </w:r>
            <w:r w:rsidRPr="009A23F0">
              <w:rPr>
                <w:b/>
                <w:lang w:val="en-US"/>
              </w:rPr>
              <w:t>CHANnel</w:t>
            </w:r>
            <w:r w:rsidRPr="00D01BC9">
              <w:rPr>
                <w:b/>
                <w:lang w:val="en-US"/>
              </w:rPr>
              <w:t>&lt;</w:t>
            </w:r>
            <w:r w:rsidRPr="009A23F0">
              <w:rPr>
                <w:b/>
                <w:lang w:val="en-US"/>
              </w:rPr>
              <w:t>n</w:t>
            </w:r>
            <w:r w:rsidRPr="00D01BC9">
              <w:rPr>
                <w:b/>
                <w:lang w:val="en-US"/>
              </w:rPr>
              <w:t>&gt;:</w:t>
            </w:r>
            <w:r w:rsidRPr="009A23F0">
              <w:rPr>
                <w:b/>
                <w:lang w:val="en-US"/>
              </w:rPr>
              <w:t>DISPlay</w:t>
            </w:r>
            <w:r w:rsidRPr="00D01BC9">
              <w:rPr>
                <w:b/>
                <w:lang w:val="en-US"/>
              </w:rPr>
              <w:t>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rPr>
                <w:b/>
              </w:rPr>
            </w:pPr>
            <w:r>
              <w:t>Выводит</w:t>
            </w:r>
            <w:r w:rsidRPr="00C73EBB">
              <w:t xml:space="preserve"> </w:t>
            </w:r>
            <w:r>
              <w:t xml:space="preserve">отображения  состояния </w:t>
            </w:r>
            <w:r w:rsidRPr="000229A4">
              <w:t>канал</w:t>
            </w:r>
            <w:r>
              <w:t>а:</w:t>
            </w:r>
            <w:r w:rsidRPr="00C73EBB">
              <w:rPr>
                <w:b/>
              </w:rPr>
              <w:t xml:space="preserve"> </w:t>
            </w:r>
            <w:r w:rsidRPr="00E36947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C73EBB">
              <w:t xml:space="preserve"> </w:t>
            </w:r>
            <w:r w:rsidRPr="00E36947">
              <w:rPr>
                <w:b/>
                <w:lang w:val="en-US"/>
              </w:rPr>
              <w:t>ON</w:t>
            </w:r>
            <w:r>
              <w:rPr>
                <w:b/>
              </w:rPr>
              <w:t>.</w:t>
            </w:r>
          </w:p>
          <w:p w:rsidR="007D004D" w:rsidRPr="00D01BC9" w:rsidRDefault="007D004D" w:rsidP="00F15B2D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7D004D" w:rsidTr="0004312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52957" w:rsidRDefault="007D004D" w:rsidP="00F15B2D">
            <w:pPr>
              <w:rPr>
                <w:b/>
              </w:rPr>
            </w:pPr>
            <w:r w:rsidRPr="00C52957">
              <w:rPr>
                <w:b/>
              </w:rPr>
              <w:t>:</w:t>
            </w:r>
            <w:r w:rsidRPr="00C51700">
              <w:rPr>
                <w:b/>
                <w:lang w:val="en-US"/>
              </w:rPr>
              <w:t>CHANnel</w:t>
            </w:r>
            <w:r w:rsidRPr="00C52957">
              <w:rPr>
                <w:b/>
              </w:rPr>
              <w:t>&lt;</w:t>
            </w:r>
            <w:r w:rsidRPr="00C51700">
              <w:rPr>
                <w:b/>
                <w:lang w:val="en-US"/>
              </w:rPr>
              <w:t>n</w:t>
            </w:r>
            <w:r w:rsidRPr="00C52957">
              <w:rPr>
                <w:b/>
              </w:rPr>
              <w:t>&gt;:</w:t>
            </w:r>
            <w:r w:rsidRPr="00C51700">
              <w:rPr>
                <w:b/>
                <w:lang w:val="en-US"/>
              </w:rPr>
              <w:t>PROBe</w:t>
            </w:r>
            <w:r w:rsidRPr="00C52957">
              <w:rPr>
                <w:b/>
              </w:rPr>
              <w:t xml:space="preserve"> {1/100|1/10|1/1|</w:t>
            </w:r>
            <w:r w:rsidRPr="00C51700">
              <w:rPr>
                <w:b/>
                <w:lang w:val="en-US"/>
              </w:rPr>
              <w:t>x</w:t>
            </w:r>
            <w:r w:rsidRPr="00C52957">
              <w:rPr>
                <w:b/>
              </w:rPr>
              <w:t>10|1}</w:t>
            </w:r>
          </w:p>
          <w:p w:rsidR="007D004D" w:rsidRPr="00C52957" w:rsidRDefault="007D004D" w:rsidP="00F15B2D">
            <w:pPr>
              <w:spacing w:line="353" w:lineRule="auto"/>
              <w:ind w:left="-534" w:firstLine="534"/>
            </w:pP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0229A4" w:rsidRDefault="007D004D" w:rsidP="00F15B2D">
            <w:pPr>
              <w:ind w:left="-57" w:right="-57"/>
            </w:pPr>
            <w:r w:rsidRPr="000229A4">
              <w:t xml:space="preserve">Включает режим работы </w:t>
            </w:r>
            <w:r>
              <w:t xml:space="preserve">канала </w:t>
            </w:r>
            <w:r w:rsidRPr="000229A4">
              <w:t>с делителем</w:t>
            </w:r>
            <w:r>
              <w:t>:</w:t>
            </w:r>
            <w:r w:rsidRPr="000229A4">
              <w:t xml:space="preserve"> </w:t>
            </w:r>
          </w:p>
          <w:p w:rsidR="007D004D" w:rsidRPr="000229A4" w:rsidRDefault="007D004D" w:rsidP="00F15B2D">
            <w:pPr>
              <w:ind w:left="-57" w:right="-57"/>
            </w:pPr>
            <w:r w:rsidRPr="000229A4">
              <w:t xml:space="preserve">1:100 - 1/100, </w:t>
            </w:r>
          </w:p>
          <w:p w:rsidR="007D004D" w:rsidRPr="000229A4" w:rsidRDefault="007D004D" w:rsidP="00F15B2D">
            <w:pPr>
              <w:ind w:left="-57" w:right="-57"/>
            </w:pPr>
            <w:r w:rsidRPr="000229A4">
              <w:t>1:10 - 1/10,</w:t>
            </w:r>
          </w:p>
          <w:p w:rsidR="007D004D" w:rsidRPr="000229A4" w:rsidRDefault="007D004D" w:rsidP="00F15B2D">
            <w:r w:rsidRPr="000229A4">
              <w:t>без делителя - 1/1,</w:t>
            </w:r>
          </w:p>
          <w:p w:rsidR="007D004D" w:rsidRDefault="007D004D" w:rsidP="00F15B2D">
            <w:r w:rsidRPr="000229A4">
              <w:t>с активным пробником х10</w:t>
            </w:r>
            <w:r>
              <w:t xml:space="preserve"> </w:t>
            </w:r>
            <w:r w:rsidRPr="000229A4">
              <w:t>– х10</w:t>
            </w:r>
            <w:r>
              <w:t>.</w:t>
            </w:r>
          </w:p>
          <w:p w:rsidR="007D004D" w:rsidRPr="000229A4" w:rsidRDefault="007D004D" w:rsidP="00F15B2D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7D004D" w:rsidTr="0004312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51700" w:rsidRDefault="007D004D" w:rsidP="00F15B2D">
            <w:pPr>
              <w:spacing w:line="353" w:lineRule="auto"/>
              <w:rPr>
                <w:b/>
              </w:rPr>
            </w:pPr>
            <w:r w:rsidRPr="00C51700">
              <w:rPr>
                <w:b/>
                <w:lang w:val="en-US"/>
              </w:rPr>
              <w:t>:CHANnel&lt;n&gt;:PROBe?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rPr>
                <w:b/>
              </w:rPr>
            </w:pPr>
            <w:r>
              <w:t xml:space="preserve">Выводит режим работы канала с выбранным делителем:  </w:t>
            </w:r>
            <w:r w:rsidRPr="008A50BE">
              <w:rPr>
                <w:b/>
              </w:rPr>
              <w:t>1/100</w:t>
            </w:r>
            <w:r>
              <w:t xml:space="preserve">,  </w:t>
            </w:r>
            <w:r w:rsidRPr="008A50BE">
              <w:rPr>
                <w:b/>
              </w:rPr>
              <w:t>1/10</w:t>
            </w:r>
            <w:r>
              <w:t xml:space="preserve">,  </w:t>
            </w:r>
            <w:r w:rsidRPr="008A50BE">
              <w:rPr>
                <w:b/>
              </w:rPr>
              <w:t>1/1</w:t>
            </w:r>
            <w:r>
              <w:t xml:space="preserve">  или  </w:t>
            </w:r>
            <w:r w:rsidRPr="008A50BE">
              <w:rPr>
                <w:b/>
                <w:lang w:val="en-US"/>
              </w:rPr>
              <w:t>x</w:t>
            </w:r>
            <w:r w:rsidRPr="008A50BE">
              <w:rPr>
                <w:b/>
              </w:rPr>
              <w:t>10</w:t>
            </w:r>
            <w:r>
              <w:rPr>
                <w:b/>
              </w:rPr>
              <w:t>.</w:t>
            </w:r>
          </w:p>
          <w:p w:rsidR="007D004D" w:rsidRPr="00C51700" w:rsidRDefault="007D004D" w:rsidP="00F15B2D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7D004D" w:rsidTr="0004312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303F07" w:rsidRDefault="007D004D" w:rsidP="00F15B2D">
            <w:pPr>
              <w:spacing w:line="353" w:lineRule="auto"/>
              <w:rPr>
                <w:b/>
                <w:lang w:val="en-US"/>
              </w:rPr>
            </w:pPr>
            <w:r w:rsidRPr="00303F07">
              <w:rPr>
                <w:b/>
                <w:lang w:val="en-US"/>
              </w:rPr>
              <w:t>:CHANnel&lt;n&gt;:INVert {OFF|ON|0|1}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>Выключает</w:t>
            </w:r>
            <w:r w:rsidRPr="00D01BC9">
              <w:t xml:space="preserve"> </w:t>
            </w:r>
            <w:r>
              <w:t xml:space="preserve">- </w:t>
            </w:r>
            <w:r w:rsidRPr="000229A4">
              <w:rPr>
                <w:lang w:val="en-US"/>
              </w:rPr>
              <w:t>OFF</w:t>
            </w:r>
            <w:r>
              <w:t xml:space="preserve"> (</w:t>
            </w:r>
            <w:r w:rsidRPr="000229A4">
              <w:t>0</w:t>
            </w:r>
            <w:r>
              <w:t>)</w:t>
            </w:r>
            <w:r w:rsidRPr="000229A4">
              <w:t xml:space="preserve">  </w:t>
            </w:r>
            <w:r w:rsidRPr="00D01BC9">
              <w:t xml:space="preserve">или  </w:t>
            </w:r>
            <w:r>
              <w:t>включает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инвертирование по каналу 1 или 2.</w:t>
            </w:r>
          </w:p>
          <w:p w:rsidR="007D004D" w:rsidRPr="00303F07" w:rsidRDefault="007D004D" w:rsidP="00F15B2D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  <w:r w:rsidRPr="00D01BC9">
              <w:t xml:space="preserve"> </w:t>
            </w:r>
          </w:p>
        </w:tc>
      </w:tr>
      <w:tr w:rsidR="007D004D" w:rsidTr="0004312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303F07" w:rsidRDefault="007D004D" w:rsidP="00F15B2D">
            <w:pPr>
              <w:spacing w:line="353" w:lineRule="auto"/>
              <w:rPr>
                <w:b/>
              </w:rPr>
            </w:pPr>
            <w:r w:rsidRPr="00303F07">
              <w:rPr>
                <w:b/>
                <w:lang w:val="en-US"/>
              </w:rPr>
              <w:t>:CHANnel&lt;n&gt;:INVert?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rPr>
                <w:b/>
              </w:rPr>
            </w:pPr>
            <w:r>
              <w:t>Выводит</w:t>
            </w:r>
            <w:r w:rsidRPr="00303F07">
              <w:t xml:space="preserve"> </w:t>
            </w:r>
            <w:r>
              <w:t xml:space="preserve">режим инвертирования канала: </w:t>
            </w:r>
            <w:r w:rsidRPr="000229A4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303F07">
              <w:t xml:space="preserve"> </w:t>
            </w:r>
            <w:r w:rsidRPr="000229A4">
              <w:rPr>
                <w:b/>
                <w:lang w:val="en-US"/>
              </w:rPr>
              <w:t>ON</w:t>
            </w:r>
            <w:r>
              <w:rPr>
                <w:b/>
              </w:rPr>
              <w:t>.</w:t>
            </w:r>
          </w:p>
          <w:p w:rsidR="007D004D" w:rsidRPr="00C52957" w:rsidRDefault="007D004D" w:rsidP="00F15B2D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7D004D" w:rsidTr="0004312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303F07" w:rsidRDefault="007D004D" w:rsidP="00F15B2D">
            <w:pPr>
              <w:spacing w:line="353" w:lineRule="auto"/>
              <w:rPr>
                <w:b/>
                <w:lang w:val="en-US"/>
              </w:rPr>
            </w:pPr>
            <w:r w:rsidRPr="00303F07">
              <w:rPr>
                <w:b/>
                <w:lang w:val="en-US"/>
              </w:rPr>
              <w:t>:CHANnel&lt;n&gt;:COUPling {GND|AC|DC}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A11743" w:rsidRDefault="007D004D" w:rsidP="00F15B2D">
            <w:r>
              <w:t xml:space="preserve">Включает заземление канала - </w:t>
            </w:r>
            <w:r w:rsidRPr="00A11743">
              <w:rPr>
                <w:lang w:val="en-US"/>
              </w:rPr>
              <w:t>GND</w:t>
            </w:r>
            <w:r w:rsidRPr="00A11743">
              <w:t xml:space="preserve">, </w:t>
            </w:r>
          </w:p>
          <w:p w:rsidR="007D004D" w:rsidRPr="00A11743" w:rsidRDefault="007D004D" w:rsidP="00F15B2D">
            <w:r w:rsidRPr="00A11743">
              <w:t xml:space="preserve">связь по переменному току </w:t>
            </w:r>
            <w:r>
              <w:t xml:space="preserve">- </w:t>
            </w:r>
            <w:r w:rsidRPr="00A11743">
              <w:t xml:space="preserve">АС, </w:t>
            </w:r>
          </w:p>
          <w:p w:rsidR="007D004D" w:rsidRDefault="007D004D" w:rsidP="00F15B2D">
            <w:r>
              <w:t xml:space="preserve">связь по </w:t>
            </w:r>
            <w:r w:rsidRPr="00A11743">
              <w:t xml:space="preserve">постоянному току </w:t>
            </w:r>
            <w:r>
              <w:t xml:space="preserve">- </w:t>
            </w:r>
            <w:r w:rsidRPr="00A11743">
              <w:rPr>
                <w:lang w:val="en-US"/>
              </w:rPr>
              <w:t>DC</w:t>
            </w:r>
            <w:r>
              <w:t>.</w:t>
            </w:r>
          </w:p>
          <w:p w:rsidR="007D004D" w:rsidRPr="00C52957" w:rsidRDefault="007D004D" w:rsidP="00F15B2D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7D004D" w:rsidTr="0004312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A11743" w:rsidRDefault="007D004D" w:rsidP="00F15B2D">
            <w:pPr>
              <w:spacing w:line="353" w:lineRule="auto"/>
              <w:rPr>
                <w:b/>
              </w:rPr>
            </w:pPr>
            <w:r w:rsidRPr="00A11743">
              <w:rPr>
                <w:b/>
                <w:lang w:val="en-US"/>
              </w:rPr>
              <w:t>:CHANnel&lt;n&gt;:COUPling?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 xml:space="preserve">Выводит режим выбранной связи в канале:  </w:t>
            </w:r>
            <w:r w:rsidRPr="000229A4">
              <w:rPr>
                <w:b/>
                <w:lang w:val="en-US"/>
              </w:rPr>
              <w:t>GND</w:t>
            </w:r>
            <w:r>
              <w:t xml:space="preserve">,  </w:t>
            </w:r>
            <w:r w:rsidRPr="000229A4">
              <w:rPr>
                <w:b/>
                <w:lang w:val="en-US"/>
              </w:rPr>
              <w:t>AC</w:t>
            </w:r>
            <w:r>
              <w:t xml:space="preserve"> или </w:t>
            </w:r>
            <w:r w:rsidRPr="000229A4">
              <w:rPr>
                <w:b/>
                <w:lang w:val="en-US"/>
              </w:rPr>
              <w:t>DC</w:t>
            </w:r>
            <w:r>
              <w:rPr>
                <w:b/>
              </w:rPr>
              <w:t>.</w:t>
            </w:r>
            <w:r w:rsidRPr="001F3960">
              <w:t xml:space="preserve"> </w:t>
            </w:r>
          </w:p>
          <w:p w:rsidR="007D004D" w:rsidRPr="001F3960" w:rsidRDefault="007D004D" w:rsidP="00F15B2D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7D004D" w:rsidTr="0004312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21317D" w:rsidRDefault="007D004D" w:rsidP="00F15B2D">
            <w:pPr>
              <w:spacing w:line="353" w:lineRule="auto"/>
              <w:rPr>
                <w:b/>
                <w:lang w:val="en-US"/>
              </w:rPr>
            </w:pPr>
            <w:r w:rsidRPr="0021317D">
              <w:rPr>
                <w:b/>
                <w:lang w:val="en-US"/>
              </w:rPr>
              <w:t>:CHANnel&lt;n&gt;:BWLimit {OFF|ON}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>Выключает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OFF</w:t>
            </w:r>
            <w:r w:rsidRPr="00D01BC9">
              <w:t xml:space="preserve">  или  </w:t>
            </w:r>
            <w:r>
              <w:t>включает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ON</w:t>
            </w:r>
            <w:r>
              <w:t xml:space="preserve"> ограничение полосы пропускания соответствующего канала.</w:t>
            </w:r>
          </w:p>
          <w:p w:rsidR="007D004D" w:rsidRPr="0021317D" w:rsidRDefault="007D004D" w:rsidP="00F15B2D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7D004D" w:rsidTr="0004312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21317D" w:rsidRDefault="007D004D" w:rsidP="00F15B2D">
            <w:pPr>
              <w:rPr>
                <w:b/>
              </w:rPr>
            </w:pPr>
            <w:r w:rsidRPr="0021317D">
              <w:rPr>
                <w:b/>
                <w:lang w:val="en-US"/>
              </w:rPr>
              <w:t>:CHANnel&lt;n&gt;:BWLimit?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rPr>
                <w:b/>
              </w:rPr>
            </w:pPr>
            <w:r>
              <w:t>Выводит</w:t>
            </w:r>
            <w:r w:rsidRPr="000C5D9F">
              <w:t xml:space="preserve"> </w:t>
            </w:r>
            <w:r>
              <w:t xml:space="preserve">режим ограничения полосы пропускания канала: </w:t>
            </w:r>
            <w:r w:rsidRPr="000229A4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0C5D9F">
              <w:t xml:space="preserve"> </w:t>
            </w:r>
            <w:r w:rsidRPr="000229A4">
              <w:rPr>
                <w:b/>
                <w:lang w:val="en-US"/>
              </w:rPr>
              <w:t>ON</w:t>
            </w:r>
            <w:r>
              <w:rPr>
                <w:b/>
              </w:rPr>
              <w:t>.</w:t>
            </w:r>
          </w:p>
          <w:p w:rsidR="007D004D" w:rsidRDefault="007D004D" w:rsidP="00F15B2D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  <w:r w:rsidRPr="000229A4">
              <w:rPr>
                <w:b/>
              </w:rPr>
              <w:t xml:space="preserve">  </w:t>
            </w:r>
            <w:r>
              <w:t xml:space="preserve"> </w:t>
            </w:r>
          </w:p>
        </w:tc>
      </w:tr>
      <w:tr w:rsidR="007D004D" w:rsidRPr="00BF0E05" w:rsidTr="0004312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60C13" w:rsidRDefault="007D004D" w:rsidP="00F15B2D">
            <w:pPr>
              <w:ind w:left="-57" w:right="-57"/>
              <w:rPr>
                <w:b/>
                <w:lang w:val="en-US"/>
              </w:rPr>
            </w:pPr>
            <w:r w:rsidRPr="00C60C13">
              <w:rPr>
                <w:b/>
                <w:lang w:val="en-US"/>
              </w:rPr>
              <w:t>:</w:t>
            </w:r>
            <w:r w:rsidRPr="00BF0E05">
              <w:rPr>
                <w:b/>
                <w:lang w:val="en-US"/>
              </w:rPr>
              <w:t>CHANnel</w:t>
            </w:r>
            <w:r w:rsidRPr="00C60C13">
              <w:rPr>
                <w:b/>
                <w:lang w:val="en-US"/>
              </w:rPr>
              <w:t>&lt;</w:t>
            </w:r>
            <w:r w:rsidRPr="00BF0E05">
              <w:rPr>
                <w:b/>
                <w:lang w:val="en-US"/>
              </w:rPr>
              <w:t>n</w:t>
            </w:r>
            <w:r w:rsidRPr="00C60C13">
              <w:rPr>
                <w:b/>
                <w:lang w:val="en-US"/>
              </w:rPr>
              <w:t>&gt;:</w:t>
            </w:r>
            <w:r w:rsidRPr="00BF0E05">
              <w:rPr>
                <w:b/>
                <w:lang w:val="en-US"/>
              </w:rPr>
              <w:t>SCALe</w:t>
            </w:r>
            <w:r w:rsidRPr="00C60C13">
              <w:rPr>
                <w:b/>
                <w:lang w:val="en-US"/>
              </w:rPr>
              <w:t xml:space="preserve"> {2</w:t>
            </w:r>
            <w:r w:rsidRPr="00BF0E05">
              <w:rPr>
                <w:b/>
                <w:lang w:val="en-US"/>
              </w:rPr>
              <w:t>mV</w:t>
            </w:r>
            <w:r w:rsidRPr="00C60C13">
              <w:rPr>
                <w:b/>
                <w:lang w:val="en-US"/>
              </w:rPr>
              <w:t>...50</w:t>
            </w:r>
            <w:r w:rsidRPr="00BF0E05">
              <w:rPr>
                <w:b/>
                <w:lang w:val="en-US"/>
              </w:rPr>
              <w:t>mV</w:t>
            </w:r>
            <w:r w:rsidRPr="00C60C13">
              <w:rPr>
                <w:b/>
                <w:lang w:val="en-US"/>
              </w:rPr>
              <w:t>|0.1</w:t>
            </w:r>
            <w:r w:rsidRPr="00BF0E05">
              <w:rPr>
                <w:b/>
                <w:lang w:val="en-US"/>
              </w:rPr>
              <w:t>V</w:t>
            </w:r>
            <w:r w:rsidRPr="00C60C13">
              <w:rPr>
                <w:b/>
                <w:lang w:val="en-US"/>
              </w:rPr>
              <w:t>...20</w:t>
            </w:r>
            <w:r w:rsidRPr="00BF0E05">
              <w:rPr>
                <w:b/>
                <w:lang w:val="en-US"/>
              </w:rPr>
              <w:t>V</w:t>
            </w:r>
            <w:r w:rsidRPr="00C60C13">
              <w:rPr>
                <w:b/>
                <w:lang w:val="en-US"/>
              </w:rPr>
              <w:t>}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52026" w:rsidRPr="00C45FF8" w:rsidRDefault="007D004D" w:rsidP="00F15B2D">
            <w:pPr>
              <w:ind w:right="-57"/>
            </w:pPr>
            <w:r>
              <w:t>Устанавливает коэффициент отклонения канала в диапазоне от 2 мВ/дел до 20 В/дел</w:t>
            </w:r>
            <w:r w:rsidRPr="00420C17">
              <w:t xml:space="preserve"> (</w:t>
            </w:r>
            <w:r>
              <w:t>без</w:t>
            </w:r>
            <w:r w:rsidRPr="00420C17">
              <w:t xml:space="preserve"> </w:t>
            </w:r>
            <w:r>
              <w:t>учета делителя</w:t>
            </w:r>
            <w:r w:rsidRPr="00420C17">
              <w:t>)</w:t>
            </w:r>
            <w:r>
              <w:t>.</w:t>
            </w:r>
            <w:r w:rsidR="00652026">
              <w:t xml:space="preserve">  </w:t>
            </w:r>
          </w:p>
          <w:p w:rsidR="007D004D" w:rsidRPr="00070949" w:rsidRDefault="00652026" w:rsidP="00F15B2D">
            <w:pPr>
              <w:ind w:right="-57"/>
            </w:pPr>
            <w:r>
              <w:t>0.1</w:t>
            </w:r>
            <w:r>
              <w:rPr>
                <w:lang w:val="en-US"/>
              </w:rPr>
              <w:t>V</w:t>
            </w:r>
            <w:r w:rsidRPr="00652026">
              <w:t>…0.5</w:t>
            </w:r>
            <w:r>
              <w:rPr>
                <w:lang w:val="en-US"/>
              </w:rPr>
              <w:t>V</w:t>
            </w:r>
            <w:r>
              <w:t xml:space="preserve"> можно задавать 100</w:t>
            </w:r>
            <w:r>
              <w:rPr>
                <w:lang w:val="en-US"/>
              </w:rPr>
              <w:t>mV</w:t>
            </w:r>
            <w:r w:rsidRPr="00652026">
              <w:t>…500</w:t>
            </w:r>
            <w:r>
              <w:rPr>
                <w:lang w:val="en-US"/>
              </w:rPr>
              <w:t>mV</w:t>
            </w:r>
            <w:r w:rsidR="00070949">
              <w:t>.</w:t>
            </w:r>
          </w:p>
          <w:p w:rsidR="007D004D" w:rsidRPr="00420C17" w:rsidRDefault="007D004D" w:rsidP="00F15B2D">
            <w:pPr>
              <w:ind w:right="-57"/>
            </w:pPr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7D004D" w:rsidTr="0004312E">
        <w:tc>
          <w:tcPr>
            <w:tcW w:w="510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BF0E05" w:rsidRDefault="007D004D" w:rsidP="00F15B2D">
            <w:pPr>
              <w:spacing w:line="353" w:lineRule="auto"/>
              <w:rPr>
                <w:b/>
                <w:lang w:val="en-US"/>
              </w:rPr>
            </w:pPr>
            <w:r w:rsidRPr="00C60C13">
              <w:rPr>
                <w:b/>
              </w:rPr>
              <w:t>:</w:t>
            </w:r>
            <w:r w:rsidRPr="00BF0E05">
              <w:rPr>
                <w:b/>
                <w:lang w:val="en-US"/>
              </w:rPr>
              <w:t>CHANnel&lt;n&gt;:SCALe?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 xml:space="preserve">Выводит установленный коэффициент отклонения канала:  </w:t>
            </w:r>
            <w:r w:rsidRPr="000229A4">
              <w:rPr>
                <w:b/>
              </w:rPr>
              <w:t>2</w:t>
            </w:r>
            <w:r w:rsidR="008408A9" w:rsidRPr="000229A4">
              <w:rPr>
                <w:b/>
                <w:lang w:val="en-US"/>
              </w:rPr>
              <w:t>M</w:t>
            </w:r>
            <w:r w:rsidRPr="000229A4">
              <w:rPr>
                <w:b/>
                <w:lang w:val="en-US"/>
              </w:rPr>
              <w:t>V</w:t>
            </w:r>
            <w:r w:rsidRPr="000229A4">
              <w:rPr>
                <w:b/>
              </w:rPr>
              <w:t>…20V</w:t>
            </w:r>
            <w:r>
              <w:t xml:space="preserve"> (без учета делителя).</w:t>
            </w:r>
          </w:p>
          <w:p w:rsidR="007D004D" w:rsidRPr="00BF0E05" w:rsidRDefault="007D004D" w:rsidP="00F15B2D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</w:tbl>
    <w:p w:rsidR="007D004D" w:rsidRDefault="007D004D" w:rsidP="007D004D">
      <w:r>
        <w:br w:type="page"/>
      </w:r>
      <w:r w:rsidRPr="002B35F0">
        <w:lastRenderedPageBreak/>
        <w:t>Продолжение таблицы</w:t>
      </w:r>
      <w:r>
        <w:t xml:space="preserve"> </w:t>
      </w:r>
      <w:r w:rsidR="006268E3">
        <w:t>А</w:t>
      </w:r>
      <w:r w:rsidR="00424E12">
        <w:t>.</w:t>
      </w:r>
      <w:r>
        <w:t>1</w:t>
      </w:r>
    </w:p>
    <w:tbl>
      <w:tblPr>
        <w:tblW w:w="10207" w:type="dxa"/>
        <w:tblInd w:w="-34" w:type="dxa"/>
        <w:tblLayout w:type="fixed"/>
        <w:tblLook w:val="00B5" w:firstRow="1" w:lastRow="0" w:firstColumn="1" w:lastColumn="0" w:noHBand="0" w:noVBand="0"/>
      </w:tblPr>
      <w:tblGrid>
        <w:gridCol w:w="5245"/>
        <w:gridCol w:w="142"/>
        <w:gridCol w:w="4820"/>
      </w:tblGrid>
      <w:tr w:rsidR="007D004D" w:rsidTr="0004312E"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7D004D" w:rsidTr="0004312E"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420C17" w:rsidRDefault="007D004D" w:rsidP="00F15B2D">
            <w:pPr>
              <w:spacing w:line="353" w:lineRule="auto"/>
              <w:rPr>
                <w:b/>
              </w:rPr>
            </w:pPr>
            <w:r w:rsidRPr="00420C17">
              <w:rPr>
                <w:b/>
              </w:rPr>
              <w:t>:CHANnel&lt;n&gt;:OFFSet &lt;-512...+511&gt;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 xml:space="preserve">Регулирует перемещение нулевой линии канала по вертикали  в диапазоне от -512 до +511. </w:t>
            </w:r>
          </w:p>
          <w:p w:rsidR="007D004D" w:rsidRDefault="007D004D" w:rsidP="00F15B2D">
            <w:r>
              <w:t>Единица смещения равна половине младшего разряда АЦП.</w:t>
            </w:r>
          </w:p>
          <w:p w:rsidR="007D004D" w:rsidRDefault="007D004D" w:rsidP="00F15B2D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7D004D" w:rsidTr="0004312E"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420C17" w:rsidRDefault="007D004D" w:rsidP="00F15B2D">
            <w:pPr>
              <w:spacing w:line="353" w:lineRule="auto"/>
              <w:rPr>
                <w:b/>
              </w:rPr>
            </w:pPr>
            <w:r w:rsidRPr="00420C17">
              <w:rPr>
                <w:b/>
              </w:rPr>
              <w:t>:CHANnel&lt;n&gt;:OFFSet?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rPr>
                <w:b/>
              </w:rPr>
            </w:pPr>
            <w:r>
              <w:t xml:space="preserve">Выводит установленное значение положения нулевой линии канала:  </w:t>
            </w:r>
            <w:r>
              <w:br/>
            </w:r>
            <w:r w:rsidRPr="000229A4">
              <w:rPr>
                <w:b/>
              </w:rPr>
              <w:t>-512…+511</w:t>
            </w:r>
            <w:r>
              <w:rPr>
                <w:b/>
              </w:rPr>
              <w:t>.</w:t>
            </w:r>
          </w:p>
          <w:p w:rsidR="007D004D" w:rsidRDefault="007D004D" w:rsidP="00F15B2D">
            <w:r w:rsidRPr="000229A4">
              <w:rPr>
                <w:lang w:val="en-US"/>
              </w:rPr>
              <w:t>n</w:t>
            </w:r>
            <w:r w:rsidRPr="00C52957">
              <w:t xml:space="preserve"> - </w:t>
            </w:r>
            <w:r w:rsidRPr="000229A4">
              <w:t>номер</w:t>
            </w:r>
            <w:r w:rsidRPr="00C52957">
              <w:t xml:space="preserve"> </w:t>
            </w:r>
            <w:r w:rsidRPr="000229A4">
              <w:t>канала</w:t>
            </w:r>
            <w:r w:rsidRPr="00C52957">
              <w:t xml:space="preserve"> &lt;1|2&gt;</w:t>
            </w:r>
          </w:p>
        </w:tc>
      </w:tr>
      <w:tr w:rsidR="007D004D" w:rsidTr="0004312E">
        <w:trPr>
          <w:trHeight w:val="465"/>
        </w:trPr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04D" w:rsidRPr="005134A3" w:rsidRDefault="007D004D" w:rsidP="005134A3">
            <w:pPr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 w:rsidR="005134A3">
              <w:rPr>
                <w:b/>
                <w:sz w:val="28"/>
                <w:szCs w:val="28"/>
              </w:rPr>
              <w:t>У</w:t>
            </w:r>
            <w:r w:rsidR="005134A3" w:rsidRPr="005134A3">
              <w:rPr>
                <w:b/>
                <w:sz w:val="28"/>
                <w:szCs w:val="28"/>
              </w:rPr>
              <w:t>правление математическ</w:t>
            </w:r>
            <w:r w:rsidR="005134A3">
              <w:rPr>
                <w:b/>
                <w:sz w:val="28"/>
                <w:szCs w:val="28"/>
              </w:rPr>
              <w:t>ой</w:t>
            </w:r>
            <w:r w:rsidR="005134A3" w:rsidRPr="005134A3">
              <w:rPr>
                <w:b/>
                <w:sz w:val="28"/>
                <w:szCs w:val="28"/>
              </w:rPr>
              <w:t xml:space="preserve"> обработк</w:t>
            </w:r>
            <w:r w:rsidR="005134A3">
              <w:rPr>
                <w:b/>
                <w:sz w:val="28"/>
                <w:szCs w:val="28"/>
              </w:rPr>
              <w:t>ой</w:t>
            </w:r>
          </w:p>
        </w:tc>
      </w:tr>
      <w:tr w:rsidR="007D004D" w:rsidTr="0004312E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B01B8" w:rsidRDefault="007D004D" w:rsidP="00F15B2D">
            <w:pPr>
              <w:spacing w:line="353" w:lineRule="auto"/>
              <w:rPr>
                <w:b/>
              </w:rPr>
            </w:pPr>
            <w:r w:rsidRPr="002D42E9">
              <w:rPr>
                <w:b/>
              </w:rPr>
              <w:t>:</w:t>
            </w:r>
            <w:r w:rsidRPr="00CB01B8">
              <w:rPr>
                <w:b/>
                <w:lang w:val="en-US"/>
              </w:rPr>
              <w:t>MATHematics</w:t>
            </w:r>
            <w:r w:rsidRPr="002D42E9">
              <w:rPr>
                <w:b/>
              </w:rPr>
              <w:t>:</w:t>
            </w:r>
            <w:r w:rsidRPr="00CB01B8">
              <w:rPr>
                <w:b/>
                <w:lang w:val="en-US"/>
              </w:rPr>
              <w:t>DISPlay</w:t>
            </w:r>
            <w:r w:rsidRPr="00AD394D">
              <w:rPr>
                <w:b/>
              </w:rPr>
              <w:t xml:space="preserve"> {</w:t>
            </w:r>
            <w:r w:rsidRPr="00CB01B8">
              <w:rPr>
                <w:b/>
                <w:lang w:val="en-US"/>
              </w:rPr>
              <w:t>OFF</w:t>
            </w:r>
            <w:r w:rsidRPr="00AD394D">
              <w:rPr>
                <w:b/>
              </w:rPr>
              <w:t>|</w:t>
            </w:r>
            <w:r w:rsidRPr="00CB01B8">
              <w:rPr>
                <w:b/>
                <w:lang w:val="en-US"/>
              </w:rPr>
              <w:t>ON</w:t>
            </w:r>
            <w:r w:rsidRPr="00AD394D">
              <w:rPr>
                <w:b/>
              </w:rPr>
              <w:t>|0|1}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B01B8" w:rsidRDefault="007D004D" w:rsidP="00F15B2D">
            <w:r>
              <w:t>Выключает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отображение математической обработки</w:t>
            </w:r>
          </w:p>
        </w:tc>
      </w:tr>
      <w:tr w:rsidR="007D004D" w:rsidTr="0004312E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B01B8" w:rsidRDefault="007D004D" w:rsidP="00F15B2D">
            <w:pPr>
              <w:spacing w:line="353" w:lineRule="auto"/>
              <w:rPr>
                <w:b/>
              </w:rPr>
            </w:pPr>
            <w:r w:rsidRPr="00CB01B8">
              <w:rPr>
                <w:b/>
              </w:rPr>
              <w:t>:MATHematics:DISPlay?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D01BC9" w:rsidRDefault="007D004D" w:rsidP="00F15B2D">
            <w:r>
              <w:t>Выводит</w:t>
            </w:r>
            <w:r w:rsidRPr="000C5D9F">
              <w:t xml:space="preserve"> </w:t>
            </w:r>
            <w:r>
              <w:t xml:space="preserve">состояние отображения математической обработки: </w:t>
            </w:r>
            <w:r w:rsidRPr="000229A4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0C5D9F">
              <w:t xml:space="preserve"> </w:t>
            </w:r>
            <w:r w:rsidRPr="000229A4">
              <w:rPr>
                <w:b/>
                <w:lang w:val="en-US"/>
              </w:rPr>
              <w:t>ON</w:t>
            </w:r>
            <w:r w:rsidRPr="000229A4">
              <w:rPr>
                <w:b/>
              </w:rPr>
              <w:t xml:space="preserve"> </w:t>
            </w:r>
          </w:p>
        </w:tc>
      </w:tr>
      <w:tr w:rsidR="007D004D" w:rsidTr="0004312E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B01B8" w:rsidRDefault="007D004D" w:rsidP="00F15B2D">
            <w:pPr>
              <w:spacing w:line="353" w:lineRule="auto"/>
              <w:rPr>
                <w:b/>
                <w:lang w:val="en-US"/>
              </w:rPr>
            </w:pPr>
            <w:r w:rsidRPr="00CB01B8">
              <w:rPr>
                <w:b/>
                <w:lang w:val="en-US"/>
              </w:rPr>
              <w:t>:MATHematics:OPERate {ADD|MULT|FFT}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ind w:right="-57"/>
            </w:pPr>
            <w:r>
              <w:t>Выбирает функцию математической обработки</w:t>
            </w:r>
            <w:r w:rsidRPr="00D67F41">
              <w:t xml:space="preserve"> </w:t>
            </w:r>
            <w:r>
              <w:rPr>
                <w:lang w:val="en-US"/>
              </w:rPr>
              <w:t>c</w:t>
            </w:r>
            <w:r w:rsidRPr="00D67F41">
              <w:t>игналов</w:t>
            </w:r>
            <w:r>
              <w:t>:</w:t>
            </w:r>
          </w:p>
          <w:p w:rsidR="007D004D" w:rsidRDefault="007D004D" w:rsidP="00F15B2D">
            <w:pPr>
              <w:ind w:right="-57"/>
            </w:pPr>
            <w:r>
              <w:t>алгебраическую сумму - ADD,</w:t>
            </w:r>
          </w:p>
          <w:p w:rsidR="007D004D" w:rsidRDefault="007D004D" w:rsidP="00F15B2D">
            <w:pPr>
              <w:ind w:right="-57"/>
            </w:pPr>
            <w:r>
              <w:t>алгебраическое произведение - MULT,</w:t>
            </w:r>
          </w:p>
          <w:p w:rsidR="007D004D" w:rsidRPr="00D67F41" w:rsidRDefault="007D004D" w:rsidP="00F15B2D">
            <w:pPr>
              <w:ind w:right="-57"/>
            </w:pPr>
            <w:r>
              <w:t>спектр сигнала (БПФ) - FFT</w:t>
            </w:r>
          </w:p>
        </w:tc>
      </w:tr>
      <w:tr w:rsidR="007D004D" w:rsidTr="0004312E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B01B8" w:rsidRDefault="007D004D" w:rsidP="00F15B2D">
            <w:pPr>
              <w:spacing w:line="353" w:lineRule="auto"/>
            </w:pPr>
            <w:r w:rsidRPr="00CB01B8">
              <w:rPr>
                <w:b/>
                <w:lang w:val="en-US"/>
              </w:rPr>
              <w:t>:MATHematics:OPERate</w:t>
            </w:r>
            <w:r>
              <w:rPr>
                <w:b/>
              </w:rPr>
              <w:t>?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 xml:space="preserve">Выводит режим выбранной функции:  </w:t>
            </w:r>
          </w:p>
          <w:p w:rsidR="007D004D" w:rsidRPr="00D67F41" w:rsidRDefault="007D004D" w:rsidP="00F15B2D">
            <w:r w:rsidRPr="000229A4">
              <w:rPr>
                <w:b/>
              </w:rPr>
              <w:t xml:space="preserve">ADD, MULT </w:t>
            </w:r>
            <w:r w:rsidRPr="000229A4">
              <w:t xml:space="preserve">или </w:t>
            </w:r>
            <w:r w:rsidRPr="000229A4">
              <w:rPr>
                <w:b/>
              </w:rPr>
              <w:t>FFT</w:t>
            </w:r>
          </w:p>
        </w:tc>
      </w:tr>
      <w:tr w:rsidR="007D004D" w:rsidTr="0004312E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FE3A64" w:rsidRDefault="007D004D" w:rsidP="00F15B2D">
            <w:pPr>
              <w:rPr>
                <w:b/>
              </w:rPr>
            </w:pPr>
            <w:r w:rsidRPr="00FE3A64">
              <w:rPr>
                <w:b/>
                <w:lang w:val="en-US"/>
              </w:rPr>
              <w:t>:MATHematics:SOURce {CHANnel1|CHANnel2}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FE3A64" w:rsidRDefault="007D004D" w:rsidP="00F15B2D">
            <w:r>
              <w:t xml:space="preserve">Выбирает источник сигнала для функции БПФ канал 1 или 2 </w:t>
            </w:r>
          </w:p>
        </w:tc>
      </w:tr>
      <w:tr w:rsidR="007D004D" w:rsidTr="0004312E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FE3A64" w:rsidRDefault="007D004D" w:rsidP="00F15B2D">
            <w:pPr>
              <w:spacing w:line="353" w:lineRule="auto"/>
              <w:rPr>
                <w:b/>
              </w:rPr>
            </w:pPr>
            <w:r w:rsidRPr="00FE3A64">
              <w:rPr>
                <w:b/>
              </w:rPr>
              <w:t>:MATHematics:SOURce?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FE3A64" w:rsidRDefault="007D004D" w:rsidP="008408A9">
            <w:pPr>
              <w:ind w:left="-57" w:right="-57"/>
            </w:pPr>
            <w:r>
              <w:t xml:space="preserve">Выводит выбранный источника сигнала для функции БПФ: </w:t>
            </w:r>
            <w:r w:rsidRPr="006E10E9">
              <w:rPr>
                <w:b/>
                <w:lang w:val="en-US"/>
              </w:rPr>
              <w:t>CHAN</w:t>
            </w:r>
            <w:r w:rsidR="008408A9" w:rsidRPr="006E10E9">
              <w:rPr>
                <w:b/>
                <w:lang w:val="en-US"/>
              </w:rPr>
              <w:t>NEL</w:t>
            </w:r>
            <w:r w:rsidR="008408A9" w:rsidRPr="006E10E9">
              <w:rPr>
                <w:b/>
              </w:rPr>
              <w:t>1</w:t>
            </w:r>
            <w:r>
              <w:t xml:space="preserve"> или</w:t>
            </w:r>
            <w:r w:rsidRPr="006E10E9">
              <w:t xml:space="preserve"> </w:t>
            </w:r>
            <w:r w:rsidRPr="006E10E9">
              <w:rPr>
                <w:b/>
                <w:lang w:val="en-US"/>
              </w:rPr>
              <w:t>CHAN</w:t>
            </w:r>
            <w:r w:rsidR="008408A9" w:rsidRPr="006E10E9">
              <w:rPr>
                <w:b/>
                <w:lang w:val="en-US"/>
              </w:rPr>
              <w:t>NEL</w:t>
            </w:r>
            <w:r w:rsidR="008408A9" w:rsidRPr="006E10E9">
              <w:rPr>
                <w:b/>
              </w:rPr>
              <w:t>2</w:t>
            </w:r>
          </w:p>
        </w:tc>
      </w:tr>
      <w:tr w:rsidR="007D004D" w:rsidTr="0004312E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B357E7" w:rsidRDefault="007D004D" w:rsidP="00F15B2D">
            <w:pPr>
              <w:spacing w:line="353" w:lineRule="auto"/>
              <w:rPr>
                <w:b/>
                <w:lang w:val="en-US"/>
              </w:rPr>
            </w:pPr>
            <w:r w:rsidRPr="008A50BE">
              <w:rPr>
                <w:b/>
                <w:lang w:val="en-US"/>
              </w:rPr>
              <w:t>:MATHematics:WINDow {RECTangular|</w:t>
            </w:r>
          </w:p>
          <w:p w:rsidR="007D004D" w:rsidRPr="008A50BE" w:rsidRDefault="007D004D" w:rsidP="00F15B2D">
            <w:pPr>
              <w:spacing w:line="353" w:lineRule="auto"/>
              <w:rPr>
                <w:b/>
                <w:lang w:val="en-US"/>
              </w:rPr>
            </w:pPr>
            <w:r w:rsidRPr="008A50BE">
              <w:rPr>
                <w:b/>
                <w:lang w:val="en-US"/>
              </w:rPr>
              <w:t>HANNing|HAMMing|BARTlett|FLATtop}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>Выбирает окно для функции БПФ:</w:t>
            </w:r>
          </w:p>
          <w:p w:rsidR="007D004D" w:rsidRPr="006E10E9" w:rsidRDefault="007D004D" w:rsidP="00F15B2D">
            <w:r w:rsidRPr="006E10E9">
              <w:t xml:space="preserve">прямоугольное  </w:t>
            </w:r>
            <w:r w:rsidRPr="006E10E9">
              <w:rPr>
                <w:lang w:val="en-US"/>
              </w:rPr>
              <w:t>RECTangular</w:t>
            </w:r>
          </w:p>
          <w:p w:rsidR="007D004D" w:rsidRPr="006E10E9" w:rsidRDefault="007D004D" w:rsidP="00F15B2D">
            <w:r w:rsidRPr="006E10E9">
              <w:t xml:space="preserve">Ханнинг </w:t>
            </w:r>
            <w:r>
              <w:t>-</w:t>
            </w:r>
            <w:r w:rsidRPr="006E10E9">
              <w:t xml:space="preserve"> </w:t>
            </w:r>
            <w:r w:rsidRPr="006E10E9">
              <w:rPr>
                <w:lang w:val="en-US"/>
              </w:rPr>
              <w:t>HANNing</w:t>
            </w:r>
          </w:p>
          <w:p w:rsidR="007D004D" w:rsidRPr="006E10E9" w:rsidRDefault="007D004D" w:rsidP="00F15B2D">
            <w:r w:rsidRPr="006E10E9">
              <w:t xml:space="preserve">Хэмминг </w:t>
            </w:r>
            <w:r>
              <w:t>-</w:t>
            </w:r>
            <w:r w:rsidRPr="006E10E9">
              <w:t xml:space="preserve"> </w:t>
            </w:r>
            <w:r w:rsidRPr="006E10E9">
              <w:rPr>
                <w:lang w:val="en-US"/>
              </w:rPr>
              <w:t>HAMMing</w:t>
            </w:r>
          </w:p>
          <w:p w:rsidR="007D004D" w:rsidRPr="006E10E9" w:rsidRDefault="007D004D" w:rsidP="00F15B2D">
            <w:r w:rsidRPr="006E10E9">
              <w:t xml:space="preserve">Бартлетт </w:t>
            </w:r>
            <w:r>
              <w:t>-</w:t>
            </w:r>
            <w:r w:rsidRPr="006E10E9">
              <w:t xml:space="preserve"> </w:t>
            </w:r>
            <w:r w:rsidRPr="006E10E9">
              <w:rPr>
                <w:lang w:val="en-US"/>
              </w:rPr>
              <w:t>BARTlett</w:t>
            </w:r>
          </w:p>
          <w:p w:rsidR="007D004D" w:rsidRPr="008A50BE" w:rsidRDefault="007D004D" w:rsidP="00F15B2D">
            <w:r w:rsidRPr="006E10E9">
              <w:t>плоская вершина</w:t>
            </w:r>
            <w:r w:rsidRPr="00B357E7">
              <w:t xml:space="preserve"> </w:t>
            </w:r>
            <w:r>
              <w:t>-</w:t>
            </w:r>
            <w:r w:rsidRPr="006E10E9">
              <w:t xml:space="preserve"> </w:t>
            </w:r>
            <w:r w:rsidRPr="006E10E9">
              <w:rPr>
                <w:lang w:val="en-US"/>
              </w:rPr>
              <w:t>FLATtop</w:t>
            </w:r>
          </w:p>
        </w:tc>
      </w:tr>
      <w:tr w:rsidR="007D004D" w:rsidRPr="00C52957" w:rsidTr="0004312E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0229A4" w:rsidRDefault="007D004D" w:rsidP="00F15B2D">
            <w:pPr>
              <w:spacing w:line="353" w:lineRule="auto"/>
              <w:rPr>
                <w:b/>
              </w:rPr>
            </w:pPr>
            <w:r w:rsidRPr="000229A4">
              <w:rPr>
                <w:b/>
              </w:rPr>
              <w:t>:MATHematics:WINDow?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>Выводит</w:t>
            </w:r>
            <w:r w:rsidRPr="000229A4">
              <w:t xml:space="preserve"> </w:t>
            </w:r>
            <w:r>
              <w:t>выбранное окно для</w:t>
            </w:r>
            <w:r w:rsidRPr="000229A4">
              <w:t xml:space="preserve"> </w:t>
            </w:r>
            <w:r>
              <w:t>функции БПФ:</w:t>
            </w:r>
            <w:r w:rsidRPr="000229A4">
              <w:t xml:space="preserve"> </w:t>
            </w:r>
          </w:p>
          <w:p w:rsidR="007D004D" w:rsidRPr="00872775" w:rsidRDefault="00FE5B67" w:rsidP="00F15B2D">
            <w:pPr>
              <w:rPr>
                <w:lang w:val="en-US"/>
              </w:rPr>
            </w:pPr>
            <w:r w:rsidRPr="000229A4">
              <w:rPr>
                <w:b/>
                <w:lang w:val="en-US"/>
              </w:rPr>
              <w:t>RECTANGULAR</w:t>
            </w:r>
            <w:r w:rsidRPr="00872775">
              <w:rPr>
                <w:b/>
                <w:lang w:val="en-US"/>
              </w:rPr>
              <w:t>,</w:t>
            </w:r>
          </w:p>
          <w:p w:rsidR="007D004D" w:rsidRPr="00B357E7" w:rsidRDefault="00FE5B67" w:rsidP="00F15B2D">
            <w:pPr>
              <w:rPr>
                <w:lang w:val="en-US"/>
              </w:rPr>
            </w:pPr>
            <w:r w:rsidRPr="008A50BE">
              <w:rPr>
                <w:b/>
                <w:lang w:val="en-US"/>
              </w:rPr>
              <w:t>HANNING</w:t>
            </w:r>
            <w:r w:rsidRPr="00B357E7">
              <w:rPr>
                <w:b/>
                <w:lang w:val="en-US"/>
              </w:rPr>
              <w:t>,</w:t>
            </w:r>
          </w:p>
          <w:p w:rsidR="007D004D" w:rsidRPr="00B357E7" w:rsidRDefault="00FE5B67" w:rsidP="00F15B2D">
            <w:pPr>
              <w:rPr>
                <w:lang w:val="en-US"/>
              </w:rPr>
            </w:pPr>
            <w:r w:rsidRPr="008A50BE">
              <w:rPr>
                <w:b/>
                <w:lang w:val="en-US"/>
              </w:rPr>
              <w:t>HAMMING</w:t>
            </w:r>
            <w:r w:rsidRPr="00B357E7">
              <w:rPr>
                <w:b/>
                <w:lang w:val="en-US"/>
              </w:rPr>
              <w:t>,</w:t>
            </w:r>
          </w:p>
          <w:p w:rsidR="007D004D" w:rsidRPr="00B357E7" w:rsidRDefault="00FE5B67" w:rsidP="00F15B2D">
            <w:pPr>
              <w:rPr>
                <w:lang w:val="en-US"/>
              </w:rPr>
            </w:pPr>
            <w:r w:rsidRPr="008A50BE">
              <w:rPr>
                <w:b/>
                <w:lang w:val="en-US"/>
              </w:rPr>
              <w:t>BARTLETT</w:t>
            </w:r>
            <w:r w:rsidRPr="00FE5B67">
              <w:rPr>
                <w:b/>
                <w:lang w:val="en-US"/>
              </w:rPr>
              <w:t>,</w:t>
            </w:r>
          </w:p>
          <w:p w:rsidR="007D004D" w:rsidRPr="00B357E7" w:rsidRDefault="007D004D" w:rsidP="00F15B2D">
            <w:pPr>
              <w:rPr>
                <w:lang w:val="en-US"/>
              </w:rPr>
            </w:pPr>
            <w:r w:rsidRPr="008A50BE">
              <w:rPr>
                <w:b/>
                <w:lang w:val="en-US"/>
              </w:rPr>
              <w:t>FLA</w:t>
            </w:r>
            <w:r w:rsidR="00FE5B67" w:rsidRPr="008A50BE">
              <w:rPr>
                <w:b/>
                <w:lang w:val="en-US"/>
              </w:rPr>
              <w:t>TTOP</w:t>
            </w:r>
          </w:p>
        </w:tc>
      </w:tr>
      <w:tr w:rsidR="007D004D" w:rsidTr="0004312E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0229A4" w:rsidRDefault="007D004D" w:rsidP="00F15B2D">
            <w:pPr>
              <w:spacing w:line="353" w:lineRule="auto"/>
              <w:rPr>
                <w:b/>
              </w:rPr>
            </w:pPr>
            <w:r w:rsidRPr="000229A4">
              <w:rPr>
                <w:b/>
              </w:rPr>
              <w:t>:MATHematics:OFFSet &lt;-256...+255&gt;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 xml:space="preserve">Выбирает смещение изображения математической функции в диапазоне от </w:t>
            </w:r>
            <w:r>
              <w:br/>
              <w:t xml:space="preserve">-256 до +255 пикселей. </w:t>
            </w:r>
          </w:p>
          <w:p w:rsidR="007D004D" w:rsidRPr="008A50BE" w:rsidRDefault="007D004D" w:rsidP="00F15B2D">
            <w:r>
              <w:t>Единица смещения равна разряду АЦП</w:t>
            </w:r>
          </w:p>
        </w:tc>
      </w:tr>
      <w:tr w:rsidR="007D004D" w:rsidTr="0004312E">
        <w:tc>
          <w:tcPr>
            <w:tcW w:w="52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8A50BE" w:rsidRDefault="007D004D" w:rsidP="00F15B2D">
            <w:pPr>
              <w:spacing w:line="353" w:lineRule="auto"/>
            </w:pPr>
            <w:r w:rsidRPr="000229A4">
              <w:rPr>
                <w:b/>
              </w:rPr>
              <w:t>:MATHematics:OFFSet</w:t>
            </w:r>
            <w:r>
              <w:rPr>
                <w:b/>
              </w:rPr>
              <w:t>?</w:t>
            </w:r>
          </w:p>
        </w:tc>
        <w:tc>
          <w:tcPr>
            <w:tcW w:w="4962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8A50BE" w:rsidRDefault="007D004D" w:rsidP="00F15B2D">
            <w:r>
              <w:t>Выводит выбранное смещение из диапазона:  </w:t>
            </w:r>
            <w:r w:rsidRPr="000229A4">
              <w:rPr>
                <w:b/>
              </w:rPr>
              <w:t>-256…+255</w:t>
            </w:r>
          </w:p>
        </w:tc>
      </w:tr>
      <w:tr w:rsidR="007D004D" w:rsidTr="0004312E">
        <w:trPr>
          <w:trHeight w:val="454"/>
        </w:trPr>
        <w:tc>
          <w:tcPr>
            <w:tcW w:w="1020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0C5D9F" w:rsidRDefault="007D004D" w:rsidP="00F15B2D">
            <w:pPr>
              <w:jc w:val="center"/>
              <w:rPr>
                <w:b/>
                <w:sz w:val="28"/>
                <w:szCs w:val="28"/>
              </w:rPr>
            </w:pPr>
            <w:r w:rsidRPr="000C5D9F">
              <w:rPr>
                <w:b/>
                <w:sz w:val="28"/>
                <w:szCs w:val="28"/>
              </w:rPr>
              <w:t>Управление разверткой</w:t>
            </w:r>
          </w:p>
        </w:tc>
      </w:tr>
      <w:tr w:rsidR="007D004D" w:rsidRPr="00412C86" w:rsidTr="0004312E">
        <w:tc>
          <w:tcPr>
            <w:tcW w:w="538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872775" w:rsidRDefault="007D004D" w:rsidP="00F15B2D">
            <w:pPr>
              <w:spacing w:line="353" w:lineRule="auto"/>
              <w:rPr>
                <w:b/>
                <w:lang w:val="en-US"/>
              </w:rPr>
            </w:pPr>
            <w:r w:rsidRPr="00872775">
              <w:rPr>
                <w:b/>
                <w:lang w:val="en-US"/>
              </w:rPr>
              <w:t>:</w:t>
            </w:r>
            <w:r w:rsidRPr="00412C86">
              <w:rPr>
                <w:b/>
                <w:lang w:val="en-US"/>
              </w:rPr>
              <w:t>TIMebase</w:t>
            </w:r>
            <w:r w:rsidRPr="00872775">
              <w:rPr>
                <w:b/>
                <w:lang w:val="en-US"/>
              </w:rPr>
              <w:t>:</w:t>
            </w:r>
            <w:r w:rsidRPr="00412C86">
              <w:rPr>
                <w:b/>
                <w:lang w:val="en-US"/>
              </w:rPr>
              <w:t>MODE</w:t>
            </w:r>
            <w:r w:rsidRPr="00872775">
              <w:rPr>
                <w:b/>
                <w:lang w:val="en-US"/>
              </w:rPr>
              <w:t xml:space="preserve"> {</w:t>
            </w:r>
            <w:r w:rsidRPr="00412C86">
              <w:rPr>
                <w:b/>
                <w:lang w:val="en-US"/>
              </w:rPr>
              <w:t>AUTO</w:t>
            </w:r>
            <w:r w:rsidRPr="00872775">
              <w:rPr>
                <w:b/>
                <w:lang w:val="en-US"/>
              </w:rPr>
              <w:t>|</w:t>
            </w:r>
            <w:r w:rsidRPr="00412C86">
              <w:rPr>
                <w:b/>
                <w:lang w:val="en-US"/>
              </w:rPr>
              <w:t>NORMal</w:t>
            </w:r>
            <w:r w:rsidRPr="00872775">
              <w:rPr>
                <w:b/>
                <w:lang w:val="en-US"/>
              </w:rPr>
              <w:t>|</w:t>
            </w:r>
            <w:r w:rsidRPr="00412C86">
              <w:rPr>
                <w:b/>
                <w:lang w:val="en-US"/>
              </w:rPr>
              <w:t>SINGle</w:t>
            </w:r>
            <w:r w:rsidRPr="00872775">
              <w:rPr>
                <w:b/>
                <w:lang w:val="en-US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>Выбирает режим развертки:</w:t>
            </w:r>
          </w:p>
          <w:p w:rsidR="007D004D" w:rsidRPr="00412C86" w:rsidRDefault="007D004D" w:rsidP="00F15B2D">
            <w:r>
              <w:t>а</w:t>
            </w:r>
            <w:r w:rsidRPr="00412C86">
              <w:t xml:space="preserve">втоматический </w:t>
            </w:r>
            <w:r>
              <w:t xml:space="preserve">- </w:t>
            </w:r>
            <w:r w:rsidRPr="00412C86">
              <w:rPr>
                <w:lang w:val="en-US"/>
              </w:rPr>
              <w:t>AUTO</w:t>
            </w:r>
          </w:p>
          <w:p w:rsidR="007D004D" w:rsidRPr="00412C86" w:rsidRDefault="007D004D" w:rsidP="00F15B2D">
            <w:r>
              <w:t>ж</w:t>
            </w:r>
            <w:r w:rsidRPr="00412C86">
              <w:t xml:space="preserve">дущий </w:t>
            </w:r>
            <w:r>
              <w:t xml:space="preserve">- </w:t>
            </w:r>
            <w:r w:rsidRPr="00412C86">
              <w:rPr>
                <w:lang w:val="en-US"/>
              </w:rPr>
              <w:t>NORMal</w:t>
            </w:r>
          </w:p>
          <w:p w:rsidR="007D004D" w:rsidRPr="00412C86" w:rsidRDefault="007D004D" w:rsidP="00F15B2D">
            <w:r w:rsidRPr="00412C86">
              <w:t xml:space="preserve">однократный </w:t>
            </w:r>
            <w:r>
              <w:t xml:space="preserve">- </w:t>
            </w:r>
            <w:r w:rsidRPr="00412C86">
              <w:rPr>
                <w:lang w:val="en-US"/>
              </w:rPr>
              <w:t>SINGle</w:t>
            </w:r>
          </w:p>
        </w:tc>
      </w:tr>
    </w:tbl>
    <w:p w:rsidR="007D004D" w:rsidRDefault="007D004D" w:rsidP="007D004D">
      <w:r>
        <w:br w:type="page"/>
      </w:r>
      <w:r w:rsidRPr="002B35F0">
        <w:lastRenderedPageBreak/>
        <w:t>Продолжение таблицы</w:t>
      </w:r>
      <w:r>
        <w:t xml:space="preserve"> </w:t>
      </w:r>
      <w:r w:rsidR="006268E3">
        <w:t>А</w:t>
      </w:r>
      <w:r w:rsidR="003D3183">
        <w:t>.</w:t>
      </w:r>
      <w:r>
        <w:t>1</w:t>
      </w:r>
    </w:p>
    <w:tbl>
      <w:tblPr>
        <w:tblW w:w="10207" w:type="dxa"/>
        <w:tblInd w:w="-318" w:type="dxa"/>
        <w:tblLayout w:type="fixed"/>
        <w:tblLook w:val="00B5" w:firstRow="1" w:lastRow="0" w:firstColumn="1" w:lastColumn="0" w:noHBand="0" w:noVBand="0"/>
      </w:tblPr>
      <w:tblGrid>
        <w:gridCol w:w="5387"/>
        <w:gridCol w:w="4820"/>
      </w:tblGrid>
      <w:tr w:rsidR="007D004D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3D3183" w:rsidRPr="00412C86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83" w:rsidRPr="00412C86" w:rsidRDefault="003D3183" w:rsidP="00F15B2D">
            <w:pPr>
              <w:spacing w:line="353" w:lineRule="auto"/>
              <w:rPr>
                <w:b/>
                <w:lang w:val="en-US"/>
              </w:rPr>
            </w:pPr>
            <w:r w:rsidRPr="00412C86">
              <w:rPr>
                <w:b/>
                <w:lang w:val="en-US"/>
              </w:rPr>
              <w:t>:TIMebase:MODE?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83" w:rsidRDefault="003D3183" w:rsidP="00F15B2D">
            <w:r>
              <w:t xml:space="preserve">Выводит выбранный режим развертки: </w:t>
            </w:r>
          </w:p>
          <w:p w:rsidR="003D3183" w:rsidRPr="00412C86" w:rsidRDefault="003D3183" w:rsidP="00F15B2D">
            <w:r w:rsidRPr="00412C86">
              <w:rPr>
                <w:b/>
                <w:lang w:val="en-US"/>
              </w:rPr>
              <w:t>AUTO</w:t>
            </w:r>
            <w:r>
              <w:rPr>
                <w:b/>
              </w:rPr>
              <w:t xml:space="preserve">,  </w:t>
            </w:r>
            <w:r w:rsidRPr="00412C86">
              <w:rPr>
                <w:b/>
                <w:lang w:val="en-US"/>
              </w:rPr>
              <w:t>NOR</w:t>
            </w:r>
            <w:r w:rsidR="00FE5B67" w:rsidRPr="00412C86">
              <w:rPr>
                <w:b/>
                <w:lang w:val="en-US"/>
              </w:rPr>
              <w:t>MAL</w:t>
            </w:r>
            <w:r w:rsidR="00FE5B67">
              <w:rPr>
                <w:b/>
              </w:rPr>
              <w:t xml:space="preserve"> </w:t>
            </w:r>
            <w:r>
              <w:rPr>
                <w:b/>
              </w:rPr>
              <w:t xml:space="preserve"> </w:t>
            </w:r>
            <w:r w:rsidRPr="00412C86">
              <w:t xml:space="preserve">или  </w:t>
            </w:r>
            <w:r w:rsidRPr="00412C86">
              <w:rPr>
                <w:b/>
                <w:lang w:val="en-US"/>
              </w:rPr>
              <w:t>SING</w:t>
            </w:r>
            <w:r w:rsidR="00FE5B67" w:rsidRPr="00412C86">
              <w:rPr>
                <w:b/>
                <w:lang w:val="en-US"/>
              </w:rPr>
              <w:t>LE</w:t>
            </w:r>
          </w:p>
        </w:tc>
      </w:tr>
      <w:tr w:rsidR="007D004D" w:rsidRPr="00412C86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412C86" w:rsidRDefault="007D004D" w:rsidP="00F15B2D">
            <w:pPr>
              <w:spacing w:line="353" w:lineRule="auto"/>
              <w:rPr>
                <w:b/>
              </w:rPr>
            </w:pPr>
            <w:r w:rsidRPr="00412C86">
              <w:rPr>
                <w:b/>
              </w:rPr>
              <w:t>:TIMebase:ROLL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412C86" w:rsidRDefault="007D004D" w:rsidP="00F15B2D">
            <w:r>
              <w:t>Выключает (</w:t>
            </w:r>
            <w:r>
              <w:rPr>
                <w:lang w:val="en-US"/>
              </w:rPr>
              <w:t>OFF</w:t>
            </w:r>
            <w:r w:rsidRPr="00D01BC9">
              <w:t>, 0</w:t>
            </w:r>
            <w:r>
              <w:t>)</w:t>
            </w:r>
            <w:r w:rsidRPr="00D01BC9">
              <w:t xml:space="preserve">  или  </w:t>
            </w:r>
            <w:r>
              <w:t>включает</w:t>
            </w:r>
            <w:r w:rsidRPr="00D01BC9">
              <w:t xml:space="preserve"> </w:t>
            </w:r>
            <w:r>
              <w:t>(</w:t>
            </w:r>
            <w:r>
              <w:rPr>
                <w:lang w:val="en-US"/>
              </w:rPr>
              <w:t>ON</w:t>
            </w:r>
            <w:r w:rsidRPr="00D01BC9">
              <w:t>, 1</w:t>
            </w:r>
            <w:r>
              <w:t>) режим самописца</w:t>
            </w:r>
          </w:p>
        </w:tc>
      </w:tr>
      <w:tr w:rsidR="007D004D" w:rsidRPr="00412C86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E36947" w:rsidRDefault="007D004D" w:rsidP="00F15B2D">
            <w:pPr>
              <w:spacing w:line="353" w:lineRule="auto"/>
              <w:rPr>
                <w:b/>
              </w:rPr>
            </w:pPr>
            <w:r w:rsidRPr="00E36947">
              <w:rPr>
                <w:b/>
              </w:rPr>
              <w:t>:TIMebase:ROLL?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>Выводит</w:t>
            </w:r>
            <w:r w:rsidRPr="00875D00">
              <w:t xml:space="preserve">  </w:t>
            </w:r>
            <w:r>
              <w:t xml:space="preserve">режим самописца:    </w:t>
            </w:r>
            <w:r w:rsidRPr="000229A4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875D00">
              <w:t xml:space="preserve"> </w:t>
            </w:r>
            <w:r w:rsidRPr="000229A4">
              <w:rPr>
                <w:b/>
                <w:lang w:val="en-US"/>
              </w:rPr>
              <w:t>ON</w:t>
            </w:r>
            <w:r w:rsidRPr="000229A4">
              <w:rPr>
                <w:b/>
              </w:rPr>
              <w:t xml:space="preserve">  </w:t>
            </w:r>
            <w:r>
              <w:t xml:space="preserve">     </w:t>
            </w:r>
          </w:p>
        </w:tc>
      </w:tr>
      <w:tr w:rsidR="007D004D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650352" w:rsidRDefault="007D004D" w:rsidP="00F15B2D">
            <w:pPr>
              <w:spacing w:line="353" w:lineRule="auto"/>
              <w:rPr>
                <w:b/>
                <w:lang w:val="en-US"/>
              </w:rPr>
            </w:pPr>
            <w:r w:rsidRPr="00650352">
              <w:rPr>
                <w:b/>
                <w:lang w:val="en-US"/>
              </w:rPr>
              <w:t>:TIMebase:PRETrigger {1/32...31/32|LEFT|CENTer|RIGHt}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1E00C9" w:rsidRDefault="007D004D" w:rsidP="00F15B2D">
            <w:r>
              <w:t>Вк</w:t>
            </w:r>
            <w:r w:rsidR="00B104A6">
              <w:t>лючает режим предзапуска от 1/32</w:t>
            </w:r>
            <w:r>
              <w:t xml:space="preserve"> (</w:t>
            </w:r>
            <w:r w:rsidRPr="00C10CCB">
              <w:rPr>
                <w:lang w:val="en-US"/>
              </w:rPr>
              <w:t>LEFT</w:t>
            </w:r>
            <w:r>
              <w:rPr>
                <w:b/>
              </w:rPr>
              <w:t>)</w:t>
            </w:r>
            <w:r>
              <w:t xml:space="preserve"> до 31/32 (</w:t>
            </w:r>
            <w:r w:rsidRPr="00C10CCB">
              <w:rPr>
                <w:lang w:val="en-US"/>
              </w:rPr>
              <w:t>RIGHt</w:t>
            </w:r>
            <w:r>
              <w:rPr>
                <w:b/>
              </w:rPr>
              <w:t>)</w:t>
            </w:r>
            <w:r w:rsidR="00B104A6">
              <w:t xml:space="preserve"> с шагом 1/32,</w:t>
            </w:r>
            <w:r>
              <w:t xml:space="preserve">  (16/32 – </w:t>
            </w:r>
            <w:r w:rsidRPr="00C10CCB">
              <w:rPr>
                <w:lang w:val="en-US"/>
              </w:rPr>
              <w:t>CENTer</w:t>
            </w:r>
            <w:r w:rsidRPr="00C10CCB">
              <w:t>).</w:t>
            </w:r>
            <w:r>
              <w:t xml:space="preserve"> Величина предзапуска задается в долях от длины памяти сигнала</w:t>
            </w:r>
          </w:p>
        </w:tc>
      </w:tr>
      <w:tr w:rsidR="007D004D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1E00C9" w:rsidRDefault="007D004D" w:rsidP="00F15B2D">
            <w:pPr>
              <w:spacing w:line="353" w:lineRule="auto"/>
              <w:rPr>
                <w:b/>
              </w:rPr>
            </w:pPr>
            <w:r w:rsidRPr="001E00C9">
              <w:rPr>
                <w:b/>
              </w:rPr>
              <w:t>:TIMebase:PRETrigger?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1E00C9" w:rsidRDefault="007D004D" w:rsidP="00B104A6">
            <w:r>
              <w:t xml:space="preserve">Выводит выбранное значение предзапуска из диапазона   </w:t>
            </w:r>
            <w:r w:rsidRPr="001E00C9">
              <w:rPr>
                <w:b/>
              </w:rPr>
              <w:t>1/3</w:t>
            </w:r>
            <w:r w:rsidR="00B104A6">
              <w:rPr>
                <w:b/>
              </w:rPr>
              <w:t>2</w:t>
            </w:r>
            <w:r w:rsidRPr="001E00C9">
              <w:rPr>
                <w:b/>
              </w:rPr>
              <w:t>…31/32</w:t>
            </w:r>
          </w:p>
        </w:tc>
      </w:tr>
      <w:tr w:rsidR="007D004D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C44D7" w:rsidRDefault="007D004D" w:rsidP="00F15B2D">
            <w:pPr>
              <w:spacing w:line="353" w:lineRule="auto"/>
              <w:rPr>
                <w:b/>
              </w:rPr>
            </w:pPr>
            <w:r w:rsidRPr="00CC44D7">
              <w:rPr>
                <w:b/>
              </w:rPr>
              <w:t>:TIMebase:XY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C44D7" w:rsidRDefault="007D004D" w:rsidP="00F15B2D"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 </w:t>
            </w:r>
            <w:r>
              <w:t xml:space="preserve"> и включает -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 xml:space="preserve">) отображение двух каналов по осям Х и </w:t>
            </w:r>
            <w:r>
              <w:rPr>
                <w:lang w:val="en-US"/>
              </w:rPr>
              <w:t>Y</w:t>
            </w:r>
          </w:p>
        </w:tc>
      </w:tr>
      <w:tr w:rsidR="007D004D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C44D7" w:rsidRDefault="007D004D" w:rsidP="00F15B2D">
            <w:pPr>
              <w:spacing w:line="353" w:lineRule="auto"/>
              <w:rPr>
                <w:b/>
              </w:rPr>
            </w:pPr>
            <w:r w:rsidRPr="00CC44D7">
              <w:rPr>
                <w:b/>
              </w:rPr>
              <w:t>:TIMebase:XY?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>Выводит</w:t>
            </w:r>
            <w:r w:rsidRPr="00875D00">
              <w:t xml:space="preserve">  </w:t>
            </w:r>
            <w:r>
              <w:t xml:space="preserve">режим отображения каналов по осям Х и </w:t>
            </w:r>
            <w:r>
              <w:rPr>
                <w:lang w:val="en-US"/>
              </w:rPr>
              <w:t>Y</w:t>
            </w:r>
            <w:r>
              <w:t xml:space="preserve">:   </w:t>
            </w:r>
            <w:r w:rsidRPr="000229A4">
              <w:rPr>
                <w:b/>
                <w:lang w:val="en-US"/>
              </w:rPr>
              <w:t>OFF</w:t>
            </w:r>
            <w:r>
              <w:t xml:space="preserve"> или</w:t>
            </w:r>
            <w:r w:rsidRPr="00875D00">
              <w:t xml:space="preserve"> </w:t>
            </w:r>
            <w:r w:rsidRPr="000229A4">
              <w:rPr>
                <w:b/>
                <w:lang w:val="en-US"/>
              </w:rPr>
              <w:t>ON</w:t>
            </w:r>
            <w:r w:rsidRPr="000229A4">
              <w:rPr>
                <w:b/>
              </w:rPr>
              <w:t xml:space="preserve">  </w:t>
            </w:r>
            <w:r>
              <w:t xml:space="preserve">     </w:t>
            </w:r>
          </w:p>
        </w:tc>
      </w:tr>
      <w:tr w:rsidR="007D004D" w:rsidRPr="00881EB1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881EB1" w:rsidRDefault="007D004D" w:rsidP="00F15B2D">
            <w:pPr>
              <w:rPr>
                <w:b/>
                <w:lang w:val="en-US"/>
              </w:rPr>
            </w:pPr>
            <w:r w:rsidRPr="00881EB1">
              <w:rPr>
                <w:b/>
                <w:lang w:val="en-US"/>
              </w:rPr>
              <w:t>:TIMebase:SCALe {1ns</w:t>
            </w:r>
            <w:r>
              <w:rPr>
                <w:b/>
                <w:lang w:val="en-US"/>
              </w:rPr>
              <w:t>...50ns</w:t>
            </w:r>
            <w:r w:rsidRPr="00881EB1">
              <w:rPr>
                <w:b/>
                <w:lang w:val="en-US"/>
              </w:rPr>
              <w:t>|</w:t>
            </w:r>
            <w:r>
              <w:rPr>
                <w:b/>
                <w:lang w:val="en-US"/>
              </w:rPr>
              <w:t>0.1us...50us|0.1ms...</w:t>
            </w:r>
            <w:r w:rsidRPr="00881EB1">
              <w:rPr>
                <w:b/>
                <w:lang w:val="en-US"/>
              </w:rPr>
              <w:t>50m</w:t>
            </w:r>
            <w:r>
              <w:rPr>
                <w:b/>
                <w:lang w:val="en-US"/>
              </w:rPr>
              <w:t>s|</w:t>
            </w:r>
            <w:r w:rsidRPr="00881EB1">
              <w:rPr>
                <w:b/>
                <w:lang w:val="en-US"/>
              </w:rPr>
              <w:t>0.1s..50s}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949" w:rsidRDefault="007D004D" w:rsidP="00F15B2D">
            <w:pPr>
              <w:ind w:right="-57"/>
            </w:pPr>
            <w:r>
              <w:t>Устанавливает коэффициент развертки в диапазоне от 1 нс/дел до 50 с/дел</w:t>
            </w:r>
            <w:r w:rsidR="00070949">
              <w:t>.</w:t>
            </w:r>
          </w:p>
          <w:p w:rsidR="007D004D" w:rsidRDefault="00070949" w:rsidP="00070949">
            <w:pPr>
              <w:ind w:right="-57"/>
            </w:pPr>
            <w:r w:rsidRPr="000D28ED">
              <w:t>0.1</w:t>
            </w:r>
            <w:r w:rsidRPr="000D28ED">
              <w:rPr>
                <w:lang w:val="en-US"/>
              </w:rPr>
              <w:t>us</w:t>
            </w:r>
            <w:r w:rsidRPr="000D28ED">
              <w:t>…0.5</w:t>
            </w:r>
            <w:r w:rsidRPr="000D28ED">
              <w:rPr>
                <w:lang w:val="en-US"/>
              </w:rPr>
              <w:t>us</w:t>
            </w:r>
            <w:r w:rsidR="000D28ED" w:rsidRPr="000D28ED">
              <w:t xml:space="preserve"> </w:t>
            </w:r>
            <w:r w:rsidR="000D28ED">
              <w:t xml:space="preserve"> </w:t>
            </w:r>
            <w:r w:rsidR="000D28ED" w:rsidRPr="000D28ED">
              <w:t>можно задавать 1</w:t>
            </w:r>
            <w:r w:rsidR="000D28ED">
              <w:t>00</w:t>
            </w:r>
            <w:r w:rsidR="000D28ED" w:rsidRPr="000D28ED">
              <w:rPr>
                <w:lang w:val="en-US"/>
              </w:rPr>
              <w:t>ns</w:t>
            </w:r>
            <w:r w:rsidR="000D28ED" w:rsidRPr="000D28ED">
              <w:t>...50</w:t>
            </w:r>
            <w:r w:rsidR="000D28ED">
              <w:t>0</w:t>
            </w:r>
            <w:r w:rsidR="000D28ED" w:rsidRPr="000D28ED">
              <w:rPr>
                <w:lang w:val="en-US"/>
              </w:rPr>
              <w:t>ns</w:t>
            </w:r>
            <w:r w:rsidR="000D28ED">
              <w:t>,</w:t>
            </w:r>
          </w:p>
          <w:p w:rsidR="000D28ED" w:rsidRDefault="000D28ED" w:rsidP="000D28ED">
            <w:pPr>
              <w:ind w:right="-57"/>
            </w:pPr>
            <w:r w:rsidRPr="000D28ED">
              <w:t>0.1</w:t>
            </w:r>
            <w:r w:rsidRPr="000D28ED">
              <w:rPr>
                <w:lang w:val="en-US"/>
              </w:rPr>
              <w:t>ms</w:t>
            </w:r>
            <w:r w:rsidRPr="000D28ED">
              <w:t>...</w:t>
            </w:r>
            <w:r>
              <w:t>0.</w:t>
            </w:r>
            <w:r w:rsidRPr="000D28ED">
              <w:t>5</w:t>
            </w:r>
            <w:r w:rsidRPr="000D28ED">
              <w:rPr>
                <w:lang w:val="en-US"/>
              </w:rPr>
              <w:t>ms</w:t>
            </w:r>
            <w:r w:rsidRPr="000D28ED">
              <w:t xml:space="preserve"> можно задавать 1</w:t>
            </w:r>
            <w:r>
              <w:t>00</w:t>
            </w:r>
            <w:r w:rsidRPr="000D28ED">
              <w:rPr>
                <w:lang w:val="en-US"/>
              </w:rPr>
              <w:t>us</w:t>
            </w:r>
            <w:r w:rsidRPr="000D28ED">
              <w:t xml:space="preserve"> ...50</w:t>
            </w:r>
            <w:r>
              <w:t>0</w:t>
            </w:r>
            <w:r w:rsidRPr="000D28ED">
              <w:rPr>
                <w:lang w:val="en-US"/>
              </w:rPr>
              <w:t>us</w:t>
            </w:r>
            <w:r>
              <w:t>,</w:t>
            </w:r>
          </w:p>
          <w:p w:rsidR="000D28ED" w:rsidRPr="000D28ED" w:rsidRDefault="000D28ED" w:rsidP="000D28ED">
            <w:pPr>
              <w:ind w:right="-57"/>
            </w:pPr>
            <w:r w:rsidRPr="000D28ED">
              <w:t>0.1</w:t>
            </w:r>
            <w:r w:rsidRPr="000D28ED">
              <w:rPr>
                <w:lang w:val="en-US"/>
              </w:rPr>
              <w:t>s</w:t>
            </w:r>
            <w:r w:rsidRPr="000D28ED">
              <w:t>..0.5</w:t>
            </w:r>
            <w:r w:rsidRPr="000D28ED">
              <w:rPr>
                <w:lang w:val="en-US"/>
              </w:rPr>
              <w:t>s</w:t>
            </w:r>
            <w:r w:rsidRPr="000D28ED">
              <w:t xml:space="preserve"> можно задавать</w:t>
            </w:r>
            <w:r>
              <w:t xml:space="preserve"> </w:t>
            </w:r>
            <w:r w:rsidRPr="000D28ED">
              <w:t>1</w:t>
            </w:r>
            <w:r>
              <w:t>00</w:t>
            </w:r>
            <w:r w:rsidRPr="000D28ED">
              <w:rPr>
                <w:lang w:val="en-US"/>
              </w:rPr>
              <w:t>ms</w:t>
            </w:r>
            <w:r w:rsidRPr="000D28ED">
              <w:t>...5</w:t>
            </w:r>
            <w:r>
              <w:t>00</w:t>
            </w:r>
            <w:r w:rsidRPr="000D28ED">
              <w:rPr>
                <w:lang w:val="en-US"/>
              </w:rPr>
              <w:t>ms</w:t>
            </w:r>
          </w:p>
        </w:tc>
      </w:tr>
      <w:tr w:rsidR="007D004D" w:rsidRPr="00881EB1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9A4DEC" w:rsidRDefault="007D004D" w:rsidP="00F15B2D">
            <w:pPr>
              <w:spacing w:line="353" w:lineRule="auto"/>
              <w:rPr>
                <w:b/>
              </w:rPr>
            </w:pPr>
            <w:r w:rsidRPr="009A4DEC">
              <w:rPr>
                <w:b/>
              </w:rPr>
              <w:t>:TIMebase:SCALe?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9A4DEC" w:rsidRDefault="007D004D" w:rsidP="00F15B2D">
            <w:r>
              <w:t xml:space="preserve">Выводит установленный коэффициент развертки:  </w:t>
            </w:r>
            <w:r w:rsidR="00FE5B67" w:rsidRPr="009A4DEC">
              <w:rPr>
                <w:b/>
              </w:rPr>
              <w:t>1</w:t>
            </w:r>
            <w:r w:rsidR="00FE5B67" w:rsidRPr="00881EB1">
              <w:rPr>
                <w:b/>
                <w:lang w:val="en-US"/>
              </w:rPr>
              <w:t>NS</w:t>
            </w:r>
            <w:r w:rsidR="00FE5B67">
              <w:rPr>
                <w:b/>
              </w:rPr>
              <w:t>…</w:t>
            </w:r>
            <w:r w:rsidR="00FE5B67" w:rsidRPr="009A4DEC">
              <w:rPr>
                <w:b/>
              </w:rPr>
              <w:t>50</w:t>
            </w:r>
            <w:r w:rsidR="00FE5B67" w:rsidRPr="00881EB1">
              <w:rPr>
                <w:b/>
                <w:lang w:val="en-US"/>
              </w:rPr>
              <w:t>S</w:t>
            </w:r>
          </w:p>
        </w:tc>
      </w:tr>
      <w:tr w:rsidR="007D004D" w:rsidRPr="00881EB1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13713E" w:rsidRDefault="007D004D" w:rsidP="00F15B2D">
            <w:pPr>
              <w:spacing w:line="353" w:lineRule="auto"/>
              <w:rPr>
                <w:b/>
              </w:rPr>
            </w:pPr>
            <w:r w:rsidRPr="0013713E">
              <w:rPr>
                <w:b/>
              </w:rPr>
              <w:t>:TIMebase:OFFSet &lt;0...1023|0...2048|</w:t>
            </w:r>
            <w:r>
              <w:rPr>
                <w:b/>
              </w:rPr>
              <w:t xml:space="preserve"> </w:t>
            </w:r>
            <w:r w:rsidRPr="0013713E">
              <w:rPr>
                <w:b/>
              </w:rPr>
              <w:t>...</w:t>
            </w:r>
            <w:r>
              <w:rPr>
                <w:b/>
              </w:rPr>
              <w:t xml:space="preserve"> </w:t>
            </w:r>
            <w:r w:rsidRPr="0013713E">
              <w:rPr>
                <w:b/>
              </w:rPr>
              <w:t>|0...16383&gt;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 xml:space="preserve">Задает позицию выводимого </w:t>
            </w:r>
            <w:r w:rsidR="00B104A6">
              <w:t xml:space="preserve">на экран </w:t>
            </w:r>
            <w:r>
              <w:t>фрагмента памяти в диапазонах:</w:t>
            </w:r>
          </w:p>
          <w:p w:rsidR="007D004D" w:rsidRDefault="007D004D" w:rsidP="00F15B2D">
            <w:r>
              <w:t>от 0 до 1023,</w:t>
            </w:r>
          </w:p>
          <w:p w:rsidR="007D004D" w:rsidRDefault="007D004D" w:rsidP="00F15B2D">
            <w:r>
              <w:t>от 0 до 2048,</w:t>
            </w:r>
          </w:p>
          <w:p w:rsidR="007D004D" w:rsidRDefault="007D004D" w:rsidP="00F15B2D">
            <w:r>
              <w:t>от 0 до 4096,</w:t>
            </w:r>
          </w:p>
          <w:p w:rsidR="007D004D" w:rsidRDefault="007D004D" w:rsidP="00F15B2D">
            <w:r>
              <w:t>от 0 до 8192,</w:t>
            </w:r>
          </w:p>
          <w:p w:rsidR="007D004D" w:rsidRDefault="007D004D" w:rsidP="00F15B2D">
            <w:r>
              <w:t>от 0 до 16383.</w:t>
            </w:r>
          </w:p>
          <w:p w:rsidR="007D004D" w:rsidRPr="00881EB1" w:rsidRDefault="007D004D" w:rsidP="00F15B2D">
            <w:r>
              <w:t>Максимальное значение равно размеру памяти сигналов</w:t>
            </w:r>
          </w:p>
        </w:tc>
      </w:tr>
      <w:tr w:rsidR="007D004D" w:rsidRPr="00881EB1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13713E" w:rsidRDefault="007D004D" w:rsidP="00F15B2D">
            <w:pPr>
              <w:spacing w:line="353" w:lineRule="auto"/>
              <w:rPr>
                <w:b/>
              </w:rPr>
            </w:pPr>
            <w:r w:rsidRPr="0013713E">
              <w:rPr>
                <w:b/>
              </w:rPr>
              <w:t>:TIMebase:OFFSet?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>Выводит выбранную позицию из диапазонов:</w:t>
            </w:r>
          </w:p>
          <w:p w:rsidR="007D004D" w:rsidRPr="009A35C4" w:rsidRDefault="007D004D" w:rsidP="00F15B2D">
            <w:pPr>
              <w:rPr>
                <w:b/>
              </w:rPr>
            </w:pPr>
            <w:r w:rsidRPr="009A35C4">
              <w:rPr>
                <w:b/>
              </w:rPr>
              <w:t>0…1023,</w:t>
            </w:r>
          </w:p>
          <w:p w:rsidR="007D004D" w:rsidRDefault="007D004D" w:rsidP="00F15B2D">
            <w:pPr>
              <w:rPr>
                <w:b/>
              </w:rPr>
            </w:pPr>
            <w:r w:rsidRPr="009A35C4">
              <w:rPr>
                <w:b/>
              </w:rPr>
              <w:t>0…2048,</w:t>
            </w:r>
          </w:p>
          <w:p w:rsidR="007D004D" w:rsidRPr="00D4447F" w:rsidRDefault="007D004D" w:rsidP="00F15B2D">
            <w:pPr>
              <w:rPr>
                <w:b/>
              </w:rPr>
            </w:pPr>
            <w:r w:rsidRPr="00D4447F">
              <w:rPr>
                <w:b/>
              </w:rPr>
              <w:t>0…4096</w:t>
            </w:r>
            <w:r>
              <w:rPr>
                <w:b/>
              </w:rPr>
              <w:t>,</w:t>
            </w:r>
          </w:p>
          <w:p w:rsidR="007D004D" w:rsidRPr="00D4447F" w:rsidRDefault="007D004D" w:rsidP="00F15B2D">
            <w:pPr>
              <w:rPr>
                <w:b/>
              </w:rPr>
            </w:pPr>
            <w:r w:rsidRPr="00D4447F">
              <w:rPr>
                <w:b/>
              </w:rPr>
              <w:t>0…8192</w:t>
            </w:r>
            <w:r>
              <w:rPr>
                <w:b/>
              </w:rPr>
              <w:t>,</w:t>
            </w:r>
          </w:p>
          <w:p w:rsidR="007D004D" w:rsidRPr="00881EB1" w:rsidRDefault="007D004D" w:rsidP="00F15B2D">
            <w:r w:rsidRPr="009A35C4">
              <w:rPr>
                <w:b/>
              </w:rPr>
              <w:t>0…16383</w:t>
            </w:r>
          </w:p>
        </w:tc>
      </w:tr>
      <w:tr w:rsidR="007D004D" w:rsidRPr="00881EB1" w:rsidTr="0004312E">
        <w:trPr>
          <w:trHeight w:val="517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04D" w:rsidRPr="00591450" w:rsidRDefault="007D004D" w:rsidP="003D3183">
            <w:pPr>
              <w:jc w:val="center"/>
              <w:rPr>
                <w:b/>
                <w:sz w:val="28"/>
                <w:szCs w:val="28"/>
              </w:rPr>
            </w:pPr>
            <w:r w:rsidRPr="00591450">
              <w:rPr>
                <w:b/>
                <w:sz w:val="28"/>
                <w:szCs w:val="28"/>
              </w:rPr>
              <w:t>Управление режимом и источником синхронизации</w:t>
            </w:r>
          </w:p>
        </w:tc>
      </w:tr>
      <w:tr w:rsidR="007D004D" w:rsidRPr="00B357E7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872775" w:rsidRDefault="007D004D" w:rsidP="00F15B2D">
            <w:pPr>
              <w:spacing w:line="353" w:lineRule="auto"/>
              <w:rPr>
                <w:b/>
                <w:lang w:val="en-US"/>
              </w:rPr>
            </w:pPr>
            <w:r w:rsidRPr="00872775">
              <w:rPr>
                <w:b/>
                <w:lang w:val="en-US"/>
              </w:rPr>
              <w:t>:</w:t>
            </w:r>
            <w:r w:rsidRPr="00591450">
              <w:rPr>
                <w:b/>
                <w:lang w:val="en-US"/>
              </w:rPr>
              <w:t>TRIGger</w:t>
            </w:r>
            <w:r w:rsidRPr="00872775">
              <w:rPr>
                <w:b/>
                <w:lang w:val="en-US"/>
              </w:rPr>
              <w:t>:</w:t>
            </w:r>
            <w:r w:rsidRPr="00591450">
              <w:rPr>
                <w:b/>
                <w:lang w:val="en-US"/>
              </w:rPr>
              <w:t>SOURce</w:t>
            </w:r>
            <w:r w:rsidRPr="00872775">
              <w:rPr>
                <w:b/>
                <w:lang w:val="en-US"/>
              </w:rPr>
              <w:t xml:space="preserve"> {</w:t>
            </w:r>
            <w:r w:rsidRPr="00591450">
              <w:rPr>
                <w:b/>
                <w:lang w:val="en-US"/>
              </w:rPr>
              <w:t>CHANnel</w:t>
            </w:r>
            <w:r w:rsidRPr="00872775">
              <w:rPr>
                <w:b/>
                <w:lang w:val="en-US"/>
              </w:rPr>
              <w:t>1|</w:t>
            </w:r>
            <w:r w:rsidRPr="00591450">
              <w:rPr>
                <w:b/>
                <w:lang w:val="en-US"/>
              </w:rPr>
              <w:t>CHANnel</w:t>
            </w:r>
            <w:r w:rsidRPr="00872775">
              <w:rPr>
                <w:b/>
                <w:lang w:val="en-US"/>
              </w:rPr>
              <w:t>2|</w:t>
            </w:r>
            <w:r w:rsidRPr="00591450">
              <w:rPr>
                <w:b/>
                <w:lang w:val="en-US"/>
              </w:rPr>
              <w:t>EXTernal</w:t>
            </w:r>
            <w:r w:rsidRPr="00872775">
              <w:rPr>
                <w:b/>
                <w:lang w:val="en-US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>Выбирает источник синхронизации:</w:t>
            </w:r>
          </w:p>
          <w:p w:rsidR="007D004D" w:rsidRPr="008E1492" w:rsidRDefault="007D004D" w:rsidP="00F15B2D">
            <w:r>
              <w:t>канал</w:t>
            </w:r>
            <w:r w:rsidRPr="00C52957">
              <w:t xml:space="preserve"> 1 -</w:t>
            </w:r>
            <w:r w:rsidRPr="00C52957">
              <w:rPr>
                <w:b/>
              </w:rPr>
              <w:t xml:space="preserve"> </w:t>
            </w:r>
            <w:r w:rsidRPr="008E1492">
              <w:rPr>
                <w:lang w:val="en-US"/>
              </w:rPr>
              <w:t>CHANnel</w:t>
            </w:r>
            <w:r w:rsidRPr="008E1492">
              <w:t xml:space="preserve">1, </w:t>
            </w:r>
          </w:p>
          <w:p w:rsidR="007D004D" w:rsidRPr="008E1492" w:rsidRDefault="007D004D" w:rsidP="00F15B2D">
            <w:pPr>
              <w:rPr>
                <w:lang w:val="en-US"/>
              </w:rPr>
            </w:pPr>
            <w:r w:rsidRPr="008E1492">
              <w:t>канал</w:t>
            </w:r>
            <w:r w:rsidRPr="008E1492">
              <w:rPr>
                <w:lang w:val="en-US"/>
              </w:rPr>
              <w:t xml:space="preserve"> 2 - CHANnel2, </w:t>
            </w:r>
          </w:p>
          <w:p w:rsidR="007D004D" w:rsidRPr="00B357E7" w:rsidRDefault="007D004D" w:rsidP="00F15B2D">
            <w:pPr>
              <w:rPr>
                <w:lang w:val="en-US"/>
              </w:rPr>
            </w:pPr>
            <w:r w:rsidRPr="008E1492">
              <w:t>внешний</w:t>
            </w:r>
            <w:r w:rsidRPr="008E1492">
              <w:rPr>
                <w:lang w:val="en-US"/>
              </w:rPr>
              <w:t xml:space="preserve"> - EXTernal</w:t>
            </w:r>
          </w:p>
        </w:tc>
      </w:tr>
      <w:tr w:rsidR="007D004D" w:rsidRPr="00591450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591450" w:rsidRDefault="007D004D" w:rsidP="00F15B2D">
            <w:pPr>
              <w:spacing w:line="353" w:lineRule="auto"/>
              <w:rPr>
                <w:b/>
                <w:lang w:val="en-US"/>
              </w:rPr>
            </w:pPr>
            <w:r w:rsidRPr="00591450">
              <w:rPr>
                <w:b/>
                <w:lang w:val="en-US"/>
              </w:rPr>
              <w:t>:TRIGger:SOURce?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>Выводит выбранный источник синхронизации:</w:t>
            </w:r>
          </w:p>
          <w:p w:rsidR="007D004D" w:rsidRDefault="00FE5B67" w:rsidP="00F15B2D">
            <w:pPr>
              <w:rPr>
                <w:b/>
              </w:rPr>
            </w:pPr>
            <w:r w:rsidRPr="00591450">
              <w:rPr>
                <w:b/>
                <w:lang w:val="en-US"/>
              </w:rPr>
              <w:t>CHANNEL</w:t>
            </w:r>
            <w:r w:rsidRPr="00B357E7">
              <w:rPr>
                <w:b/>
              </w:rPr>
              <w:t>1</w:t>
            </w:r>
          </w:p>
          <w:p w:rsidR="007D004D" w:rsidRDefault="00FE5B67" w:rsidP="00F15B2D">
            <w:pPr>
              <w:rPr>
                <w:b/>
              </w:rPr>
            </w:pPr>
            <w:r w:rsidRPr="00591450">
              <w:rPr>
                <w:b/>
                <w:lang w:val="en-US"/>
              </w:rPr>
              <w:t>CHANNEL</w:t>
            </w:r>
            <w:r>
              <w:rPr>
                <w:b/>
              </w:rPr>
              <w:t>2</w:t>
            </w:r>
          </w:p>
          <w:p w:rsidR="007D004D" w:rsidRPr="00B357E7" w:rsidRDefault="00FE5B67" w:rsidP="00F15B2D">
            <w:r w:rsidRPr="00591450">
              <w:rPr>
                <w:b/>
                <w:lang w:val="en-US"/>
              </w:rPr>
              <w:t>EXTERNAL</w:t>
            </w:r>
          </w:p>
        </w:tc>
      </w:tr>
    </w:tbl>
    <w:p w:rsidR="007D004D" w:rsidRPr="00B86974" w:rsidRDefault="007D004D" w:rsidP="007D004D">
      <w:r>
        <w:br w:type="page"/>
      </w:r>
      <w:r w:rsidRPr="00B86974">
        <w:lastRenderedPageBreak/>
        <w:t>Продолжение таблицы</w:t>
      </w:r>
      <w:r>
        <w:t xml:space="preserve"> </w:t>
      </w:r>
      <w:r w:rsidR="00026C4B">
        <w:t>А</w:t>
      </w:r>
      <w:r w:rsidR="003D3183">
        <w:t>.</w:t>
      </w:r>
      <w:r>
        <w:t>1</w:t>
      </w:r>
    </w:p>
    <w:tbl>
      <w:tblPr>
        <w:tblW w:w="10207" w:type="dxa"/>
        <w:tblInd w:w="-34" w:type="dxa"/>
        <w:tblLayout w:type="fixed"/>
        <w:tblLook w:val="00B5" w:firstRow="1" w:lastRow="0" w:firstColumn="1" w:lastColumn="0" w:noHBand="0" w:noVBand="0"/>
      </w:tblPr>
      <w:tblGrid>
        <w:gridCol w:w="5387"/>
        <w:gridCol w:w="4820"/>
      </w:tblGrid>
      <w:tr w:rsidR="007D004D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B104A6" w:rsidRPr="007D2F83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4A6" w:rsidRPr="004A0543" w:rsidRDefault="00B104A6" w:rsidP="008F7FBD">
            <w:pPr>
              <w:spacing w:line="353" w:lineRule="auto"/>
              <w:rPr>
                <w:b/>
                <w:lang w:val="en-US"/>
              </w:rPr>
            </w:pPr>
            <w:r w:rsidRPr="004A0543">
              <w:rPr>
                <w:b/>
                <w:lang w:val="en-US"/>
              </w:rPr>
              <w:t>:TRIGger:SLOPe {NEGative|POSitive|FALL|RISE}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4A6" w:rsidRPr="002621EC" w:rsidRDefault="00B104A6" w:rsidP="008F7FBD">
            <w:r>
              <w:t xml:space="preserve">Выбирает синхронизацию по срезу импульса - </w:t>
            </w:r>
            <w:r w:rsidRPr="002621EC">
              <w:rPr>
                <w:lang w:val="en-US"/>
              </w:rPr>
              <w:t>NEGative</w:t>
            </w:r>
            <w:r w:rsidRPr="002621EC">
              <w:t xml:space="preserve"> </w:t>
            </w:r>
            <w:r>
              <w:t>(</w:t>
            </w:r>
            <w:r w:rsidRPr="002621EC">
              <w:rPr>
                <w:lang w:val="en-US"/>
              </w:rPr>
              <w:t>FALL</w:t>
            </w:r>
            <w:r w:rsidRPr="002621EC">
              <w:t>),</w:t>
            </w:r>
            <w:r>
              <w:t xml:space="preserve"> либо по фронту</w:t>
            </w:r>
            <w:r w:rsidRPr="002621EC">
              <w:t xml:space="preserve"> </w:t>
            </w:r>
            <w:r>
              <w:t xml:space="preserve">- </w:t>
            </w:r>
            <w:r w:rsidRPr="002621EC">
              <w:rPr>
                <w:lang w:val="en-US"/>
              </w:rPr>
              <w:t>POSitive</w:t>
            </w:r>
            <w:r w:rsidRPr="002621EC">
              <w:t xml:space="preserve"> </w:t>
            </w:r>
            <w:r>
              <w:t>(</w:t>
            </w:r>
            <w:r w:rsidRPr="002621EC">
              <w:rPr>
                <w:lang w:val="en-US"/>
              </w:rPr>
              <w:t>RISE</w:t>
            </w:r>
            <w:r w:rsidRPr="002621EC">
              <w:t>)</w:t>
            </w:r>
          </w:p>
        </w:tc>
      </w:tr>
      <w:tr w:rsidR="00B104A6" w:rsidRPr="007D2F83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4A6" w:rsidRPr="004A0543" w:rsidRDefault="00B104A6" w:rsidP="008F7FBD">
            <w:pPr>
              <w:spacing w:line="353" w:lineRule="auto"/>
              <w:rPr>
                <w:b/>
                <w:lang w:val="en-US"/>
              </w:rPr>
            </w:pPr>
            <w:r w:rsidRPr="004A0543">
              <w:rPr>
                <w:b/>
                <w:lang w:val="en-US"/>
              </w:rPr>
              <w:t>:TRIGger:SLOPe?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4A6" w:rsidRPr="002621EC" w:rsidRDefault="00B104A6" w:rsidP="008F7FBD">
            <w:r>
              <w:t>Выводит выбранную синхронизацию:</w:t>
            </w:r>
            <w:r w:rsidRPr="002621EC">
              <w:rPr>
                <w:b/>
              </w:rPr>
              <w:t xml:space="preserve"> </w:t>
            </w:r>
            <w:r w:rsidRPr="004A0543">
              <w:rPr>
                <w:b/>
                <w:lang w:val="en-US"/>
              </w:rPr>
              <w:t>NEGATIVE</w:t>
            </w:r>
            <w:r w:rsidRPr="003D3183">
              <w:rPr>
                <w:b/>
              </w:rPr>
              <w:t xml:space="preserve">  </w:t>
            </w:r>
            <w:r w:rsidRPr="003D3183">
              <w:t xml:space="preserve">или  </w:t>
            </w:r>
            <w:r w:rsidRPr="004A0543">
              <w:rPr>
                <w:b/>
                <w:lang w:val="en-US"/>
              </w:rPr>
              <w:t>POSITIVE</w:t>
            </w:r>
          </w:p>
        </w:tc>
      </w:tr>
      <w:tr w:rsidR="003D3183" w:rsidRPr="007D2F83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83" w:rsidRPr="004A0543" w:rsidRDefault="003D3183" w:rsidP="00F15B2D">
            <w:pPr>
              <w:spacing w:line="353" w:lineRule="auto"/>
              <w:rPr>
                <w:b/>
                <w:lang w:val="en-US"/>
              </w:rPr>
            </w:pPr>
            <w:r w:rsidRPr="004A0543">
              <w:rPr>
                <w:b/>
                <w:lang w:val="en-US"/>
              </w:rPr>
              <w:t>:TRIGger:HOLDoff &lt;20...1250000&gt;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83" w:rsidRPr="004A0543" w:rsidRDefault="003D3183" w:rsidP="00F15B2D">
            <w:r>
              <w:t>Задает время между запусками си</w:t>
            </w:r>
            <w:r w:rsidR="00B104A6">
              <w:t>нхронизации от 20 мкс до 1250 м</w:t>
            </w:r>
            <w:r>
              <w:t>с с шагом 20 мкс</w:t>
            </w:r>
          </w:p>
        </w:tc>
      </w:tr>
      <w:tr w:rsidR="007D004D" w:rsidRPr="007D2F83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4A0543" w:rsidRDefault="007D004D" w:rsidP="00F15B2D">
            <w:pPr>
              <w:spacing w:line="353" w:lineRule="auto"/>
              <w:rPr>
                <w:b/>
                <w:lang w:val="en-US"/>
              </w:rPr>
            </w:pPr>
            <w:r w:rsidRPr="004A0543">
              <w:rPr>
                <w:b/>
                <w:lang w:val="en-US"/>
              </w:rPr>
              <w:t>:TRIGger:HOLDoff?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4A0543" w:rsidRDefault="007D004D" w:rsidP="00F15B2D">
            <w:r>
              <w:t xml:space="preserve">Выводит выбранное время между запусками синхронизации:   </w:t>
            </w:r>
            <w:r w:rsidRPr="004A0543">
              <w:rPr>
                <w:b/>
              </w:rPr>
              <w:t>20...1250000</w:t>
            </w:r>
          </w:p>
        </w:tc>
      </w:tr>
      <w:tr w:rsidR="007D004D" w:rsidRPr="007D2F83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AC44CC" w:rsidRDefault="007D004D" w:rsidP="00F15B2D">
            <w:pPr>
              <w:rPr>
                <w:b/>
                <w:lang w:val="en-US"/>
              </w:rPr>
            </w:pPr>
            <w:r w:rsidRPr="00AC44CC">
              <w:rPr>
                <w:b/>
                <w:lang w:val="en-US"/>
              </w:rPr>
              <w:t>:TRIGger:COUPling {LF|DC|AC|HF}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E43615" w:rsidRDefault="007D004D" w:rsidP="00F15B2D">
            <w:r w:rsidRPr="00E43615">
              <w:t>Включает режим</w:t>
            </w:r>
            <w:r>
              <w:t xml:space="preserve"> связи в канале синхронизации</w:t>
            </w:r>
            <w:r w:rsidRPr="00E43615">
              <w:t xml:space="preserve">: </w:t>
            </w:r>
          </w:p>
          <w:p w:rsidR="007D004D" w:rsidRPr="00E43615" w:rsidRDefault="007D004D" w:rsidP="00F15B2D">
            <w:r w:rsidRPr="00E43615">
              <w:t xml:space="preserve">фильтр НЧ – </w:t>
            </w:r>
            <w:r w:rsidRPr="00E43615">
              <w:rPr>
                <w:lang w:val="en-US"/>
              </w:rPr>
              <w:t>LF</w:t>
            </w:r>
            <w:r w:rsidRPr="00E43615">
              <w:t xml:space="preserve">, </w:t>
            </w:r>
          </w:p>
          <w:p w:rsidR="007D004D" w:rsidRPr="00E43615" w:rsidRDefault="007D004D" w:rsidP="00F15B2D">
            <w:r w:rsidRPr="00E43615">
              <w:t xml:space="preserve">полный сигнал -  </w:t>
            </w:r>
            <w:r w:rsidRPr="00E43615">
              <w:rPr>
                <w:lang w:val="en-US"/>
              </w:rPr>
              <w:t>DC</w:t>
            </w:r>
            <w:r w:rsidRPr="00E43615">
              <w:t>,</w:t>
            </w:r>
          </w:p>
          <w:p w:rsidR="007D004D" w:rsidRPr="00E43615" w:rsidRDefault="007D004D" w:rsidP="00F15B2D">
            <w:r w:rsidRPr="00E43615">
              <w:t xml:space="preserve">переменный сигнал – </w:t>
            </w:r>
            <w:r w:rsidRPr="00E43615">
              <w:rPr>
                <w:lang w:val="en-US"/>
              </w:rPr>
              <w:t>AC</w:t>
            </w:r>
            <w:r w:rsidRPr="00E43615">
              <w:t>,</w:t>
            </w:r>
          </w:p>
          <w:p w:rsidR="007D004D" w:rsidRPr="00AC44CC" w:rsidRDefault="007D004D" w:rsidP="00F15B2D">
            <w:r w:rsidRPr="00E43615">
              <w:t xml:space="preserve">фильтр ВЧ - </w:t>
            </w:r>
            <w:r w:rsidRPr="00E43615">
              <w:rPr>
                <w:lang w:val="en-US"/>
              </w:rPr>
              <w:t>HF</w:t>
            </w:r>
          </w:p>
        </w:tc>
      </w:tr>
      <w:tr w:rsidR="007D004D" w:rsidRPr="007D2F83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AC44CC" w:rsidRDefault="007D004D" w:rsidP="00F15B2D">
            <w:pPr>
              <w:rPr>
                <w:b/>
                <w:lang w:val="en-US"/>
              </w:rPr>
            </w:pPr>
            <w:r w:rsidRPr="00AC44CC">
              <w:rPr>
                <w:b/>
                <w:lang w:val="en-US"/>
              </w:rPr>
              <w:t>:TRIGger:COUPling?</w:t>
            </w:r>
          </w:p>
          <w:p w:rsidR="007D004D" w:rsidRPr="00AC44CC" w:rsidRDefault="007D004D" w:rsidP="00F15B2D">
            <w:pPr>
              <w:spacing w:line="353" w:lineRule="auto"/>
              <w:rPr>
                <w:b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rPr>
                <w:b/>
              </w:rPr>
            </w:pPr>
            <w:r>
              <w:t xml:space="preserve">Выводит выбранный </w:t>
            </w:r>
            <w:r w:rsidR="00B104A6">
              <w:t xml:space="preserve">режим </w:t>
            </w:r>
            <w:r>
              <w:t>связи в канале синхронизации:</w:t>
            </w:r>
            <w:r w:rsidRPr="007D2F83">
              <w:rPr>
                <w:b/>
              </w:rPr>
              <w:t xml:space="preserve"> </w:t>
            </w:r>
          </w:p>
          <w:p w:rsidR="007D004D" w:rsidRPr="007D2F83" w:rsidRDefault="007D004D" w:rsidP="00F15B2D">
            <w:r w:rsidRPr="00AC44CC">
              <w:rPr>
                <w:b/>
                <w:lang w:val="en-US"/>
              </w:rPr>
              <w:t>LF</w:t>
            </w:r>
            <w:r>
              <w:rPr>
                <w:b/>
              </w:rPr>
              <w:t xml:space="preserve">, </w:t>
            </w:r>
            <w:r w:rsidRPr="00AC44CC">
              <w:rPr>
                <w:b/>
                <w:lang w:val="en-US"/>
              </w:rPr>
              <w:t>DC</w:t>
            </w:r>
            <w:r>
              <w:rPr>
                <w:b/>
              </w:rPr>
              <w:t xml:space="preserve">, </w:t>
            </w:r>
            <w:r w:rsidRPr="00AC44CC">
              <w:rPr>
                <w:b/>
                <w:lang w:val="en-US"/>
              </w:rPr>
              <w:t>AC</w:t>
            </w:r>
            <w:r>
              <w:rPr>
                <w:b/>
              </w:rPr>
              <w:t xml:space="preserve">, </w:t>
            </w:r>
            <w:r w:rsidRPr="00AC44CC">
              <w:rPr>
                <w:b/>
                <w:lang w:val="en-US"/>
              </w:rPr>
              <w:t>HF</w:t>
            </w:r>
          </w:p>
        </w:tc>
      </w:tr>
      <w:tr w:rsidR="007D004D" w:rsidRPr="007D2F83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955B43" w:rsidRDefault="007D004D" w:rsidP="00F15B2D">
            <w:pPr>
              <w:rPr>
                <w:b/>
              </w:rPr>
            </w:pPr>
            <w:r w:rsidRPr="00955B43">
              <w:rPr>
                <w:b/>
                <w:lang w:val="en-US"/>
              </w:rPr>
              <w:t>:TRIGger:NREJect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412C86" w:rsidRDefault="007D004D" w:rsidP="00F15B2D"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подавление шума в канале синхронизации</w:t>
            </w:r>
          </w:p>
        </w:tc>
      </w:tr>
      <w:tr w:rsidR="007D004D" w:rsidRPr="007D2F83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955B43" w:rsidRDefault="007D004D" w:rsidP="00F15B2D">
            <w:pPr>
              <w:rPr>
                <w:b/>
                <w:lang w:val="en-US"/>
              </w:rPr>
            </w:pPr>
            <w:r>
              <w:br w:type="page"/>
            </w:r>
            <w:r w:rsidRPr="00955B43">
              <w:rPr>
                <w:b/>
                <w:lang w:val="en-US"/>
              </w:rPr>
              <w:t>:TRIGger:NREJect?</w:t>
            </w:r>
          </w:p>
          <w:p w:rsidR="007D004D" w:rsidRPr="00955B43" w:rsidRDefault="007D004D" w:rsidP="00F15B2D">
            <w:pPr>
              <w:spacing w:line="353" w:lineRule="auto"/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955B43" w:rsidRDefault="007D004D" w:rsidP="00F15B2D">
            <w:r>
              <w:t xml:space="preserve">Выводит состояние </w:t>
            </w:r>
            <w:r w:rsidRPr="00955B43">
              <w:t>подавления</w:t>
            </w:r>
            <w:r>
              <w:t xml:space="preserve"> </w:t>
            </w:r>
            <w:r w:rsidRPr="00955B43">
              <w:t>шума</w:t>
            </w:r>
            <w:r>
              <w:t xml:space="preserve"> в канале синхронизации:</w:t>
            </w:r>
            <w:r w:rsidRPr="00C74EC0">
              <w:rPr>
                <w:b/>
              </w:rPr>
              <w:t xml:space="preserve"> </w:t>
            </w:r>
            <w:r w:rsidRPr="00955B43">
              <w:rPr>
                <w:b/>
                <w:lang w:val="en-US"/>
              </w:rPr>
              <w:t>OFF</w:t>
            </w:r>
            <w:r>
              <w:rPr>
                <w:b/>
              </w:rPr>
              <w:t xml:space="preserve"> </w:t>
            </w:r>
            <w:r>
              <w:t xml:space="preserve">или </w:t>
            </w:r>
            <w:r w:rsidRPr="00955B43">
              <w:rPr>
                <w:b/>
                <w:lang w:val="en-US"/>
              </w:rPr>
              <w:t>ON</w:t>
            </w:r>
            <w:r w:rsidRPr="00955B43">
              <w:t xml:space="preserve"> </w:t>
            </w:r>
          </w:p>
        </w:tc>
      </w:tr>
      <w:tr w:rsidR="007D004D" w:rsidRPr="007D2F83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3309CD" w:rsidRDefault="007D004D" w:rsidP="00F15B2D">
            <w:pPr>
              <w:rPr>
                <w:b/>
                <w:lang w:val="en-US"/>
              </w:rPr>
            </w:pPr>
            <w:r w:rsidRPr="003309CD">
              <w:rPr>
                <w:b/>
                <w:lang w:val="en-US"/>
              </w:rPr>
              <w:t>:TRIGger:LEVel &lt;-512...+511&gt;</w:t>
            </w:r>
          </w:p>
          <w:p w:rsidR="007D004D" w:rsidRPr="007D2F83" w:rsidRDefault="007D004D" w:rsidP="00F15B2D">
            <w:pPr>
              <w:spacing w:line="353" w:lineRule="auto"/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>Устанавливает уровень синхронизации в диапазоне от    -512 до +511.</w:t>
            </w:r>
          </w:p>
          <w:p w:rsidR="007D004D" w:rsidRPr="007D2F83" w:rsidRDefault="007D004D" w:rsidP="00F15B2D">
            <w:r>
              <w:t xml:space="preserve">Единица уровня синхронизации равна </w:t>
            </w:r>
            <w:r w:rsidRPr="000432B0">
              <w:rPr>
                <w:sz w:val="28"/>
                <w:szCs w:val="28"/>
              </w:rPr>
              <w:t>½</w:t>
            </w:r>
            <w:r>
              <w:t xml:space="preserve"> разряда АЦП</w:t>
            </w:r>
          </w:p>
        </w:tc>
      </w:tr>
      <w:tr w:rsidR="007D004D" w:rsidRPr="007D2F83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3309CD" w:rsidRDefault="007D004D" w:rsidP="00F15B2D">
            <w:pPr>
              <w:rPr>
                <w:b/>
                <w:lang w:val="en-US"/>
              </w:rPr>
            </w:pPr>
            <w:r w:rsidRPr="003309CD">
              <w:rPr>
                <w:b/>
                <w:lang w:val="en-US"/>
              </w:rPr>
              <w:t>:TRIGger:LEVel?</w:t>
            </w:r>
          </w:p>
          <w:p w:rsidR="007D004D" w:rsidRPr="003309CD" w:rsidRDefault="007D004D" w:rsidP="00F15B2D">
            <w:pPr>
              <w:rPr>
                <w:b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7D2F83" w:rsidRDefault="007D004D" w:rsidP="00F15B2D">
            <w:r>
              <w:t xml:space="preserve">Выводит выбранный уровень синхрониза-ции из диапазона  </w:t>
            </w:r>
            <w:r w:rsidRPr="00077967">
              <w:rPr>
                <w:b/>
              </w:rPr>
              <w:t>-512…+511</w:t>
            </w:r>
            <w:r>
              <w:t xml:space="preserve"> </w:t>
            </w:r>
          </w:p>
        </w:tc>
      </w:tr>
      <w:tr w:rsidR="007D004D" w:rsidRPr="007D2F83" w:rsidTr="0004312E">
        <w:trPr>
          <w:trHeight w:val="360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7D004D" w:rsidRPr="00146585" w:rsidRDefault="007D004D" w:rsidP="00F15B2D">
            <w:pPr>
              <w:jc w:val="center"/>
              <w:rPr>
                <w:b/>
                <w:sz w:val="28"/>
                <w:szCs w:val="28"/>
              </w:rPr>
            </w:pPr>
            <w:r w:rsidRPr="00146585">
              <w:rPr>
                <w:b/>
                <w:sz w:val="28"/>
                <w:szCs w:val="28"/>
              </w:rPr>
              <w:t xml:space="preserve">Управление </w:t>
            </w:r>
            <w:r w:rsidRPr="004576B5">
              <w:rPr>
                <w:b/>
                <w:sz w:val="28"/>
                <w:szCs w:val="28"/>
              </w:rPr>
              <w:t>диспле</w:t>
            </w:r>
            <w:r w:rsidRPr="004576B5">
              <w:rPr>
                <w:b/>
                <w:sz w:val="28"/>
                <w:szCs w:val="28"/>
                <w:lang w:val="en-US"/>
              </w:rPr>
              <w:t>ем</w:t>
            </w:r>
          </w:p>
        </w:tc>
      </w:tr>
      <w:tr w:rsidR="007D004D" w:rsidRPr="007D2F83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FE688C" w:rsidRDefault="007D004D" w:rsidP="00F15B2D">
            <w:pPr>
              <w:rPr>
                <w:b/>
                <w:lang w:val="en-US"/>
              </w:rPr>
            </w:pPr>
            <w:r w:rsidRPr="00FE688C">
              <w:rPr>
                <w:b/>
                <w:lang w:val="en-US"/>
              </w:rPr>
              <w:t>:DISPlay:TYPE {DOTS|VECTors}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7D2F83" w:rsidRDefault="007D004D" w:rsidP="00F15B2D">
            <w:r>
              <w:t xml:space="preserve">Выбирает точечное - </w:t>
            </w:r>
            <w:r w:rsidRPr="001753BE">
              <w:rPr>
                <w:lang w:val="en-US"/>
              </w:rPr>
              <w:t>DOTS</w:t>
            </w:r>
            <w:r>
              <w:t xml:space="preserve"> или векторное - </w:t>
            </w:r>
            <w:r w:rsidRPr="001753BE">
              <w:rPr>
                <w:lang w:val="en-US"/>
              </w:rPr>
              <w:t>VECTors</w:t>
            </w:r>
            <w:r>
              <w:t xml:space="preserve"> представление сигнала</w:t>
            </w:r>
          </w:p>
        </w:tc>
      </w:tr>
      <w:tr w:rsidR="007D004D" w:rsidRPr="007D2F83" w:rsidTr="0004312E">
        <w:trPr>
          <w:trHeight w:val="838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004D" w:rsidRPr="00FE688C" w:rsidRDefault="007D004D" w:rsidP="00F15B2D">
            <w:pPr>
              <w:rPr>
                <w:b/>
                <w:lang w:val="en-US"/>
              </w:rPr>
            </w:pPr>
            <w:r w:rsidRPr="00FE688C">
              <w:rPr>
                <w:b/>
                <w:lang w:val="en-US"/>
              </w:rPr>
              <w:t>:DISPlay:TYPE?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7D004D" w:rsidRPr="007D2F83" w:rsidRDefault="007D004D" w:rsidP="00F15B2D">
            <w:r>
              <w:t>Выводит выбранное представление сигнала:</w:t>
            </w:r>
          </w:p>
          <w:p w:rsidR="007D004D" w:rsidRDefault="00FE5B67" w:rsidP="00F15B2D">
            <w:pPr>
              <w:rPr>
                <w:b/>
              </w:rPr>
            </w:pPr>
            <w:r w:rsidRPr="00FE688C">
              <w:rPr>
                <w:b/>
                <w:lang w:val="en-US"/>
              </w:rPr>
              <w:t>DOTS</w:t>
            </w:r>
            <w:r>
              <w:rPr>
                <w:b/>
              </w:rPr>
              <w:t>,</w:t>
            </w:r>
          </w:p>
          <w:p w:rsidR="007D004D" w:rsidRPr="007D2F83" w:rsidRDefault="00FE5B67" w:rsidP="00F15B2D">
            <w:r w:rsidRPr="00FE688C">
              <w:rPr>
                <w:b/>
                <w:lang w:val="en-US"/>
              </w:rPr>
              <w:t>VECTORS</w:t>
            </w:r>
          </w:p>
        </w:tc>
      </w:tr>
      <w:tr w:rsidR="007D004D" w:rsidRPr="00C52957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066E2B" w:rsidRDefault="007D004D" w:rsidP="00F15B2D">
            <w:pPr>
              <w:rPr>
                <w:b/>
                <w:lang w:val="en-US"/>
              </w:rPr>
            </w:pPr>
            <w:r w:rsidRPr="00066E2B">
              <w:rPr>
                <w:b/>
                <w:lang w:val="en-US"/>
              </w:rPr>
              <w:t>:DISPlay:GRATicule {FRAMe|CROSshair|GRID|FULL}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066E2B" w:rsidRDefault="007D004D" w:rsidP="00F15B2D">
            <w:r w:rsidRPr="00066E2B">
              <w:t xml:space="preserve">Выбирает вид </w:t>
            </w:r>
            <w:r>
              <w:t>шкалы</w:t>
            </w:r>
            <w:r w:rsidRPr="00066E2B">
              <w:t xml:space="preserve"> ЖКИ:</w:t>
            </w:r>
          </w:p>
          <w:p w:rsidR="007D004D" w:rsidRPr="00066E2B" w:rsidRDefault="007D004D" w:rsidP="00F15B2D">
            <w:r>
              <w:t>р</w:t>
            </w:r>
            <w:r w:rsidRPr="00066E2B">
              <w:t xml:space="preserve">амка – </w:t>
            </w:r>
            <w:r w:rsidRPr="00066E2B">
              <w:rPr>
                <w:lang w:val="en-US"/>
              </w:rPr>
              <w:t>FRAMe</w:t>
            </w:r>
            <w:r w:rsidRPr="00066E2B">
              <w:t>,</w:t>
            </w:r>
          </w:p>
          <w:p w:rsidR="007D004D" w:rsidRPr="00C52957" w:rsidRDefault="007D004D" w:rsidP="00F15B2D">
            <w:pPr>
              <w:rPr>
                <w:lang w:val="en-US"/>
              </w:rPr>
            </w:pPr>
            <w:r>
              <w:t>ц</w:t>
            </w:r>
            <w:r w:rsidRPr="00066E2B">
              <w:t>ентр</w:t>
            </w:r>
            <w:r w:rsidRPr="00C52957">
              <w:rPr>
                <w:lang w:val="en-US"/>
              </w:rPr>
              <w:t xml:space="preserve"> – </w:t>
            </w:r>
            <w:r w:rsidRPr="00066E2B">
              <w:rPr>
                <w:lang w:val="en-US"/>
              </w:rPr>
              <w:t>CROSshair</w:t>
            </w:r>
            <w:r w:rsidRPr="00C52957">
              <w:rPr>
                <w:lang w:val="en-US"/>
              </w:rPr>
              <w:t>,</w:t>
            </w:r>
          </w:p>
          <w:p w:rsidR="007D004D" w:rsidRPr="00C52957" w:rsidRDefault="007D004D" w:rsidP="00F15B2D">
            <w:pPr>
              <w:rPr>
                <w:lang w:val="en-US"/>
              </w:rPr>
            </w:pPr>
            <w:r>
              <w:t>с</w:t>
            </w:r>
            <w:r w:rsidRPr="00066E2B">
              <w:t>етка</w:t>
            </w:r>
            <w:r w:rsidRPr="00C52957">
              <w:rPr>
                <w:lang w:val="en-US"/>
              </w:rPr>
              <w:t xml:space="preserve"> – </w:t>
            </w:r>
            <w:r w:rsidRPr="00066E2B">
              <w:rPr>
                <w:lang w:val="en-US"/>
              </w:rPr>
              <w:t>GRID</w:t>
            </w:r>
            <w:r w:rsidRPr="00C52957">
              <w:rPr>
                <w:lang w:val="en-US"/>
              </w:rPr>
              <w:t>,</w:t>
            </w:r>
          </w:p>
          <w:p w:rsidR="007D004D" w:rsidRPr="00C52957" w:rsidRDefault="007D004D" w:rsidP="00F15B2D">
            <w:pPr>
              <w:rPr>
                <w:lang w:val="en-US"/>
              </w:rPr>
            </w:pPr>
            <w:r>
              <w:t>в</w:t>
            </w:r>
            <w:r w:rsidRPr="00066E2B">
              <w:t>се</w:t>
            </w:r>
            <w:r w:rsidRPr="00C52957">
              <w:rPr>
                <w:lang w:val="en-US"/>
              </w:rPr>
              <w:t xml:space="preserve"> - </w:t>
            </w:r>
            <w:r w:rsidRPr="00066E2B">
              <w:rPr>
                <w:lang w:val="en-US"/>
              </w:rPr>
              <w:t>FULL</w:t>
            </w:r>
          </w:p>
        </w:tc>
      </w:tr>
      <w:tr w:rsidR="007D004D" w:rsidRPr="00066E2B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066E2B" w:rsidRDefault="007D004D" w:rsidP="00F15B2D">
            <w:pPr>
              <w:rPr>
                <w:b/>
                <w:lang w:val="en-US"/>
              </w:rPr>
            </w:pPr>
            <w:r w:rsidRPr="00066E2B">
              <w:rPr>
                <w:b/>
                <w:lang w:val="en-US"/>
              </w:rPr>
              <w:t>:DISPlay:GRATicule?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rPr>
                <w:b/>
              </w:rPr>
            </w:pPr>
            <w:r>
              <w:t>Выводит</w:t>
            </w:r>
            <w:r w:rsidRPr="00A5434F">
              <w:t xml:space="preserve"> </w:t>
            </w:r>
            <w:r>
              <w:t>выбранную</w:t>
            </w:r>
            <w:r w:rsidRPr="00A5434F">
              <w:t xml:space="preserve"> </w:t>
            </w:r>
            <w:r>
              <w:t>шкалу</w:t>
            </w:r>
            <w:r w:rsidRPr="00A5434F">
              <w:t xml:space="preserve"> </w:t>
            </w:r>
            <w:r>
              <w:t>ЖКИ</w:t>
            </w:r>
            <w:r w:rsidRPr="00A5434F">
              <w:t>:</w:t>
            </w:r>
            <w:r w:rsidRPr="00A5434F">
              <w:rPr>
                <w:b/>
              </w:rPr>
              <w:t xml:space="preserve"> </w:t>
            </w:r>
          </w:p>
          <w:p w:rsidR="007D004D" w:rsidRDefault="00FE5B67" w:rsidP="00F15B2D">
            <w:pPr>
              <w:rPr>
                <w:b/>
              </w:rPr>
            </w:pPr>
            <w:r w:rsidRPr="00066E2B">
              <w:rPr>
                <w:b/>
                <w:lang w:val="en-US"/>
              </w:rPr>
              <w:t>FRAME</w:t>
            </w:r>
            <w:r>
              <w:rPr>
                <w:b/>
              </w:rPr>
              <w:t>,</w:t>
            </w:r>
          </w:p>
          <w:p w:rsidR="007D004D" w:rsidRDefault="00FE5B67" w:rsidP="00F15B2D">
            <w:pPr>
              <w:rPr>
                <w:b/>
              </w:rPr>
            </w:pPr>
            <w:r>
              <w:rPr>
                <w:b/>
                <w:lang w:val="en-US"/>
              </w:rPr>
              <w:t>CROSSHAIR</w:t>
            </w:r>
            <w:r>
              <w:rPr>
                <w:b/>
              </w:rPr>
              <w:t>,</w:t>
            </w:r>
          </w:p>
          <w:p w:rsidR="007D004D" w:rsidRDefault="00B104A6" w:rsidP="00F15B2D">
            <w:pPr>
              <w:rPr>
                <w:b/>
              </w:rPr>
            </w:pPr>
            <w:r w:rsidRPr="00B104A6">
              <w:rPr>
                <w:b/>
                <w:lang w:val="en-US"/>
              </w:rPr>
              <w:t>G</w:t>
            </w:r>
            <w:r w:rsidR="00FE5B67" w:rsidRPr="00066E2B">
              <w:rPr>
                <w:b/>
                <w:lang w:val="en-US"/>
              </w:rPr>
              <w:t>RID</w:t>
            </w:r>
            <w:r w:rsidR="00FE5B67">
              <w:rPr>
                <w:b/>
              </w:rPr>
              <w:t>,</w:t>
            </w:r>
          </w:p>
          <w:p w:rsidR="007D004D" w:rsidRPr="00A5434F" w:rsidRDefault="007D004D" w:rsidP="00F15B2D">
            <w:pPr>
              <w:rPr>
                <w:lang w:val="en-US"/>
              </w:rPr>
            </w:pPr>
            <w:r w:rsidRPr="00066E2B">
              <w:rPr>
                <w:b/>
                <w:lang w:val="en-US"/>
              </w:rPr>
              <w:t>FULL</w:t>
            </w:r>
          </w:p>
        </w:tc>
      </w:tr>
      <w:tr w:rsidR="007D004D" w:rsidRPr="00BA4E5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EF4D00" w:rsidRDefault="007D004D" w:rsidP="00F15B2D">
            <w:pPr>
              <w:rPr>
                <w:b/>
                <w:lang w:val="en-US"/>
              </w:rPr>
            </w:pPr>
            <w:r w:rsidRPr="00EF4D00">
              <w:rPr>
                <w:b/>
                <w:lang w:val="en-US"/>
              </w:rPr>
              <w:t>:DISPlay:PERSist {OFF|ON|0|1}</w:t>
            </w:r>
          </w:p>
          <w:p w:rsidR="007D004D" w:rsidRPr="00EF4D00" w:rsidRDefault="007D004D" w:rsidP="00F15B2D">
            <w:pPr>
              <w:rPr>
                <w:b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412C86" w:rsidRDefault="007D004D" w:rsidP="00F15B2D">
            <w:r>
              <w:t>Выключает (</w:t>
            </w:r>
            <w:r>
              <w:rPr>
                <w:lang w:val="en-US"/>
              </w:rPr>
              <w:t>OFF</w:t>
            </w:r>
            <w:r w:rsidRPr="00D01BC9">
              <w:t>, 0</w:t>
            </w:r>
            <w:r>
              <w:t>)</w:t>
            </w:r>
            <w:r w:rsidRPr="00D01BC9">
              <w:t xml:space="preserve">  или  </w:t>
            </w:r>
            <w:r>
              <w:t>включает</w:t>
            </w:r>
            <w:r w:rsidRPr="00D01BC9">
              <w:t xml:space="preserve"> </w:t>
            </w:r>
            <w:r>
              <w:t>(</w:t>
            </w:r>
            <w:r>
              <w:rPr>
                <w:lang w:val="en-US"/>
              </w:rPr>
              <w:t>ON</w:t>
            </w:r>
            <w:r w:rsidRPr="00D01BC9">
              <w:t>, 1</w:t>
            </w:r>
            <w:r>
              <w:t>) бесконечное послесвечение</w:t>
            </w:r>
          </w:p>
        </w:tc>
      </w:tr>
      <w:tr w:rsidR="007D004D" w:rsidRPr="00300442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EF4D00" w:rsidRDefault="007D004D" w:rsidP="00F15B2D">
            <w:pPr>
              <w:rPr>
                <w:b/>
                <w:lang w:val="en-US"/>
              </w:rPr>
            </w:pPr>
            <w:r w:rsidRPr="00EF4D00">
              <w:rPr>
                <w:b/>
                <w:lang w:val="en-US"/>
              </w:rPr>
              <w:t>:DISPlay:PERSist?</w:t>
            </w:r>
          </w:p>
          <w:p w:rsidR="007D004D" w:rsidRPr="00EF4D00" w:rsidRDefault="007D004D" w:rsidP="00F15B2D">
            <w:pPr>
              <w:rPr>
                <w:b/>
                <w:lang w:val="en-US"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300442" w:rsidRDefault="007D004D" w:rsidP="00F15B2D">
            <w:r>
              <w:t xml:space="preserve">Выводит состояние </w:t>
            </w:r>
            <w:r w:rsidRPr="00300442">
              <w:t>бесконечного послесвечения</w:t>
            </w:r>
            <w:r>
              <w:t>:</w:t>
            </w:r>
            <w:r w:rsidRPr="00C6093B">
              <w:rPr>
                <w:b/>
              </w:rPr>
              <w:t xml:space="preserve"> </w:t>
            </w:r>
            <w:r w:rsidRPr="00EF4D00">
              <w:rPr>
                <w:b/>
                <w:lang w:val="en-US"/>
              </w:rPr>
              <w:t>OFF</w:t>
            </w:r>
            <w:r>
              <w:t xml:space="preserve"> или </w:t>
            </w:r>
            <w:r w:rsidRPr="00EF4D00">
              <w:rPr>
                <w:b/>
                <w:lang w:val="en-US"/>
              </w:rPr>
              <w:t>ON</w:t>
            </w:r>
            <w:r>
              <w:rPr>
                <w:b/>
              </w:rPr>
              <w:t xml:space="preserve"> </w:t>
            </w:r>
          </w:p>
        </w:tc>
      </w:tr>
      <w:tr w:rsidR="00B104A6" w:rsidRPr="00BA4E5F" w:rsidTr="0004312E">
        <w:trPr>
          <w:trHeight w:val="545"/>
        </w:trPr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4A6" w:rsidRPr="00B17D9E" w:rsidRDefault="00B104A6" w:rsidP="008F7FBD">
            <w:pPr>
              <w:rPr>
                <w:b/>
                <w:lang w:val="en-US"/>
              </w:rPr>
            </w:pPr>
            <w:r w:rsidRPr="00B17D9E">
              <w:rPr>
                <w:b/>
                <w:lang w:val="en-US"/>
              </w:rPr>
              <w:t>:DISPlay:CLEar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04A6" w:rsidRPr="00BC4378" w:rsidRDefault="00B104A6" w:rsidP="008F7FBD">
            <w:r>
              <w:t>Очищает изображение сигнала на экране</w:t>
            </w:r>
            <w:r w:rsidRPr="00300442">
              <w:t xml:space="preserve"> </w:t>
            </w:r>
            <w:r>
              <w:t xml:space="preserve">- </w:t>
            </w:r>
            <w:r w:rsidRPr="00300442">
              <w:rPr>
                <w:b/>
                <w:lang w:val="en-US"/>
              </w:rPr>
              <w:t>CLEar</w:t>
            </w:r>
          </w:p>
        </w:tc>
      </w:tr>
    </w:tbl>
    <w:p w:rsidR="003D3183" w:rsidRPr="00B86974" w:rsidRDefault="003D3183" w:rsidP="003D3183">
      <w:r>
        <w:br w:type="page"/>
      </w:r>
      <w:r w:rsidRPr="00B86974">
        <w:lastRenderedPageBreak/>
        <w:t>Продолжение таблицы</w:t>
      </w:r>
      <w:r>
        <w:t xml:space="preserve"> </w:t>
      </w:r>
      <w:r w:rsidR="00026C4B">
        <w:t>А</w:t>
      </w:r>
      <w:r>
        <w:t>.1</w:t>
      </w:r>
    </w:p>
    <w:tbl>
      <w:tblPr>
        <w:tblW w:w="10207" w:type="dxa"/>
        <w:tblInd w:w="-318" w:type="dxa"/>
        <w:tblLayout w:type="fixed"/>
        <w:tblLook w:val="00B5" w:firstRow="1" w:lastRow="0" w:firstColumn="1" w:lastColumn="0" w:noHBand="0" w:noVBand="0"/>
      </w:tblPr>
      <w:tblGrid>
        <w:gridCol w:w="5387"/>
        <w:gridCol w:w="4820"/>
      </w:tblGrid>
      <w:tr w:rsidR="003D3183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83" w:rsidRDefault="003D3183" w:rsidP="00F15B2D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83" w:rsidRDefault="003D3183" w:rsidP="00F15B2D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7D004D" w:rsidRPr="00BA4E5F" w:rsidTr="0004312E">
        <w:trPr>
          <w:trHeight w:val="436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04D" w:rsidRPr="004576B5" w:rsidRDefault="007D004D" w:rsidP="00F15B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</w:t>
            </w:r>
            <w:r w:rsidRPr="004576B5">
              <w:rPr>
                <w:b/>
                <w:sz w:val="28"/>
                <w:szCs w:val="28"/>
              </w:rPr>
              <w:t>правление сбором  информации</w:t>
            </w:r>
          </w:p>
        </w:tc>
      </w:tr>
      <w:tr w:rsidR="007D004D" w:rsidRPr="00C579A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579AF" w:rsidRDefault="007D004D" w:rsidP="00F15B2D">
            <w:pPr>
              <w:rPr>
                <w:b/>
                <w:lang w:val="en-US"/>
              </w:rPr>
            </w:pPr>
            <w:r w:rsidRPr="00C579AF">
              <w:rPr>
                <w:b/>
                <w:lang w:val="en-US"/>
              </w:rPr>
              <w:t>:ACQuire:LPFilter {OFF|2SAMPles|4SAMPles|8SAMPles|0}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802C77" w:rsidRDefault="007D004D" w:rsidP="00F15B2D">
            <w:pPr>
              <w:ind w:left="-57" w:right="-57"/>
            </w:pPr>
            <w:r>
              <w:t xml:space="preserve">Выключает - </w:t>
            </w:r>
            <w:r w:rsidRPr="00C579AF">
              <w:rPr>
                <w:lang w:val="en-US"/>
              </w:rPr>
              <w:t>OFF</w:t>
            </w:r>
            <w:r>
              <w:t xml:space="preserve"> и включает ФНЧ, выдающий среднее значение </w:t>
            </w:r>
            <w:r w:rsidRPr="00802C77">
              <w:t xml:space="preserve">двух </w:t>
            </w:r>
            <w:r>
              <w:t xml:space="preserve">- </w:t>
            </w:r>
            <w:r w:rsidRPr="00802C77">
              <w:t>2</w:t>
            </w:r>
            <w:r w:rsidRPr="00802C77">
              <w:rPr>
                <w:lang w:val="en-US"/>
              </w:rPr>
              <w:t>SAMPles</w:t>
            </w:r>
            <w:r w:rsidRPr="00802C77">
              <w:t xml:space="preserve">, четырех </w:t>
            </w:r>
            <w:r>
              <w:t xml:space="preserve">- </w:t>
            </w:r>
            <w:r w:rsidRPr="00802C77">
              <w:t>4</w:t>
            </w:r>
            <w:r w:rsidRPr="00802C77">
              <w:rPr>
                <w:lang w:val="en-US"/>
              </w:rPr>
              <w:t>SAMPles</w:t>
            </w:r>
            <w:r w:rsidRPr="00802C77">
              <w:t xml:space="preserve"> или восьми </w:t>
            </w:r>
            <w:r>
              <w:t xml:space="preserve">- </w:t>
            </w:r>
            <w:r w:rsidRPr="00802C77">
              <w:t>8</w:t>
            </w:r>
            <w:r w:rsidRPr="00802C77">
              <w:rPr>
                <w:lang w:val="en-US"/>
              </w:rPr>
              <w:t>SAMPles</w:t>
            </w:r>
            <w:r w:rsidRPr="00802C77">
              <w:t xml:space="preserve"> выборок сигнала</w:t>
            </w:r>
          </w:p>
        </w:tc>
      </w:tr>
      <w:tr w:rsidR="007D004D" w:rsidRPr="004C560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579AF" w:rsidRDefault="007D004D" w:rsidP="00F15B2D">
            <w:pPr>
              <w:rPr>
                <w:b/>
                <w:lang w:val="en-US"/>
              </w:rPr>
            </w:pPr>
            <w:r>
              <w:br w:type="page"/>
            </w:r>
            <w:r w:rsidRPr="00C579AF">
              <w:rPr>
                <w:b/>
                <w:lang w:val="en-US"/>
              </w:rPr>
              <w:t>:ACQuire:LPFilter?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>Выводит режим ФНЧ:</w:t>
            </w:r>
          </w:p>
          <w:p w:rsidR="007D004D" w:rsidRDefault="007D004D" w:rsidP="00F15B2D">
            <w:pPr>
              <w:rPr>
                <w:b/>
              </w:rPr>
            </w:pPr>
            <w:r w:rsidRPr="00C579AF">
              <w:rPr>
                <w:b/>
                <w:lang w:val="en-US"/>
              </w:rPr>
              <w:t>OFF</w:t>
            </w:r>
            <w:r>
              <w:rPr>
                <w:b/>
              </w:rPr>
              <w:t xml:space="preserve">, </w:t>
            </w:r>
          </w:p>
          <w:p w:rsidR="007D004D" w:rsidRDefault="009C1BA7" w:rsidP="00F15B2D">
            <w:pPr>
              <w:rPr>
                <w:b/>
              </w:rPr>
            </w:pPr>
            <w:r w:rsidRPr="0029334F">
              <w:rPr>
                <w:b/>
              </w:rPr>
              <w:t>2</w:t>
            </w:r>
            <w:r w:rsidRPr="00C579AF">
              <w:rPr>
                <w:b/>
                <w:lang w:val="en-US"/>
              </w:rPr>
              <w:t>SAMPLES</w:t>
            </w:r>
            <w:r>
              <w:rPr>
                <w:b/>
              </w:rPr>
              <w:t>,</w:t>
            </w:r>
            <w:r w:rsidRPr="0029334F">
              <w:rPr>
                <w:b/>
              </w:rPr>
              <w:t xml:space="preserve"> </w:t>
            </w:r>
          </w:p>
          <w:p w:rsidR="007D004D" w:rsidRDefault="009C1BA7" w:rsidP="00F15B2D">
            <w:pPr>
              <w:rPr>
                <w:b/>
              </w:rPr>
            </w:pPr>
            <w:r w:rsidRPr="0029334F">
              <w:rPr>
                <w:b/>
              </w:rPr>
              <w:t>4</w:t>
            </w:r>
            <w:r w:rsidRPr="00C579AF">
              <w:rPr>
                <w:b/>
                <w:lang w:val="en-US"/>
              </w:rPr>
              <w:t>SAMPLES</w:t>
            </w:r>
            <w:r>
              <w:rPr>
                <w:b/>
              </w:rPr>
              <w:t>,</w:t>
            </w:r>
          </w:p>
          <w:p w:rsidR="007D004D" w:rsidRPr="00802C77" w:rsidRDefault="009C1BA7" w:rsidP="00F15B2D">
            <w:r w:rsidRPr="0029334F">
              <w:rPr>
                <w:b/>
              </w:rPr>
              <w:t>8</w:t>
            </w:r>
            <w:r w:rsidRPr="00C579AF">
              <w:rPr>
                <w:b/>
                <w:lang w:val="en-US"/>
              </w:rPr>
              <w:t>SAMPLES</w:t>
            </w:r>
          </w:p>
        </w:tc>
      </w:tr>
      <w:tr w:rsidR="007D004D" w:rsidRPr="004C560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579AF" w:rsidRDefault="007D004D" w:rsidP="00F15B2D">
            <w:pPr>
              <w:rPr>
                <w:b/>
                <w:lang w:val="en-US"/>
              </w:rPr>
            </w:pPr>
            <w:r w:rsidRPr="00C579AF">
              <w:rPr>
                <w:b/>
                <w:lang w:val="en-US"/>
              </w:rPr>
              <w:t>:ACQuire:PEAKdetect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412C86" w:rsidRDefault="007D004D" w:rsidP="00F15B2D"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t>-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режим пикового детектора</w:t>
            </w:r>
          </w:p>
        </w:tc>
      </w:tr>
      <w:tr w:rsidR="007D004D" w:rsidRPr="004C560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579AF" w:rsidRDefault="007D004D" w:rsidP="00F15B2D">
            <w:pPr>
              <w:rPr>
                <w:b/>
                <w:lang w:val="en-US"/>
              </w:rPr>
            </w:pPr>
            <w:r w:rsidRPr="00C579AF">
              <w:rPr>
                <w:b/>
                <w:lang w:val="en-US"/>
              </w:rPr>
              <w:t>:ACQuire:PEAKdetect?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300442" w:rsidRDefault="007D004D" w:rsidP="00F15B2D">
            <w:r>
              <w:t>Выводит режим пикового детектора:</w:t>
            </w:r>
            <w:r w:rsidRPr="00A0001B">
              <w:rPr>
                <w:b/>
              </w:rPr>
              <w:t xml:space="preserve"> </w:t>
            </w:r>
            <w:r w:rsidRPr="00EF4D00">
              <w:rPr>
                <w:b/>
                <w:lang w:val="en-US"/>
              </w:rPr>
              <w:t>OFF</w:t>
            </w:r>
            <w:r>
              <w:t xml:space="preserve"> или </w:t>
            </w:r>
            <w:r w:rsidRPr="00EF4D00">
              <w:rPr>
                <w:b/>
                <w:lang w:val="en-US"/>
              </w:rPr>
              <w:t>ON</w:t>
            </w:r>
            <w:r>
              <w:rPr>
                <w:b/>
              </w:rPr>
              <w:t xml:space="preserve"> </w:t>
            </w:r>
          </w:p>
        </w:tc>
      </w:tr>
      <w:tr w:rsidR="007D004D" w:rsidRPr="004C560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579AF" w:rsidRDefault="007D004D" w:rsidP="00F15B2D">
            <w:pPr>
              <w:rPr>
                <w:b/>
                <w:lang w:val="en-US"/>
              </w:rPr>
            </w:pPr>
            <w:r w:rsidRPr="00C579AF">
              <w:rPr>
                <w:b/>
                <w:lang w:val="en-US"/>
              </w:rPr>
              <w:t>:ACQuire:AVERage {1/1|1/2|1/4...1/4096|1}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654833" w:rsidRDefault="007D004D" w:rsidP="00F15B2D">
            <w:r w:rsidRPr="00654833">
              <w:rPr>
                <w:rFonts w:eastAsia="MS Mincho"/>
              </w:rPr>
              <w:t xml:space="preserve">Включает </w:t>
            </w:r>
            <w:r>
              <w:rPr>
                <w:rFonts w:eastAsia="MS Mincho"/>
              </w:rPr>
              <w:t>режим усреднения сигнала</w:t>
            </w:r>
            <w:r w:rsidRPr="00654833">
              <w:rPr>
                <w:rFonts w:eastAsia="MS Mincho"/>
              </w:rPr>
              <w:t xml:space="preserve"> </w:t>
            </w:r>
            <w:r>
              <w:rPr>
                <w:rFonts w:eastAsia="MS Mincho"/>
              </w:rPr>
              <w:t>в диапазоне</w:t>
            </w:r>
            <w:r w:rsidRPr="00654833">
              <w:rPr>
                <w:rFonts w:eastAsia="MS Mincho"/>
              </w:rPr>
              <w:t xml:space="preserve">  от 1/</w:t>
            </w:r>
            <w:r>
              <w:rPr>
                <w:rFonts w:eastAsia="MS Mincho"/>
              </w:rPr>
              <w:t>1</w:t>
            </w:r>
            <w:r w:rsidRPr="00654833">
              <w:rPr>
                <w:rFonts w:eastAsia="MS Mincho"/>
              </w:rPr>
              <w:t xml:space="preserve"> до 1/4096</w:t>
            </w:r>
          </w:p>
        </w:tc>
      </w:tr>
      <w:tr w:rsidR="007D004D" w:rsidRPr="004C560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579AF" w:rsidRDefault="007D004D" w:rsidP="00F15B2D">
            <w:pPr>
              <w:rPr>
                <w:b/>
                <w:lang w:val="en-US"/>
              </w:rPr>
            </w:pPr>
            <w:r w:rsidRPr="00C579AF">
              <w:rPr>
                <w:b/>
                <w:lang w:val="en-US"/>
              </w:rPr>
              <w:t>:ACQuire:AVERage?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4C560F" w:rsidRDefault="007D004D" w:rsidP="00F15B2D">
            <w:pPr>
              <w:rPr>
                <w:b/>
              </w:rPr>
            </w:pPr>
            <w:r>
              <w:t xml:space="preserve">Выводит выбранное усреднение из диапазона  </w:t>
            </w:r>
            <w:r w:rsidRPr="00654833">
              <w:rPr>
                <w:rFonts w:eastAsia="MS Mincho"/>
                <w:b/>
              </w:rPr>
              <w:t>1/</w:t>
            </w:r>
            <w:r>
              <w:rPr>
                <w:rFonts w:eastAsia="MS Mincho"/>
                <w:b/>
              </w:rPr>
              <w:t>1</w:t>
            </w:r>
            <w:r w:rsidRPr="00654833">
              <w:rPr>
                <w:rFonts w:eastAsia="MS Mincho"/>
                <w:b/>
              </w:rPr>
              <w:t xml:space="preserve"> … 1/4096</w:t>
            </w:r>
          </w:p>
        </w:tc>
      </w:tr>
      <w:tr w:rsidR="007D004D" w:rsidRPr="00BA4E5F" w:rsidTr="0004312E">
        <w:trPr>
          <w:trHeight w:val="462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04D" w:rsidRPr="004576B5" w:rsidRDefault="007D004D" w:rsidP="00F15B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</w:t>
            </w:r>
            <w:r w:rsidRPr="004576B5">
              <w:rPr>
                <w:b/>
                <w:sz w:val="28"/>
                <w:szCs w:val="28"/>
              </w:rPr>
              <w:t>правление курсорами</w:t>
            </w:r>
          </w:p>
        </w:tc>
      </w:tr>
      <w:tr w:rsidR="007D004D" w:rsidRPr="00BA4E5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81E8C" w:rsidRDefault="007D004D" w:rsidP="00F15B2D">
            <w:pPr>
              <w:rPr>
                <w:b/>
              </w:rPr>
            </w:pPr>
            <w:r w:rsidRPr="00C81E8C">
              <w:rPr>
                <w:b/>
                <w:lang w:val="en-US"/>
              </w:rPr>
              <w:t>:CURSor:DISPlay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BA4E5F" w:rsidRDefault="007D004D" w:rsidP="00F15B2D"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t xml:space="preserve">-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отображение курсорных измерений</w:t>
            </w:r>
          </w:p>
        </w:tc>
      </w:tr>
      <w:tr w:rsidR="007D004D" w:rsidRPr="00BA4E5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81E8C" w:rsidRDefault="007D004D" w:rsidP="00F15B2D">
            <w:pPr>
              <w:rPr>
                <w:b/>
              </w:rPr>
            </w:pPr>
            <w:r w:rsidRPr="00C81E8C">
              <w:rPr>
                <w:b/>
                <w:lang w:val="en-US"/>
              </w:rPr>
              <w:t>:CURSor:DISPlay?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1D3AA6" w:rsidRDefault="007D004D" w:rsidP="00F15B2D">
            <w:r>
              <w:t xml:space="preserve">Выводит режим отображения </w:t>
            </w:r>
            <w:r w:rsidRPr="001D3AA6">
              <w:t>курсорных измерений</w:t>
            </w:r>
            <w:r>
              <w:t>:</w:t>
            </w:r>
            <w:r w:rsidRPr="00200C55">
              <w:rPr>
                <w:b/>
              </w:rPr>
              <w:t xml:space="preserve"> </w:t>
            </w:r>
            <w:r w:rsidRPr="00EF4D00">
              <w:rPr>
                <w:b/>
                <w:lang w:val="en-US"/>
              </w:rPr>
              <w:t>OFF</w:t>
            </w:r>
            <w:r>
              <w:t xml:space="preserve"> или </w:t>
            </w:r>
            <w:r w:rsidRPr="00EF4D00">
              <w:rPr>
                <w:b/>
                <w:lang w:val="en-US"/>
              </w:rPr>
              <w:t>ON</w:t>
            </w:r>
            <w:r>
              <w:rPr>
                <w:b/>
              </w:rPr>
              <w:t xml:space="preserve"> </w:t>
            </w:r>
          </w:p>
        </w:tc>
      </w:tr>
      <w:tr w:rsidR="007D004D" w:rsidRPr="00BA4E5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0243C9" w:rsidRDefault="007D004D" w:rsidP="00F15B2D">
            <w:pPr>
              <w:rPr>
                <w:b/>
              </w:rPr>
            </w:pPr>
            <w:r w:rsidRPr="000243C9">
              <w:rPr>
                <w:b/>
              </w:rPr>
              <w:t>:CURSor:PARameter {X|Y}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044884" w:rsidRDefault="007D004D" w:rsidP="00F15B2D">
            <w:r>
              <w:t>Выбирает курсорные измерения по оси Х - Х или</w:t>
            </w:r>
            <w:r w:rsidRPr="00044884">
              <w:t xml:space="preserve"> </w:t>
            </w:r>
            <w:r>
              <w:rPr>
                <w:lang w:val="en-US"/>
              </w:rPr>
              <w:t>Y</w:t>
            </w:r>
            <w:r>
              <w:t xml:space="preserve"> - </w:t>
            </w:r>
            <w:r>
              <w:rPr>
                <w:lang w:val="en-US"/>
              </w:rPr>
              <w:t>Y</w:t>
            </w:r>
          </w:p>
        </w:tc>
      </w:tr>
      <w:tr w:rsidR="007D004D" w:rsidRPr="00BA4E5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0243C9" w:rsidRDefault="007D004D" w:rsidP="00F15B2D">
            <w:pPr>
              <w:rPr>
                <w:b/>
              </w:rPr>
            </w:pPr>
            <w:r w:rsidRPr="000243C9">
              <w:rPr>
                <w:b/>
              </w:rPr>
              <w:t>:CURSor:PARameter?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044884" w:rsidRDefault="007D004D" w:rsidP="00F15B2D">
            <w:r>
              <w:t xml:space="preserve">Выводит режим курсорных измерений:  </w:t>
            </w:r>
            <w:r w:rsidRPr="000243C9">
              <w:rPr>
                <w:b/>
              </w:rPr>
              <w:t>X</w:t>
            </w:r>
            <w:r>
              <w:t xml:space="preserve"> или </w:t>
            </w:r>
            <w:r w:rsidRPr="000243C9">
              <w:rPr>
                <w:b/>
              </w:rPr>
              <w:t>Y</w:t>
            </w:r>
          </w:p>
        </w:tc>
      </w:tr>
      <w:tr w:rsidR="007D004D" w:rsidRPr="00BA4E5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044884" w:rsidRDefault="007D004D" w:rsidP="00F15B2D">
            <w:pPr>
              <w:rPr>
                <w:b/>
                <w:lang w:val="en-US"/>
              </w:rPr>
            </w:pPr>
            <w:r w:rsidRPr="00044884">
              <w:rPr>
                <w:b/>
                <w:lang w:val="en-US"/>
              </w:rPr>
              <w:t>:CURSor:X&lt;n&gt;Position &lt;0...1023|0...2047|</w:t>
            </w:r>
            <w:r>
              <w:rPr>
                <w:b/>
              </w:rPr>
              <w:t xml:space="preserve"> </w:t>
            </w:r>
            <w:r w:rsidRPr="00044884">
              <w:rPr>
                <w:b/>
                <w:lang w:val="en-US"/>
              </w:rPr>
              <w:t>...</w:t>
            </w:r>
            <w:r>
              <w:rPr>
                <w:b/>
              </w:rPr>
              <w:t xml:space="preserve"> </w:t>
            </w:r>
            <w:r w:rsidRPr="00044884">
              <w:rPr>
                <w:b/>
                <w:lang w:val="en-US"/>
              </w:rPr>
              <w:t>|0</w:t>
            </w:r>
            <w:r>
              <w:rPr>
                <w:b/>
                <w:lang w:val="en-US"/>
              </w:rPr>
              <w:t>…</w:t>
            </w:r>
            <w:r w:rsidRPr="00044884">
              <w:rPr>
                <w:b/>
                <w:lang w:val="en-US"/>
              </w:rPr>
              <w:t>16383&gt;</w:t>
            </w:r>
          </w:p>
          <w:p w:rsidR="007D004D" w:rsidRPr="00044884" w:rsidRDefault="007D004D" w:rsidP="00F15B2D">
            <w:pPr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>Задает позицию перемещаемого курсора по оси Х в диапазонах:</w:t>
            </w:r>
          </w:p>
          <w:p w:rsidR="007D004D" w:rsidRPr="00044884" w:rsidRDefault="007D004D" w:rsidP="00F15B2D">
            <w:r>
              <w:t xml:space="preserve">от </w:t>
            </w:r>
            <w:r w:rsidRPr="00044884">
              <w:t>0</w:t>
            </w:r>
            <w:r>
              <w:t xml:space="preserve"> до </w:t>
            </w:r>
            <w:r w:rsidRPr="00044884">
              <w:t>1023</w:t>
            </w:r>
            <w:r>
              <w:t xml:space="preserve"> пикселей</w:t>
            </w:r>
            <w:r w:rsidRPr="00044884">
              <w:t>,</w:t>
            </w:r>
          </w:p>
          <w:p w:rsidR="007D004D" w:rsidRDefault="007D004D" w:rsidP="00F15B2D">
            <w:r>
              <w:t xml:space="preserve">от </w:t>
            </w:r>
            <w:r w:rsidRPr="00044884">
              <w:t>0</w:t>
            </w:r>
            <w:r>
              <w:t xml:space="preserve"> до </w:t>
            </w:r>
            <w:r w:rsidRPr="00044884">
              <w:t>2047</w:t>
            </w:r>
            <w:r>
              <w:t xml:space="preserve"> пикселей,</w:t>
            </w:r>
          </w:p>
          <w:p w:rsidR="007D004D" w:rsidRPr="00547350" w:rsidRDefault="007D004D" w:rsidP="00F15B2D">
            <w:r>
              <w:t xml:space="preserve">от </w:t>
            </w:r>
            <w:r w:rsidRPr="00044884">
              <w:t>0</w:t>
            </w:r>
            <w:r>
              <w:t xml:space="preserve"> до </w:t>
            </w:r>
            <w:r w:rsidRPr="00547350">
              <w:t>4</w:t>
            </w:r>
            <w:r w:rsidRPr="00044884">
              <w:t>0</w:t>
            </w:r>
            <w:r w:rsidRPr="00547350">
              <w:t>95</w:t>
            </w:r>
            <w:r>
              <w:t xml:space="preserve"> пикселей</w:t>
            </w:r>
            <w:r w:rsidRPr="00547350">
              <w:t>,</w:t>
            </w:r>
          </w:p>
          <w:p w:rsidR="007D004D" w:rsidRPr="00872775" w:rsidRDefault="007D004D" w:rsidP="00F15B2D">
            <w:r>
              <w:t xml:space="preserve">от </w:t>
            </w:r>
            <w:r w:rsidRPr="00044884">
              <w:t>0</w:t>
            </w:r>
            <w:r>
              <w:t xml:space="preserve"> до 81</w:t>
            </w:r>
            <w:r w:rsidRPr="00547350">
              <w:t>9</w:t>
            </w:r>
            <w:r>
              <w:t>1 пикселей</w:t>
            </w:r>
            <w:r w:rsidRPr="00872775">
              <w:t>,</w:t>
            </w:r>
          </w:p>
          <w:p w:rsidR="007D004D" w:rsidRPr="00044884" w:rsidRDefault="007D004D" w:rsidP="00F15B2D">
            <w:r>
              <w:t xml:space="preserve">от </w:t>
            </w:r>
            <w:r w:rsidRPr="00044884">
              <w:t>0</w:t>
            </w:r>
            <w:r>
              <w:t xml:space="preserve"> до </w:t>
            </w:r>
            <w:r w:rsidRPr="00044884">
              <w:t>16383</w:t>
            </w:r>
            <w:r>
              <w:t xml:space="preserve"> пикселей.</w:t>
            </w:r>
          </w:p>
          <w:p w:rsidR="007D004D" w:rsidRPr="006657D9" w:rsidRDefault="007D004D" w:rsidP="00F15B2D">
            <w:r w:rsidRPr="006657D9">
              <w:t>Единица позиции курсора равна одному пикселу на ЖКИ (одной выборке АЦП)</w:t>
            </w:r>
            <w:r>
              <w:t>.</w:t>
            </w:r>
          </w:p>
          <w:p w:rsidR="007D004D" w:rsidRDefault="007D004D" w:rsidP="00F15B2D">
            <w:r w:rsidRPr="006657D9">
              <w:t>Максимальное значение равно размеру памяти сигналов</w:t>
            </w:r>
            <w:r>
              <w:t>.</w:t>
            </w:r>
            <w:r w:rsidRPr="006657D9">
              <w:t xml:space="preserve"> </w:t>
            </w:r>
          </w:p>
          <w:p w:rsidR="007D004D" w:rsidRPr="006657D9" w:rsidRDefault="007D004D" w:rsidP="00F15B2D">
            <w:r w:rsidRPr="00CB3FFE">
              <w:rPr>
                <w:lang w:val="en-US"/>
              </w:rPr>
              <w:t>n</w:t>
            </w:r>
            <w:r w:rsidRPr="006657D9">
              <w:t xml:space="preserve"> - </w:t>
            </w:r>
            <w:r w:rsidRPr="00CB3FFE">
              <w:t>номер</w:t>
            </w:r>
            <w:r w:rsidRPr="006657D9">
              <w:t xml:space="preserve"> </w:t>
            </w:r>
            <w:r w:rsidRPr="00CB3FFE">
              <w:t>курсора</w:t>
            </w:r>
            <w:r w:rsidRPr="006657D9">
              <w:t xml:space="preserve"> &lt;1|2&gt;</w:t>
            </w:r>
          </w:p>
        </w:tc>
      </w:tr>
      <w:tr w:rsidR="007D004D" w:rsidRPr="00BA4E5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044884" w:rsidRDefault="007D004D" w:rsidP="00F15B2D">
            <w:pPr>
              <w:rPr>
                <w:b/>
                <w:lang w:val="en-US"/>
              </w:rPr>
            </w:pPr>
            <w:r w:rsidRPr="00044884">
              <w:rPr>
                <w:b/>
                <w:lang w:val="en-US"/>
              </w:rPr>
              <w:t>:CURSor:X&lt;n&gt;Position?</w:t>
            </w:r>
          </w:p>
          <w:p w:rsidR="007D004D" w:rsidRPr="00044884" w:rsidRDefault="007D004D" w:rsidP="00F15B2D">
            <w:pPr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ind w:left="-57" w:right="-57"/>
              <w:rPr>
                <w:b/>
              </w:rPr>
            </w:pPr>
            <w:r>
              <w:t>Выводит выбранную позицию курсора из диапазонов:</w:t>
            </w:r>
            <w:r w:rsidRPr="00654833">
              <w:rPr>
                <w:b/>
              </w:rPr>
              <w:t xml:space="preserve"> </w:t>
            </w:r>
          </w:p>
          <w:p w:rsidR="007D004D" w:rsidRDefault="007D004D" w:rsidP="00F15B2D">
            <w:pPr>
              <w:rPr>
                <w:b/>
              </w:rPr>
            </w:pPr>
            <w:r w:rsidRPr="00113FAE">
              <w:rPr>
                <w:b/>
              </w:rPr>
              <w:t>0...1023</w:t>
            </w:r>
            <w:r>
              <w:rPr>
                <w:b/>
              </w:rPr>
              <w:t>,</w:t>
            </w:r>
          </w:p>
          <w:p w:rsidR="007D004D" w:rsidRDefault="007D004D" w:rsidP="00F15B2D">
            <w:pPr>
              <w:rPr>
                <w:b/>
              </w:rPr>
            </w:pPr>
            <w:r w:rsidRPr="00113FAE">
              <w:rPr>
                <w:b/>
              </w:rPr>
              <w:t>0...2047</w:t>
            </w:r>
            <w:r>
              <w:rPr>
                <w:b/>
              </w:rPr>
              <w:t>,</w:t>
            </w:r>
          </w:p>
          <w:p w:rsidR="007D004D" w:rsidRDefault="007D004D" w:rsidP="00F15B2D">
            <w:pPr>
              <w:rPr>
                <w:b/>
              </w:rPr>
            </w:pPr>
            <w:r w:rsidRPr="00113FAE">
              <w:rPr>
                <w:b/>
              </w:rPr>
              <w:t>0…4095</w:t>
            </w:r>
            <w:r>
              <w:rPr>
                <w:b/>
              </w:rPr>
              <w:t>,</w:t>
            </w:r>
          </w:p>
          <w:p w:rsidR="007D004D" w:rsidRPr="00113FAE" w:rsidRDefault="007D004D" w:rsidP="00F15B2D">
            <w:pPr>
              <w:rPr>
                <w:b/>
              </w:rPr>
            </w:pPr>
            <w:r w:rsidRPr="00113FAE">
              <w:rPr>
                <w:b/>
              </w:rPr>
              <w:t>0…8191</w:t>
            </w:r>
            <w:r>
              <w:rPr>
                <w:b/>
              </w:rPr>
              <w:t>,</w:t>
            </w:r>
          </w:p>
          <w:p w:rsidR="007D004D" w:rsidRDefault="007D004D" w:rsidP="00F15B2D">
            <w:pPr>
              <w:rPr>
                <w:b/>
              </w:rPr>
            </w:pPr>
            <w:r w:rsidRPr="00113FAE">
              <w:rPr>
                <w:b/>
              </w:rPr>
              <w:t>0…16383</w:t>
            </w:r>
            <w:r>
              <w:rPr>
                <w:b/>
              </w:rPr>
              <w:t>.</w:t>
            </w:r>
          </w:p>
          <w:p w:rsidR="007D004D" w:rsidRPr="00200C55" w:rsidRDefault="007D004D" w:rsidP="00F15B2D">
            <w:r w:rsidRPr="00CB3FFE">
              <w:rPr>
                <w:lang w:val="en-US"/>
              </w:rPr>
              <w:t>n</w:t>
            </w:r>
            <w:r w:rsidRPr="006657D9">
              <w:t xml:space="preserve"> - </w:t>
            </w:r>
            <w:r w:rsidRPr="00CB3FFE">
              <w:t>номер</w:t>
            </w:r>
            <w:r w:rsidRPr="006657D9">
              <w:t xml:space="preserve"> </w:t>
            </w:r>
            <w:r w:rsidRPr="00CB3FFE">
              <w:t>курсора</w:t>
            </w:r>
            <w:r w:rsidRPr="006657D9">
              <w:t xml:space="preserve"> &lt;1|2&gt;</w:t>
            </w:r>
          </w:p>
        </w:tc>
      </w:tr>
    </w:tbl>
    <w:p w:rsidR="007D004D" w:rsidRPr="00B86974" w:rsidRDefault="007D004D" w:rsidP="007D004D">
      <w:r>
        <w:br w:type="page"/>
      </w:r>
      <w:r w:rsidRPr="00B86974">
        <w:lastRenderedPageBreak/>
        <w:t>Продолжение таблицы</w:t>
      </w:r>
      <w:r>
        <w:t xml:space="preserve"> </w:t>
      </w:r>
      <w:r w:rsidR="00026C4B">
        <w:t>А</w:t>
      </w:r>
      <w:r w:rsidR="003D3183">
        <w:t>.</w:t>
      </w:r>
      <w:r>
        <w:t>1</w:t>
      </w:r>
    </w:p>
    <w:tbl>
      <w:tblPr>
        <w:tblW w:w="10207" w:type="dxa"/>
        <w:tblInd w:w="-34" w:type="dxa"/>
        <w:tblLayout w:type="fixed"/>
        <w:tblLook w:val="00B5" w:firstRow="1" w:lastRow="0" w:firstColumn="1" w:lastColumn="0" w:noHBand="0" w:noVBand="0"/>
      </w:tblPr>
      <w:tblGrid>
        <w:gridCol w:w="5387"/>
        <w:gridCol w:w="4820"/>
      </w:tblGrid>
      <w:tr w:rsidR="007D004D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3D3183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83" w:rsidRPr="00113FAE" w:rsidRDefault="003D3183" w:rsidP="00F15B2D">
            <w:pPr>
              <w:rPr>
                <w:b/>
              </w:rPr>
            </w:pPr>
            <w:r w:rsidRPr="00113FAE">
              <w:rPr>
                <w:b/>
              </w:rPr>
              <w:t>:</w:t>
            </w:r>
            <w:r w:rsidRPr="00214D7E">
              <w:rPr>
                <w:b/>
                <w:lang w:val="en-US"/>
              </w:rPr>
              <w:t>CURSor</w:t>
            </w:r>
            <w:r w:rsidRPr="00113FAE">
              <w:rPr>
                <w:b/>
              </w:rPr>
              <w:t>:</w:t>
            </w:r>
            <w:r w:rsidRPr="00214D7E">
              <w:rPr>
                <w:b/>
                <w:lang w:val="en-US"/>
              </w:rPr>
              <w:t>Y</w:t>
            </w:r>
            <w:r w:rsidRPr="00113FAE">
              <w:rPr>
                <w:b/>
              </w:rPr>
              <w:t>&lt;</w:t>
            </w:r>
            <w:r w:rsidRPr="00214D7E">
              <w:rPr>
                <w:b/>
                <w:lang w:val="en-US"/>
              </w:rPr>
              <w:t>n</w:t>
            </w:r>
            <w:r w:rsidRPr="00113FAE">
              <w:rPr>
                <w:b/>
              </w:rPr>
              <w:t>&gt;</w:t>
            </w:r>
            <w:r w:rsidRPr="00214D7E">
              <w:rPr>
                <w:b/>
                <w:lang w:val="en-US"/>
              </w:rPr>
              <w:t>Position</w:t>
            </w:r>
            <w:r w:rsidRPr="00113FAE">
              <w:rPr>
                <w:b/>
              </w:rPr>
              <w:t xml:space="preserve"> &lt;-100...+100&gt;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83" w:rsidRDefault="003D3183" w:rsidP="00F15B2D">
            <w:r>
              <w:t xml:space="preserve">Задает позицию перемещаемого курсора  по оси </w:t>
            </w:r>
            <w:r>
              <w:rPr>
                <w:lang w:val="en-US"/>
              </w:rPr>
              <w:t>Y</w:t>
            </w:r>
            <w:r>
              <w:t xml:space="preserve"> от -100 до +100 пикселей.</w:t>
            </w:r>
          </w:p>
          <w:p w:rsidR="003D3183" w:rsidRDefault="003D3183" w:rsidP="00F15B2D">
            <w:r w:rsidRPr="00214D7E">
              <w:t>Единица позиции курсора равна од</w:t>
            </w:r>
            <w:r>
              <w:t>ному пикселу на ЖКИ (единице мла</w:t>
            </w:r>
            <w:r w:rsidRPr="00214D7E">
              <w:t>дшего разряда АЦП)</w:t>
            </w:r>
            <w:r>
              <w:t>.</w:t>
            </w:r>
            <w:r w:rsidRPr="00EA7AAC">
              <w:t xml:space="preserve"> </w:t>
            </w:r>
          </w:p>
          <w:p w:rsidR="003D3183" w:rsidRPr="00214D7E" w:rsidRDefault="003D3183" w:rsidP="00F15B2D">
            <w:r w:rsidRPr="00CB3FFE">
              <w:rPr>
                <w:lang w:val="en-US"/>
              </w:rPr>
              <w:t>n</w:t>
            </w:r>
            <w:r w:rsidRPr="006657D9">
              <w:t xml:space="preserve"> - </w:t>
            </w:r>
            <w:r w:rsidRPr="00CB3FFE">
              <w:t>номер</w:t>
            </w:r>
            <w:r w:rsidRPr="006657D9">
              <w:t xml:space="preserve"> </w:t>
            </w:r>
            <w:r w:rsidRPr="00CB3FFE">
              <w:t>курсора</w:t>
            </w:r>
            <w:r w:rsidRPr="006657D9">
              <w:t xml:space="preserve"> &lt;1|2&gt;</w:t>
            </w:r>
          </w:p>
        </w:tc>
      </w:tr>
      <w:tr w:rsidR="003D3183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83" w:rsidRPr="00214D7E" w:rsidRDefault="003D3183" w:rsidP="00F15B2D">
            <w:pPr>
              <w:rPr>
                <w:b/>
                <w:lang w:val="en-US"/>
              </w:rPr>
            </w:pPr>
            <w:r w:rsidRPr="00214D7E">
              <w:rPr>
                <w:b/>
                <w:lang w:val="en-US"/>
              </w:rPr>
              <w:t>:CURSor:Y&lt;n&gt;Position?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3183" w:rsidRDefault="003D3183" w:rsidP="00F15B2D">
            <w:r>
              <w:t xml:space="preserve">Выводит выбранную позицию курсора из диапазона   </w:t>
            </w:r>
            <w:r w:rsidRPr="00654833">
              <w:rPr>
                <w:b/>
              </w:rPr>
              <w:t>-100...+100</w:t>
            </w:r>
            <w:r>
              <w:rPr>
                <w:b/>
              </w:rPr>
              <w:t>.</w:t>
            </w:r>
            <w:r w:rsidRPr="00EA7AAC">
              <w:t xml:space="preserve"> </w:t>
            </w:r>
          </w:p>
          <w:p w:rsidR="003D3183" w:rsidRPr="00BA4E5F" w:rsidRDefault="003D3183" w:rsidP="00F15B2D">
            <w:r w:rsidRPr="00CB3FFE">
              <w:rPr>
                <w:lang w:val="en-US"/>
              </w:rPr>
              <w:t>n</w:t>
            </w:r>
            <w:r w:rsidRPr="006657D9">
              <w:t xml:space="preserve"> - </w:t>
            </w:r>
            <w:r w:rsidRPr="00CB3FFE">
              <w:t>номер</w:t>
            </w:r>
            <w:r w:rsidRPr="006657D9">
              <w:t xml:space="preserve"> </w:t>
            </w:r>
            <w:r w:rsidRPr="00CB3FFE">
              <w:t>курсора</w:t>
            </w:r>
            <w:r w:rsidRPr="006657D9">
              <w:t xml:space="preserve"> &lt;1|2&gt;</w:t>
            </w:r>
          </w:p>
        </w:tc>
      </w:tr>
      <w:tr w:rsidR="007D004D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654833" w:rsidRDefault="007D004D" w:rsidP="00F15B2D">
            <w:pPr>
              <w:rPr>
                <w:b/>
              </w:rPr>
            </w:pPr>
            <w:r w:rsidRPr="00CD14AE">
              <w:rPr>
                <w:b/>
              </w:rPr>
              <w:t>:CURSor:DELTa?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EA7AAC" w:rsidRDefault="007D004D" w:rsidP="00F15B2D">
            <w:r>
              <w:t>Выводит значения разности между курсорами для двух каналов по оси Х в секундах и герцах или оси Y в вольтах</w:t>
            </w:r>
          </w:p>
        </w:tc>
      </w:tr>
      <w:tr w:rsidR="007D004D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654833" w:rsidRDefault="007D004D" w:rsidP="00F15B2D">
            <w:pPr>
              <w:rPr>
                <w:b/>
              </w:rPr>
            </w:pPr>
            <w:r w:rsidRPr="00CD14AE">
              <w:rPr>
                <w:b/>
              </w:rPr>
              <w:t>:CURSor:PDELta?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BA4E5F" w:rsidRDefault="007D004D" w:rsidP="00F15B2D">
            <w:r>
              <w:t xml:space="preserve">Выводит значения </w:t>
            </w:r>
            <w:r w:rsidRPr="00CD14AE">
              <w:t>параметров и разности между курсорами</w:t>
            </w:r>
            <w:r>
              <w:t xml:space="preserve"> для двух каналов по оси Х в секундах и герцах или оси Y в вольтах</w:t>
            </w:r>
          </w:p>
        </w:tc>
      </w:tr>
      <w:tr w:rsidR="007D004D" w:rsidRPr="00BA4E5F" w:rsidTr="0004312E">
        <w:trPr>
          <w:trHeight w:val="486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7D004D" w:rsidRPr="00113FAE" w:rsidRDefault="007D004D" w:rsidP="00F15B2D">
            <w:pPr>
              <w:jc w:val="center"/>
              <w:rPr>
                <w:b/>
                <w:sz w:val="28"/>
                <w:szCs w:val="28"/>
              </w:rPr>
            </w:pPr>
            <w:r w:rsidRPr="00113FAE">
              <w:rPr>
                <w:b/>
                <w:sz w:val="28"/>
                <w:szCs w:val="28"/>
              </w:rPr>
              <w:t>Управление измерениями</w:t>
            </w:r>
          </w:p>
        </w:tc>
      </w:tr>
      <w:tr w:rsidR="007D004D" w:rsidRPr="00BA4E5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351FD0" w:rsidRDefault="007D004D" w:rsidP="00F15B2D">
            <w:pPr>
              <w:rPr>
                <w:b/>
                <w:lang w:val="en-US"/>
              </w:rPr>
            </w:pPr>
            <w:r w:rsidRPr="00351FD0">
              <w:rPr>
                <w:b/>
                <w:lang w:val="en-US"/>
              </w:rPr>
              <w:t>:MEASure:DISPlay {OFF|ON|0|1}</w:t>
            </w:r>
          </w:p>
          <w:p w:rsidR="007D004D" w:rsidRPr="00351FD0" w:rsidRDefault="007D004D" w:rsidP="00F15B2D">
            <w:pPr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BA4E5F" w:rsidRDefault="007D004D" w:rsidP="00F15B2D">
            <w:r>
              <w:t xml:space="preserve">Выключает - </w:t>
            </w:r>
            <w:r>
              <w:rPr>
                <w:lang w:val="en-US"/>
              </w:rPr>
              <w:t>OFF</w:t>
            </w:r>
            <w:r w:rsidRPr="00D01BC9">
              <w:t xml:space="preserve"> </w:t>
            </w:r>
            <w:r>
              <w:t>(</w:t>
            </w:r>
            <w:r w:rsidRPr="00D01BC9">
              <w:t>0</w:t>
            </w:r>
            <w:r>
              <w:t>)</w:t>
            </w:r>
            <w:r w:rsidRPr="00D01BC9">
              <w:t xml:space="preserve"> или  </w:t>
            </w:r>
            <w:r>
              <w:t>включает</w:t>
            </w:r>
            <w:r w:rsidRPr="00D01BC9">
              <w:t xml:space="preserve">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 режим отображения автоматических измерений</w:t>
            </w:r>
          </w:p>
        </w:tc>
      </w:tr>
      <w:tr w:rsidR="007D004D" w:rsidRPr="00BA4E5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351FD0" w:rsidRDefault="007D004D" w:rsidP="00F15B2D">
            <w:pPr>
              <w:rPr>
                <w:b/>
                <w:lang w:val="en-US"/>
              </w:rPr>
            </w:pPr>
            <w:r w:rsidRPr="00351FD0">
              <w:rPr>
                <w:b/>
                <w:lang w:val="en-US"/>
              </w:rPr>
              <w:t>:MEASure:DISPlay?</w:t>
            </w:r>
          </w:p>
          <w:p w:rsidR="007D004D" w:rsidRPr="00351FD0" w:rsidRDefault="007D004D" w:rsidP="00F15B2D">
            <w:pPr>
              <w:rPr>
                <w:b/>
              </w:rPr>
            </w:pP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1D3AA6" w:rsidRDefault="007D004D" w:rsidP="00F15B2D">
            <w:r>
              <w:t>Выводит режим отображения автоматически</w:t>
            </w:r>
            <w:r w:rsidRPr="001D3AA6">
              <w:t>х измерений</w:t>
            </w:r>
            <w:r>
              <w:t>:</w:t>
            </w:r>
            <w:r w:rsidRPr="008623EA">
              <w:rPr>
                <w:b/>
              </w:rPr>
              <w:t xml:space="preserve"> </w:t>
            </w:r>
            <w:r w:rsidRPr="00EF4D00">
              <w:rPr>
                <w:b/>
                <w:lang w:val="en-US"/>
              </w:rPr>
              <w:t>OFF</w:t>
            </w:r>
            <w:r>
              <w:t xml:space="preserve"> или </w:t>
            </w:r>
            <w:r w:rsidRPr="00EF4D00">
              <w:rPr>
                <w:b/>
                <w:lang w:val="en-US"/>
              </w:rPr>
              <w:t>ON</w:t>
            </w:r>
            <w:r>
              <w:rPr>
                <w:b/>
              </w:rPr>
              <w:t xml:space="preserve"> </w:t>
            </w:r>
          </w:p>
        </w:tc>
      </w:tr>
      <w:tr w:rsidR="007D004D" w:rsidRPr="00BA4E5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351FD0" w:rsidRDefault="007D004D" w:rsidP="00F15B2D">
            <w:pPr>
              <w:rPr>
                <w:b/>
              </w:rPr>
            </w:pPr>
            <w:r w:rsidRPr="00351FD0">
              <w:rPr>
                <w:b/>
                <w:lang w:val="en-US"/>
              </w:rPr>
              <w:t>:MEASure:SOURce {CHANnel1|CHANnel2}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BA4E5F" w:rsidRDefault="007D004D" w:rsidP="00F15B2D">
            <w:r>
              <w:t xml:space="preserve">Выбирает канал измерений 1 - </w:t>
            </w:r>
            <w:r w:rsidRPr="008623EA">
              <w:rPr>
                <w:lang w:val="en-US"/>
              </w:rPr>
              <w:t>CHANnel</w:t>
            </w:r>
            <w:r w:rsidRPr="008623EA">
              <w:t>1</w:t>
            </w:r>
            <w:r>
              <w:rPr>
                <w:b/>
              </w:rPr>
              <w:t xml:space="preserve"> </w:t>
            </w:r>
            <w:r>
              <w:t xml:space="preserve">или  2 - </w:t>
            </w:r>
            <w:r w:rsidRPr="008623EA">
              <w:rPr>
                <w:lang w:val="en-US"/>
              </w:rPr>
              <w:t>CHANnel</w:t>
            </w:r>
            <w:r w:rsidRPr="008623EA">
              <w:t>2</w:t>
            </w:r>
            <w:r>
              <w:rPr>
                <w:b/>
              </w:rPr>
              <w:t xml:space="preserve">  </w:t>
            </w:r>
          </w:p>
        </w:tc>
      </w:tr>
      <w:tr w:rsidR="007D004D" w:rsidRPr="00BA4E5F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351FD0" w:rsidRDefault="007D004D" w:rsidP="00F15B2D">
            <w:pPr>
              <w:rPr>
                <w:b/>
              </w:rPr>
            </w:pPr>
            <w:r w:rsidRPr="00351FD0">
              <w:rPr>
                <w:b/>
                <w:lang w:val="en-US"/>
              </w:rPr>
              <w:t>:MEASure:SOURce?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351FD0" w:rsidRDefault="007D004D" w:rsidP="00F15B2D">
            <w:r>
              <w:t xml:space="preserve">Выводит канал измерений: </w:t>
            </w:r>
            <w:r w:rsidR="009C1BA7" w:rsidRPr="00351FD0">
              <w:rPr>
                <w:b/>
                <w:lang w:val="en-US"/>
              </w:rPr>
              <w:t>CHANNEL</w:t>
            </w:r>
            <w:r w:rsidR="009C1BA7" w:rsidRPr="00D36F41">
              <w:rPr>
                <w:b/>
              </w:rPr>
              <w:t>1</w:t>
            </w:r>
            <w:r>
              <w:rPr>
                <w:b/>
              </w:rPr>
              <w:t xml:space="preserve"> </w:t>
            </w:r>
            <w:r w:rsidRPr="00351FD0">
              <w:t>или</w:t>
            </w:r>
            <w:r w:rsidRPr="00D36F41">
              <w:t xml:space="preserve"> </w:t>
            </w:r>
            <w:r w:rsidR="009C1BA7" w:rsidRPr="00351FD0">
              <w:rPr>
                <w:b/>
                <w:lang w:val="en-US"/>
              </w:rPr>
              <w:t>CHANNEL</w:t>
            </w:r>
            <w:r w:rsidR="009C1BA7" w:rsidRPr="00D36F41">
              <w:rPr>
                <w:b/>
              </w:rPr>
              <w:t>2</w:t>
            </w:r>
          </w:p>
        </w:tc>
      </w:tr>
      <w:tr w:rsidR="007D004D" w:rsidRPr="003D6C2E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B905F0" w:rsidRDefault="007D004D" w:rsidP="00F15B2D">
            <w:pPr>
              <w:rPr>
                <w:b/>
                <w:lang w:val="en-US"/>
              </w:rPr>
            </w:pPr>
            <w:r w:rsidRPr="00C45FF8">
              <w:rPr>
                <w:lang w:val="en-US"/>
              </w:rPr>
              <w:br w:type="page"/>
            </w:r>
            <w:r w:rsidRPr="00B905F0">
              <w:rPr>
                <w:b/>
                <w:lang w:val="en-US"/>
              </w:rPr>
              <w:t>:MEASure:PARameter&lt;n&gt; {PERiod|FREQuency|NWIDth|PWIDth|FALLtime|RISetime|VMIN|VMAX|VPP|VAVerage}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 xml:space="preserve">Выбирает параметр автоматических измерений сигнала: </w:t>
            </w:r>
          </w:p>
          <w:p w:rsidR="007D004D" w:rsidRPr="003D6C2E" w:rsidRDefault="007D004D" w:rsidP="00F15B2D">
            <w:r>
              <w:t>п</w:t>
            </w:r>
            <w:r w:rsidRPr="003D6C2E">
              <w:t xml:space="preserve">ериод – </w:t>
            </w:r>
            <w:r w:rsidRPr="003D6C2E">
              <w:rPr>
                <w:lang w:val="en-US"/>
              </w:rPr>
              <w:t>PERiod</w:t>
            </w:r>
            <w:r w:rsidRPr="003D6C2E">
              <w:t>,</w:t>
            </w:r>
          </w:p>
          <w:p w:rsidR="007D004D" w:rsidRPr="003D6C2E" w:rsidRDefault="007D004D" w:rsidP="00F15B2D">
            <w:r>
              <w:t>ч</w:t>
            </w:r>
            <w:r w:rsidRPr="003D6C2E">
              <w:t xml:space="preserve">астота – </w:t>
            </w:r>
            <w:r w:rsidRPr="003D6C2E">
              <w:rPr>
                <w:lang w:val="en-US"/>
              </w:rPr>
              <w:t>FREQuency</w:t>
            </w:r>
            <w:r w:rsidRPr="003D6C2E">
              <w:t>,</w:t>
            </w:r>
          </w:p>
          <w:p w:rsidR="007D004D" w:rsidRPr="003D6C2E" w:rsidRDefault="007D004D" w:rsidP="00F15B2D">
            <w:r>
              <w:t>д</w:t>
            </w:r>
            <w:r w:rsidRPr="003D6C2E">
              <w:t xml:space="preserve">лительность отрицательного импульса – </w:t>
            </w:r>
            <w:r w:rsidRPr="003D6C2E">
              <w:rPr>
                <w:lang w:val="en-US"/>
              </w:rPr>
              <w:t>NWIDth</w:t>
            </w:r>
            <w:r w:rsidRPr="003D6C2E">
              <w:t>,</w:t>
            </w:r>
          </w:p>
          <w:p w:rsidR="007D004D" w:rsidRPr="003D6C2E" w:rsidRDefault="007D004D" w:rsidP="00F15B2D">
            <w:r>
              <w:t>д</w:t>
            </w:r>
            <w:r w:rsidRPr="003D6C2E">
              <w:t xml:space="preserve">лительность положительного импульса </w:t>
            </w:r>
            <w:r>
              <w:t xml:space="preserve">- </w:t>
            </w:r>
            <w:r w:rsidRPr="003D6C2E">
              <w:rPr>
                <w:lang w:val="en-US"/>
              </w:rPr>
              <w:t>PWIDth</w:t>
            </w:r>
            <w:r w:rsidRPr="003D6C2E">
              <w:t>,</w:t>
            </w:r>
          </w:p>
          <w:p w:rsidR="007D004D" w:rsidRPr="003D6C2E" w:rsidRDefault="007D004D" w:rsidP="00F15B2D">
            <w:r>
              <w:t>д</w:t>
            </w:r>
            <w:r w:rsidRPr="003D6C2E">
              <w:t xml:space="preserve">лительность спада – </w:t>
            </w:r>
            <w:r w:rsidRPr="003D6C2E">
              <w:rPr>
                <w:lang w:val="en-US"/>
              </w:rPr>
              <w:t>FALLtime</w:t>
            </w:r>
            <w:r w:rsidRPr="003D6C2E">
              <w:t>,</w:t>
            </w:r>
          </w:p>
          <w:p w:rsidR="007D004D" w:rsidRPr="003D6C2E" w:rsidRDefault="007D004D" w:rsidP="00F15B2D">
            <w:r>
              <w:t>д</w:t>
            </w:r>
            <w:r w:rsidRPr="003D6C2E">
              <w:t>лительность</w:t>
            </w:r>
            <w:r>
              <w:t xml:space="preserve"> </w:t>
            </w:r>
            <w:r w:rsidRPr="003D6C2E">
              <w:t xml:space="preserve">фронта – </w:t>
            </w:r>
            <w:r w:rsidRPr="003D6C2E">
              <w:rPr>
                <w:lang w:val="en-US"/>
              </w:rPr>
              <w:t>RISetime</w:t>
            </w:r>
            <w:r w:rsidRPr="003D6C2E">
              <w:t>,</w:t>
            </w:r>
          </w:p>
          <w:p w:rsidR="007D004D" w:rsidRDefault="007D004D" w:rsidP="00F15B2D">
            <w:r>
              <w:t xml:space="preserve">минимальное значение сигнала по напряжению – </w:t>
            </w:r>
            <w:r w:rsidRPr="003D6C2E">
              <w:rPr>
                <w:lang w:val="en-US"/>
              </w:rPr>
              <w:t>VMIN</w:t>
            </w:r>
            <w:r>
              <w:t>,</w:t>
            </w:r>
          </w:p>
          <w:p w:rsidR="007D004D" w:rsidRDefault="007D004D" w:rsidP="00F15B2D">
            <w:r>
              <w:t xml:space="preserve">минимальное значение сигнала по напряжению – </w:t>
            </w:r>
            <w:r w:rsidRPr="003D6C2E">
              <w:rPr>
                <w:lang w:val="en-US"/>
              </w:rPr>
              <w:t>VMAX</w:t>
            </w:r>
            <w:r>
              <w:t>,</w:t>
            </w:r>
          </w:p>
          <w:p w:rsidR="007D004D" w:rsidRDefault="007D004D" w:rsidP="00F15B2D">
            <w:pPr>
              <w:pStyle w:val="a7"/>
              <w:spacing w:line="240" w:lineRule="auto"/>
              <w:rPr>
                <w:szCs w:val="24"/>
              </w:rPr>
            </w:pPr>
            <w:r>
              <w:rPr>
                <w:rFonts w:eastAsia="MS Mincho"/>
              </w:rPr>
              <w:t xml:space="preserve">разность между максимальным и минимальным значениями сигнала по напряжению – </w:t>
            </w:r>
            <w:r w:rsidRPr="003D6C2E">
              <w:rPr>
                <w:szCs w:val="24"/>
                <w:lang w:val="en-US"/>
              </w:rPr>
              <w:t>VPP</w:t>
            </w:r>
            <w:r>
              <w:rPr>
                <w:szCs w:val="24"/>
              </w:rPr>
              <w:t>,</w:t>
            </w:r>
          </w:p>
          <w:p w:rsidR="007D004D" w:rsidRPr="00E44A2B" w:rsidRDefault="007D004D" w:rsidP="00F15B2D">
            <w:pPr>
              <w:pStyle w:val="a7"/>
              <w:spacing w:line="240" w:lineRule="auto"/>
            </w:pPr>
            <w:r>
              <w:rPr>
                <w:szCs w:val="24"/>
              </w:rPr>
              <w:t xml:space="preserve">среднее значение сигнала по напряжению – </w:t>
            </w:r>
            <w:r w:rsidRPr="003D6C2E">
              <w:rPr>
                <w:szCs w:val="24"/>
                <w:lang w:val="en-US"/>
              </w:rPr>
              <w:t>VAVerage</w:t>
            </w:r>
            <w:r>
              <w:rPr>
                <w:szCs w:val="24"/>
              </w:rPr>
              <w:t>.</w:t>
            </w:r>
          </w:p>
          <w:p w:rsidR="007D004D" w:rsidRPr="003D6C2E" w:rsidRDefault="007D004D" w:rsidP="00F15B2D">
            <w:r w:rsidRPr="00E44A2B">
              <w:t xml:space="preserve">n - номер параметра &lt;1|2&gt;  </w:t>
            </w:r>
          </w:p>
        </w:tc>
      </w:tr>
    </w:tbl>
    <w:p w:rsidR="007D004D" w:rsidRPr="00B86974" w:rsidRDefault="007D004D" w:rsidP="007D004D">
      <w:r>
        <w:br w:type="page"/>
      </w:r>
      <w:r w:rsidRPr="00B86974">
        <w:lastRenderedPageBreak/>
        <w:t>Продолжение таблицы</w:t>
      </w:r>
      <w:r>
        <w:t xml:space="preserve"> </w:t>
      </w:r>
      <w:r w:rsidR="00026C4B">
        <w:t>А.</w:t>
      </w:r>
      <w:r>
        <w:t>1</w:t>
      </w:r>
    </w:p>
    <w:tbl>
      <w:tblPr>
        <w:tblW w:w="10207" w:type="dxa"/>
        <w:tblInd w:w="-318" w:type="dxa"/>
        <w:tblLayout w:type="fixed"/>
        <w:tblLook w:val="00B5" w:firstRow="1" w:lastRow="0" w:firstColumn="1" w:lastColumn="0" w:noHBand="0" w:noVBand="0"/>
      </w:tblPr>
      <w:tblGrid>
        <w:gridCol w:w="5387"/>
        <w:gridCol w:w="4820"/>
      </w:tblGrid>
      <w:tr w:rsidR="007D004D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5134A3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A3" w:rsidRPr="00B905F0" w:rsidRDefault="005134A3" w:rsidP="00F15B2D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:MEASure:PARameter&lt;n&gt;?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A3" w:rsidRDefault="005134A3" w:rsidP="00F15B2D">
            <w:pPr>
              <w:rPr>
                <w:b/>
              </w:rPr>
            </w:pPr>
            <w:r>
              <w:t>Выводит</w:t>
            </w:r>
            <w:r w:rsidRPr="00E44A2B">
              <w:t xml:space="preserve"> </w:t>
            </w:r>
            <w:r>
              <w:t>выбранный</w:t>
            </w:r>
            <w:r w:rsidRPr="00E44A2B">
              <w:t xml:space="preserve"> </w:t>
            </w:r>
            <w:r>
              <w:t>параметр автоматических измерений сигнала</w:t>
            </w:r>
            <w:r w:rsidRPr="00E44A2B">
              <w:t>:</w:t>
            </w:r>
            <w:r w:rsidRPr="00E44A2B">
              <w:rPr>
                <w:b/>
              </w:rPr>
              <w:t xml:space="preserve"> </w:t>
            </w:r>
          </w:p>
          <w:p w:rsidR="005134A3" w:rsidRPr="00872775" w:rsidRDefault="00B527A6" w:rsidP="00F15B2D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PERIOD</w:t>
            </w:r>
            <w:r w:rsidRPr="00872775">
              <w:rPr>
                <w:b/>
                <w:lang w:val="en-US"/>
              </w:rPr>
              <w:t>,</w:t>
            </w:r>
          </w:p>
          <w:p w:rsidR="005134A3" w:rsidRPr="00872775" w:rsidRDefault="00B527A6" w:rsidP="00F15B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FREQUENCY</w:t>
            </w:r>
            <w:r w:rsidRPr="00872775">
              <w:rPr>
                <w:b/>
                <w:lang w:val="en-US"/>
              </w:rPr>
              <w:t>,</w:t>
            </w:r>
          </w:p>
          <w:p w:rsidR="005134A3" w:rsidRPr="00C52957" w:rsidRDefault="00B527A6" w:rsidP="00F15B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NWIDTH</w:t>
            </w:r>
            <w:r w:rsidRPr="00C52957">
              <w:rPr>
                <w:b/>
                <w:lang w:val="en-US"/>
              </w:rPr>
              <w:t>,</w:t>
            </w:r>
          </w:p>
          <w:p w:rsidR="005134A3" w:rsidRPr="00E44A2B" w:rsidRDefault="00B527A6" w:rsidP="00F15B2D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PWIDTH</w:t>
            </w:r>
            <w:r w:rsidRPr="00E44A2B">
              <w:rPr>
                <w:b/>
                <w:lang w:val="en-US"/>
              </w:rPr>
              <w:t>,</w:t>
            </w:r>
          </w:p>
          <w:p w:rsidR="005134A3" w:rsidRPr="00E44A2B" w:rsidRDefault="00B527A6" w:rsidP="00F15B2D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FALLTIME</w:t>
            </w:r>
            <w:r w:rsidRPr="00E44A2B">
              <w:rPr>
                <w:b/>
                <w:lang w:val="en-US"/>
              </w:rPr>
              <w:t>,</w:t>
            </w:r>
          </w:p>
          <w:p w:rsidR="005134A3" w:rsidRPr="00E44A2B" w:rsidRDefault="00B527A6" w:rsidP="00F15B2D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RISETIME</w:t>
            </w:r>
            <w:r w:rsidRPr="00E44A2B">
              <w:rPr>
                <w:b/>
                <w:lang w:val="en-US"/>
              </w:rPr>
              <w:t>,</w:t>
            </w:r>
          </w:p>
          <w:p w:rsidR="005134A3" w:rsidRPr="00E44A2B" w:rsidRDefault="00B527A6" w:rsidP="00F15B2D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VMIN</w:t>
            </w:r>
            <w:r w:rsidRPr="00E44A2B">
              <w:rPr>
                <w:b/>
                <w:lang w:val="en-US"/>
              </w:rPr>
              <w:t>,</w:t>
            </w:r>
          </w:p>
          <w:p w:rsidR="005134A3" w:rsidRPr="00E44A2B" w:rsidRDefault="00B527A6" w:rsidP="00F15B2D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VMAX</w:t>
            </w:r>
            <w:r w:rsidRPr="00E44A2B">
              <w:rPr>
                <w:b/>
                <w:lang w:val="en-US"/>
              </w:rPr>
              <w:t>,</w:t>
            </w:r>
          </w:p>
          <w:p w:rsidR="005134A3" w:rsidRPr="00872775" w:rsidRDefault="00B527A6" w:rsidP="00F15B2D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VPP</w:t>
            </w:r>
            <w:r w:rsidRPr="00872775">
              <w:rPr>
                <w:b/>
                <w:lang w:val="en-US"/>
              </w:rPr>
              <w:t>,</w:t>
            </w:r>
          </w:p>
          <w:p w:rsidR="005134A3" w:rsidRPr="00872775" w:rsidRDefault="00B527A6" w:rsidP="00F15B2D">
            <w:pPr>
              <w:rPr>
                <w:b/>
                <w:lang w:val="en-US"/>
              </w:rPr>
            </w:pPr>
            <w:r w:rsidRPr="00B905F0">
              <w:rPr>
                <w:b/>
                <w:lang w:val="en-US"/>
              </w:rPr>
              <w:t>VAVERAGE</w:t>
            </w:r>
            <w:r w:rsidRPr="00872775">
              <w:rPr>
                <w:b/>
                <w:lang w:val="en-US"/>
              </w:rPr>
              <w:t>.</w:t>
            </w:r>
          </w:p>
          <w:p w:rsidR="005134A3" w:rsidRPr="004E0F19" w:rsidRDefault="005134A3" w:rsidP="00F15B2D">
            <w:r w:rsidRPr="00E44A2B">
              <w:t xml:space="preserve">n - номер параметра &lt;1|2&gt;  </w:t>
            </w:r>
          </w:p>
        </w:tc>
      </w:tr>
      <w:tr w:rsidR="005134A3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A3" w:rsidRPr="00E44A2B" w:rsidRDefault="005134A3" w:rsidP="00F15B2D">
            <w:pPr>
              <w:rPr>
                <w:b/>
              </w:rPr>
            </w:pPr>
            <w:r w:rsidRPr="00B4378B">
              <w:rPr>
                <w:b/>
              </w:rPr>
              <w:t>:MEASure:VALue&lt;n&gt;?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A3" w:rsidRDefault="005134A3" w:rsidP="00F15B2D">
            <w:r>
              <w:t>Выводит значение выбранного параметра.</w:t>
            </w:r>
          </w:p>
          <w:p w:rsidR="005134A3" w:rsidRPr="00E44A2B" w:rsidRDefault="005134A3" w:rsidP="00F15B2D">
            <w:r>
              <w:t xml:space="preserve">  </w:t>
            </w:r>
            <w:r w:rsidRPr="00E44A2B">
              <w:t xml:space="preserve">n - номер параметра &lt;1|2&gt;  </w:t>
            </w:r>
          </w:p>
        </w:tc>
      </w:tr>
      <w:tr w:rsidR="005134A3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A3" w:rsidRPr="00E44A2B" w:rsidRDefault="005134A3" w:rsidP="00F15B2D">
            <w:pPr>
              <w:rPr>
                <w:b/>
              </w:rPr>
            </w:pPr>
            <w:r w:rsidRPr="00B4378B">
              <w:rPr>
                <w:b/>
              </w:rPr>
              <w:t>:MEASure:PVALue?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A3" w:rsidRPr="00E44A2B" w:rsidRDefault="005134A3" w:rsidP="00F15B2D">
            <w:r>
              <w:t>В</w:t>
            </w:r>
            <w:r w:rsidRPr="00B4378B">
              <w:t>ы</w:t>
            </w:r>
            <w:r>
              <w:t>води</w:t>
            </w:r>
            <w:r w:rsidRPr="00B4378B">
              <w:t>т оба измеряемых параметра</w:t>
            </w:r>
            <w:r>
              <w:t>,</w:t>
            </w:r>
            <w:r w:rsidRPr="00B4378B">
              <w:t xml:space="preserve">  их значения</w:t>
            </w:r>
            <w:r>
              <w:t xml:space="preserve"> и единицы измерения</w:t>
            </w:r>
          </w:p>
        </w:tc>
      </w:tr>
      <w:tr w:rsidR="007D004D" w:rsidRPr="00E44A2B" w:rsidTr="0004312E">
        <w:trPr>
          <w:trHeight w:val="371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82281D" w:rsidRDefault="007D004D" w:rsidP="00F15B2D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</w:t>
            </w:r>
            <w:r w:rsidRPr="0082281D">
              <w:rPr>
                <w:b/>
                <w:sz w:val="28"/>
                <w:szCs w:val="28"/>
              </w:rPr>
              <w:t>правление памятью</w:t>
            </w:r>
          </w:p>
        </w:tc>
      </w:tr>
      <w:tr w:rsidR="007D004D" w:rsidRPr="00E44A2B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52957" w:rsidRDefault="007D004D" w:rsidP="00F15B2D">
            <w:pPr>
              <w:rPr>
                <w:b/>
                <w:lang w:val="en-US"/>
              </w:rPr>
            </w:pPr>
            <w:r w:rsidRPr="0055189D">
              <w:rPr>
                <w:b/>
                <w:lang w:val="en-US"/>
              </w:rPr>
              <w:t>:MEMory:LENGth {1K|2K|4K|8K|16K}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A97DC9" w:rsidRDefault="007D004D" w:rsidP="00F15B2D">
            <w:r>
              <w:t>Выбирает длину памяти сигнала:</w:t>
            </w:r>
            <w:r w:rsidRPr="0055189D">
              <w:rPr>
                <w:b/>
              </w:rPr>
              <w:t xml:space="preserve"> </w:t>
            </w:r>
            <w:r w:rsidRPr="00A97DC9">
              <w:t>1</w:t>
            </w:r>
            <w:r w:rsidRPr="00A97DC9">
              <w:rPr>
                <w:lang w:val="en-US"/>
              </w:rPr>
              <w:t>K</w:t>
            </w:r>
            <w:r w:rsidRPr="00A97DC9">
              <w:t>,</w:t>
            </w:r>
            <w:r>
              <w:t xml:space="preserve">  </w:t>
            </w:r>
            <w:r w:rsidRPr="00A97DC9">
              <w:t>2</w:t>
            </w:r>
            <w:r w:rsidRPr="00A97DC9">
              <w:rPr>
                <w:lang w:val="en-US"/>
              </w:rPr>
              <w:t>K</w:t>
            </w:r>
            <w:r>
              <w:t xml:space="preserve">,  </w:t>
            </w:r>
          </w:p>
          <w:p w:rsidR="007D004D" w:rsidRPr="00E44A2B" w:rsidRDefault="007D004D" w:rsidP="00F15B2D">
            <w:r w:rsidRPr="00A97DC9">
              <w:t>4</w:t>
            </w:r>
            <w:r w:rsidRPr="00A97DC9">
              <w:rPr>
                <w:lang w:val="en-US"/>
              </w:rPr>
              <w:t>K</w:t>
            </w:r>
            <w:r w:rsidRPr="00A97DC9">
              <w:t>,</w:t>
            </w:r>
            <w:r>
              <w:t xml:space="preserve">  </w:t>
            </w:r>
            <w:r w:rsidRPr="00A97DC9">
              <w:t>8</w:t>
            </w:r>
            <w:r w:rsidRPr="00A97DC9">
              <w:rPr>
                <w:lang w:val="en-US"/>
              </w:rPr>
              <w:t>K</w:t>
            </w:r>
            <w:r w:rsidRPr="00A97DC9">
              <w:t>,</w:t>
            </w:r>
            <w:r>
              <w:t xml:space="preserve">  </w:t>
            </w:r>
            <w:r w:rsidRPr="00A97DC9">
              <w:t>16</w:t>
            </w:r>
            <w:r w:rsidRPr="00A97DC9">
              <w:rPr>
                <w:lang w:val="en-US"/>
              </w:rPr>
              <w:t>K</w:t>
            </w:r>
          </w:p>
        </w:tc>
      </w:tr>
      <w:tr w:rsidR="007D004D" w:rsidRPr="00E44A2B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55189D" w:rsidRDefault="007D004D" w:rsidP="00F15B2D">
            <w:pPr>
              <w:rPr>
                <w:b/>
              </w:rPr>
            </w:pPr>
            <w:r w:rsidRPr="0055189D">
              <w:rPr>
                <w:b/>
              </w:rPr>
              <w:t>:MEMory:LENGth?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>Выводит выбранную длину памяти сигнала:</w:t>
            </w:r>
          </w:p>
          <w:p w:rsidR="007D004D" w:rsidRPr="00E44A2B" w:rsidRDefault="007D004D" w:rsidP="00593E73">
            <w:r w:rsidRPr="0055189D">
              <w:rPr>
                <w:b/>
              </w:rPr>
              <w:t>1</w:t>
            </w:r>
            <w:r w:rsidRPr="0055189D">
              <w:rPr>
                <w:b/>
                <w:lang w:val="en-US"/>
              </w:rPr>
              <w:t>K</w:t>
            </w:r>
            <w:r>
              <w:rPr>
                <w:b/>
              </w:rPr>
              <w:t>,</w:t>
            </w:r>
            <w:r w:rsidR="00593E73">
              <w:rPr>
                <w:b/>
              </w:rPr>
              <w:t xml:space="preserve">  </w:t>
            </w:r>
            <w:r w:rsidRPr="0055189D">
              <w:rPr>
                <w:b/>
              </w:rPr>
              <w:t>2</w:t>
            </w:r>
            <w:r w:rsidRPr="0055189D">
              <w:rPr>
                <w:b/>
                <w:lang w:val="en-US"/>
              </w:rPr>
              <w:t>K</w:t>
            </w:r>
            <w:r>
              <w:rPr>
                <w:b/>
              </w:rPr>
              <w:t>,</w:t>
            </w:r>
            <w:r w:rsidR="00593E73">
              <w:rPr>
                <w:b/>
              </w:rPr>
              <w:t xml:space="preserve">  </w:t>
            </w:r>
            <w:r w:rsidRPr="0055189D">
              <w:rPr>
                <w:b/>
              </w:rPr>
              <w:t>4</w:t>
            </w:r>
            <w:r w:rsidRPr="0055189D">
              <w:rPr>
                <w:b/>
                <w:lang w:val="en-US"/>
              </w:rPr>
              <w:t>K</w:t>
            </w:r>
            <w:r>
              <w:rPr>
                <w:b/>
              </w:rPr>
              <w:t>,</w:t>
            </w:r>
            <w:r w:rsidR="00593E73">
              <w:rPr>
                <w:b/>
              </w:rPr>
              <w:t xml:space="preserve">  </w:t>
            </w:r>
            <w:r w:rsidRPr="0055189D">
              <w:rPr>
                <w:b/>
              </w:rPr>
              <w:t>8</w:t>
            </w:r>
            <w:r w:rsidRPr="0055189D">
              <w:rPr>
                <w:b/>
                <w:lang w:val="en-US"/>
              </w:rPr>
              <w:t>K</w:t>
            </w:r>
            <w:r>
              <w:rPr>
                <w:b/>
              </w:rPr>
              <w:t>,</w:t>
            </w:r>
            <w:r w:rsidR="00593E73">
              <w:rPr>
                <w:b/>
              </w:rPr>
              <w:t xml:space="preserve">  </w:t>
            </w:r>
            <w:r w:rsidRPr="0055189D">
              <w:rPr>
                <w:b/>
              </w:rPr>
              <w:t>16</w:t>
            </w:r>
            <w:r w:rsidRPr="0055189D">
              <w:rPr>
                <w:b/>
                <w:lang w:val="en-US"/>
              </w:rPr>
              <w:t>K</w:t>
            </w:r>
          </w:p>
        </w:tc>
      </w:tr>
      <w:tr w:rsidR="007D004D" w:rsidRPr="00E44A2B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55189D" w:rsidRDefault="007D004D" w:rsidP="00F15B2D">
            <w:pPr>
              <w:rPr>
                <w:b/>
                <w:lang w:val="en-US"/>
              </w:rPr>
            </w:pPr>
            <w:r w:rsidRPr="0082281D">
              <w:rPr>
                <w:b/>
                <w:lang w:val="en-US"/>
              </w:rPr>
              <w:t>:MEMory:SEGMent {1...16|1...8|...|1}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90084B" w:rsidRDefault="007D004D" w:rsidP="00F15B2D">
            <w:r>
              <w:t xml:space="preserve">Выбирает рабочий сегмент памяти. </w:t>
            </w:r>
            <w:r w:rsidRPr="0055189D">
              <w:t>Количество доступных сегментов обратно пропорционально длине памяти,  суммарный размер памяти равен 16</w:t>
            </w:r>
            <w:r>
              <w:t xml:space="preserve"> </w:t>
            </w:r>
            <w:r w:rsidRPr="0055189D">
              <w:t>K</w:t>
            </w:r>
            <w:r w:rsidR="0090084B" w:rsidRPr="0090084B">
              <w:t>:</w:t>
            </w:r>
          </w:p>
          <w:p w:rsidR="0090084B" w:rsidRPr="0090084B" w:rsidRDefault="0090084B" w:rsidP="0090084B">
            <w:pPr>
              <w:pStyle w:val="a7"/>
              <w:spacing w:line="240" w:lineRule="auto"/>
              <w:rPr>
                <w:rFonts w:eastAsia="MS Mincho"/>
              </w:rPr>
            </w:pPr>
            <w:r>
              <w:rPr>
                <w:rFonts w:eastAsia="MS Mincho"/>
              </w:rPr>
              <w:t xml:space="preserve">1 К соответствует 16 сегментам, </w:t>
            </w:r>
          </w:p>
          <w:p w:rsidR="0090084B" w:rsidRPr="0090084B" w:rsidRDefault="0090084B" w:rsidP="0090084B">
            <w:pPr>
              <w:pStyle w:val="a7"/>
              <w:spacing w:line="240" w:lineRule="auto"/>
              <w:ind w:left="960" w:hanging="926"/>
              <w:rPr>
                <w:rFonts w:eastAsia="MS Mincho"/>
              </w:rPr>
            </w:pPr>
            <w:r w:rsidRPr="0090084B">
              <w:rPr>
                <w:rFonts w:eastAsia="MS Mincho"/>
              </w:rPr>
              <w:t xml:space="preserve">2 </w:t>
            </w:r>
            <w:r>
              <w:rPr>
                <w:rFonts w:eastAsia="MS Mincho"/>
              </w:rPr>
              <w:t xml:space="preserve">К  −  8 сегментам, </w:t>
            </w:r>
          </w:p>
          <w:p w:rsidR="0090084B" w:rsidRPr="0090084B" w:rsidRDefault="0090084B" w:rsidP="0090084B">
            <w:pPr>
              <w:pStyle w:val="a7"/>
              <w:spacing w:line="240" w:lineRule="auto"/>
              <w:ind w:left="960" w:hanging="359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…</w:t>
            </w:r>
          </w:p>
          <w:p w:rsidR="0090084B" w:rsidRPr="0090084B" w:rsidRDefault="0090084B" w:rsidP="0090084B">
            <w:pPr>
              <w:pStyle w:val="a7"/>
              <w:spacing w:line="240" w:lineRule="auto"/>
              <w:ind w:left="960" w:hanging="926"/>
              <w:rPr>
                <w:rFonts w:eastAsia="MS Mincho"/>
                <w:lang w:val="en-US"/>
              </w:rPr>
            </w:pPr>
            <w:r>
              <w:rPr>
                <w:rFonts w:eastAsia="MS Mincho"/>
                <w:lang w:val="en-US"/>
              </w:rPr>
              <w:t>16 K</w:t>
            </w:r>
            <w:r>
              <w:rPr>
                <w:rFonts w:eastAsia="MS Mincho"/>
              </w:rPr>
              <w:t xml:space="preserve">−  </w:t>
            </w:r>
            <w:r w:rsidRPr="00AE7928">
              <w:rPr>
                <w:rFonts w:eastAsia="MS Mincho"/>
              </w:rPr>
              <w:t>1</w:t>
            </w:r>
            <w:r>
              <w:rPr>
                <w:rFonts w:eastAsia="MS Mincho"/>
              </w:rPr>
              <w:t xml:space="preserve"> сегменту</w:t>
            </w:r>
          </w:p>
        </w:tc>
      </w:tr>
      <w:tr w:rsidR="007D004D" w:rsidRPr="00E44A2B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52957" w:rsidRDefault="007D004D" w:rsidP="00F15B2D">
            <w:pPr>
              <w:rPr>
                <w:b/>
                <w:lang w:val="en-US"/>
              </w:rPr>
            </w:pPr>
            <w:r w:rsidRPr="0055189D">
              <w:rPr>
                <w:b/>
                <w:lang w:val="en-US"/>
              </w:rPr>
              <w:t>:MEMory:SIGNal {SAVE&lt;n&gt;|LOAD&lt;n&gt;}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55189D" w:rsidRDefault="007D004D" w:rsidP="00F15B2D">
            <w:r w:rsidRPr="0055189D">
              <w:rPr>
                <w:rFonts w:eastAsia="MS Mincho"/>
              </w:rPr>
              <w:t>Выбирает функцию сохранен</w:t>
            </w:r>
            <w:r>
              <w:rPr>
                <w:rFonts w:eastAsia="MS Mincho"/>
              </w:rPr>
              <w:t xml:space="preserve">ия памяти каналов в область </w:t>
            </w:r>
            <w:r w:rsidRPr="0055189D">
              <w:rPr>
                <w:rFonts w:eastAsia="MS Mincho"/>
              </w:rPr>
              <w:t xml:space="preserve">энергонезависимой памяти </w:t>
            </w:r>
            <w:r>
              <w:rPr>
                <w:rFonts w:eastAsia="MS Mincho"/>
              </w:rPr>
              <w:t>(</w:t>
            </w:r>
            <w:r w:rsidRPr="0055189D">
              <w:rPr>
                <w:lang w:val="en-US"/>
              </w:rPr>
              <w:t>SAVE</w:t>
            </w:r>
            <w:r w:rsidRPr="0055189D">
              <w:rPr>
                <w:rFonts w:eastAsia="MS Mincho"/>
              </w:rPr>
              <w:t xml:space="preserve"> </w:t>
            </w:r>
            <w:r w:rsidRPr="0055189D">
              <w:t>n</w:t>
            </w:r>
            <w:r w:rsidRPr="0055189D">
              <w:rPr>
                <w:rFonts w:eastAsia="MS Mincho"/>
              </w:rPr>
              <w:t>) или загрузки из энергонезависимой памяти в память каналов (</w:t>
            </w:r>
            <w:r w:rsidRPr="004977D8">
              <w:rPr>
                <w:lang w:val="en-US"/>
              </w:rPr>
              <w:t>LOAD</w:t>
            </w:r>
            <w:r w:rsidRPr="0055189D">
              <w:t xml:space="preserve"> n</w:t>
            </w:r>
            <w:r w:rsidRPr="0055189D">
              <w:rPr>
                <w:rFonts w:eastAsia="MS Mincho"/>
              </w:rPr>
              <w:t>).</w:t>
            </w:r>
          </w:p>
          <w:p w:rsidR="007D004D" w:rsidRPr="0055189D" w:rsidRDefault="007D004D" w:rsidP="00F15B2D">
            <w:r w:rsidRPr="0055189D">
              <w:t>n - номер области памяти {1|2}</w:t>
            </w:r>
          </w:p>
        </w:tc>
      </w:tr>
      <w:tr w:rsidR="007D004D" w:rsidRPr="00E44A2B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55189D" w:rsidRDefault="007D004D" w:rsidP="00F15B2D">
            <w:pPr>
              <w:rPr>
                <w:b/>
                <w:lang w:val="en-US"/>
              </w:rPr>
            </w:pPr>
            <w:r w:rsidRPr="0055189D">
              <w:rPr>
                <w:b/>
                <w:lang w:val="en-US"/>
              </w:rPr>
              <w:t xml:space="preserve">:MEMory:SETup {SAVE&lt;n&gt;|LOAD&lt;n&gt;}  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C82974" w:rsidRDefault="007D004D" w:rsidP="00F15B2D">
            <w:r w:rsidRPr="00C82974">
              <w:t xml:space="preserve">Выбирает </w:t>
            </w:r>
            <w:r w:rsidRPr="00C82974">
              <w:rPr>
                <w:rFonts w:eastAsia="MS Mincho"/>
              </w:rPr>
              <w:t>функцию сохранения режимов работы осциллографа в область энергонезависимой памяти (</w:t>
            </w:r>
            <w:r w:rsidRPr="00C82974">
              <w:rPr>
                <w:lang w:val="en-US"/>
              </w:rPr>
              <w:t>SAVE</w:t>
            </w:r>
            <w:r w:rsidRPr="00C82974">
              <w:rPr>
                <w:rFonts w:eastAsia="MS Mincho"/>
              </w:rPr>
              <w:t xml:space="preserve"> </w:t>
            </w:r>
            <w:r w:rsidRPr="00C82974">
              <w:t>n</w:t>
            </w:r>
            <w:r w:rsidRPr="00C82974">
              <w:rPr>
                <w:rFonts w:eastAsia="MS Mincho"/>
              </w:rPr>
              <w:t>) или загрузки режимов работы из энергонезависимой памяти (</w:t>
            </w:r>
            <w:r w:rsidRPr="00C82974">
              <w:rPr>
                <w:lang w:val="en-US"/>
              </w:rPr>
              <w:t>LOAD</w:t>
            </w:r>
            <w:r w:rsidRPr="00C82974">
              <w:t xml:space="preserve"> n</w:t>
            </w:r>
            <w:r w:rsidRPr="00C82974">
              <w:rPr>
                <w:rFonts w:eastAsia="MS Mincho"/>
              </w:rPr>
              <w:t>)</w:t>
            </w:r>
            <w:r>
              <w:rPr>
                <w:rFonts w:eastAsia="MS Mincho"/>
              </w:rPr>
              <w:t>.</w:t>
            </w:r>
          </w:p>
          <w:p w:rsidR="007D004D" w:rsidRPr="00C82974" w:rsidRDefault="007D004D" w:rsidP="00F15B2D">
            <w:r w:rsidRPr="00C82974">
              <w:t>n - номер области памяти {1|2|3|4}</w:t>
            </w:r>
          </w:p>
        </w:tc>
      </w:tr>
      <w:tr w:rsidR="007D004D" w:rsidRPr="00E44A2B" w:rsidTr="0004312E">
        <w:trPr>
          <w:trHeight w:val="328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A97DC9" w:rsidRDefault="007D004D" w:rsidP="00F15B2D">
            <w:pPr>
              <w:jc w:val="center"/>
              <w:rPr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Управление</w:t>
            </w:r>
            <w:r w:rsidRPr="00A97DC9">
              <w:rPr>
                <w:b/>
                <w:sz w:val="28"/>
                <w:szCs w:val="28"/>
              </w:rPr>
              <w:t xml:space="preserve"> утилит</w:t>
            </w:r>
            <w:r>
              <w:rPr>
                <w:b/>
                <w:sz w:val="28"/>
                <w:szCs w:val="28"/>
              </w:rPr>
              <w:t>ами</w:t>
            </w:r>
          </w:p>
        </w:tc>
      </w:tr>
      <w:tr w:rsidR="007D004D" w:rsidRPr="00E44A2B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E44A2B" w:rsidRDefault="007D004D" w:rsidP="00F15B2D">
            <w:pPr>
              <w:rPr>
                <w:b/>
              </w:rPr>
            </w:pPr>
            <w:r w:rsidRPr="008253E6">
              <w:rPr>
                <w:b/>
                <w:lang w:val="en-US"/>
              </w:rPr>
              <w:t>:UTILity:CALibrator {OFF|ON|0|1}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DE4A51" w:rsidRDefault="007D004D" w:rsidP="00F15B2D">
            <w:r>
              <w:t xml:space="preserve">Выбирает режим  калибратора:  постоянного напряжения  - </w:t>
            </w:r>
            <w:r w:rsidRPr="000A145C">
              <w:rPr>
                <w:lang w:val="en-US"/>
              </w:rPr>
              <w:t>OFF</w:t>
            </w:r>
            <w:r>
              <w:t>(0) или меандра 1 кГц  -</w:t>
            </w:r>
            <w:r w:rsidRPr="00A97DC9">
              <w:t xml:space="preserve"> </w:t>
            </w:r>
            <w:r>
              <w:rPr>
                <w:lang w:val="en-US"/>
              </w:rPr>
              <w:t>ON</w:t>
            </w:r>
            <w:r w:rsidRPr="00D01BC9">
              <w:t xml:space="preserve"> </w:t>
            </w:r>
            <w:r>
              <w:t>(</w:t>
            </w:r>
            <w:r w:rsidRPr="00D01BC9">
              <w:t>1</w:t>
            </w:r>
            <w:r>
              <w:t>)</w:t>
            </w:r>
          </w:p>
        </w:tc>
      </w:tr>
      <w:tr w:rsidR="007D004D" w:rsidRPr="00E44A2B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E44A2B" w:rsidRDefault="007D004D" w:rsidP="00F15B2D">
            <w:pPr>
              <w:rPr>
                <w:b/>
              </w:rPr>
            </w:pPr>
            <w:r w:rsidRPr="00A97DC9">
              <w:rPr>
                <w:b/>
              </w:rPr>
              <w:t>:</w:t>
            </w:r>
            <w:r w:rsidRPr="008253E6">
              <w:rPr>
                <w:b/>
                <w:lang w:val="en-US"/>
              </w:rPr>
              <w:t>UTILity</w:t>
            </w:r>
            <w:r w:rsidRPr="00A97DC9">
              <w:rPr>
                <w:b/>
              </w:rPr>
              <w:t>:</w:t>
            </w:r>
            <w:r w:rsidRPr="008253E6">
              <w:rPr>
                <w:b/>
                <w:lang w:val="en-US"/>
              </w:rPr>
              <w:t>CALibrator</w:t>
            </w:r>
            <w:r w:rsidRPr="00A97DC9">
              <w:rPr>
                <w:b/>
              </w:rPr>
              <w:t>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>
              <w:t>Выводит режим калибратора:</w:t>
            </w:r>
          </w:p>
          <w:p w:rsidR="007D004D" w:rsidRPr="003B4592" w:rsidRDefault="007D004D" w:rsidP="00F15B2D">
            <w:r w:rsidRPr="008253E6">
              <w:rPr>
                <w:b/>
                <w:lang w:val="en-US"/>
              </w:rPr>
              <w:t>OFF</w:t>
            </w:r>
            <w:r>
              <w:rPr>
                <w:b/>
              </w:rPr>
              <w:t xml:space="preserve"> </w:t>
            </w:r>
            <w:r w:rsidRPr="003B4592">
              <w:t>или</w:t>
            </w:r>
            <w:r>
              <w:rPr>
                <w:b/>
              </w:rPr>
              <w:t xml:space="preserve"> </w:t>
            </w:r>
            <w:r w:rsidRPr="003B4592">
              <w:rPr>
                <w:b/>
                <w:lang w:val="en-US"/>
              </w:rPr>
              <w:t>ON</w:t>
            </w:r>
          </w:p>
        </w:tc>
      </w:tr>
      <w:tr w:rsidR="007D004D" w:rsidRPr="00E44A2B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E44A2B" w:rsidRDefault="007D004D" w:rsidP="00F15B2D">
            <w:pPr>
              <w:rPr>
                <w:b/>
              </w:rPr>
            </w:pPr>
            <w:r w:rsidRPr="008253E6">
              <w:rPr>
                <w:b/>
              </w:rPr>
              <w:t>:UTILity:BALance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E44A2B" w:rsidRDefault="007D004D" w:rsidP="00F15B2D">
            <w:r>
              <w:t>Проводит балансировку каналов усилителя (при отключенных сигналах на входах осциллографа)</w:t>
            </w:r>
          </w:p>
        </w:tc>
      </w:tr>
    </w:tbl>
    <w:p w:rsidR="005134A3" w:rsidRPr="00B86974" w:rsidRDefault="005134A3" w:rsidP="005134A3">
      <w:r>
        <w:br w:type="page"/>
      </w:r>
      <w:r>
        <w:lastRenderedPageBreak/>
        <w:t>Оконча</w:t>
      </w:r>
      <w:r w:rsidRPr="00B86974">
        <w:t>ние таблицы</w:t>
      </w:r>
      <w:r>
        <w:t xml:space="preserve"> </w:t>
      </w:r>
      <w:r w:rsidR="00026C4B">
        <w:t>А.</w:t>
      </w:r>
      <w:r>
        <w:t>1</w:t>
      </w:r>
    </w:p>
    <w:tbl>
      <w:tblPr>
        <w:tblW w:w="10207" w:type="dxa"/>
        <w:tblInd w:w="-34" w:type="dxa"/>
        <w:tblLayout w:type="fixed"/>
        <w:tblLook w:val="00B5" w:firstRow="1" w:lastRow="0" w:firstColumn="1" w:lastColumn="0" w:noHBand="0" w:noVBand="0"/>
      </w:tblPr>
      <w:tblGrid>
        <w:gridCol w:w="5387"/>
        <w:gridCol w:w="4820"/>
      </w:tblGrid>
      <w:tr w:rsidR="005134A3" w:rsidRPr="001E00C9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A3" w:rsidRDefault="005134A3" w:rsidP="00F15B2D">
            <w:pPr>
              <w:spacing w:line="353" w:lineRule="auto"/>
              <w:jc w:val="center"/>
            </w:pPr>
            <w:r>
              <w:t>Команда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134A3" w:rsidRDefault="005134A3" w:rsidP="00F15B2D">
            <w:pPr>
              <w:spacing w:line="353" w:lineRule="auto"/>
              <w:jc w:val="center"/>
            </w:pPr>
            <w:r>
              <w:t xml:space="preserve">Описание функции, заданной командой </w:t>
            </w:r>
          </w:p>
        </w:tc>
      </w:tr>
      <w:tr w:rsidR="007D004D" w:rsidRPr="00E44A2B" w:rsidTr="0004312E">
        <w:trPr>
          <w:trHeight w:val="431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E121E8" w:rsidRDefault="007D004D" w:rsidP="00F15B2D">
            <w:pPr>
              <w:jc w:val="center"/>
              <w:rPr>
                <w:b/>
                <w:sz w:val="28"/>
                <w:szCs w:val="28"/>
              </w:rPr>
            </w:pPr>
            <w:r w:rsidRPr="00E121E8">
              <w:rPr>
                <w:b/>
                <w:sz w:val="28"/>
                <w:szCs w:val="28"/>
              </w:rPr>
              <w:t>Кнопочные функции</w:t>
            </w:r>
          </w:p>
        </w:tc>
      </w:tr>
      <w:tr w:rsidR="007D004D" w:rsidRPr="00E44A2B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8253E6" w:rsidRDefault="007D004D" w:rsidP="00F15B2D">
            <w:pPr>
              <w:rPr>
                <w:b/>
              </w:rPr>
            </w:pPr>
            <w:r w:rsidRPr="00E121E8">
              <w:rPr>
                <w:b/>
              </w:rPr>
              <w:t>:AUToset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E44A2B" w:rsidRDefault="007D004D" w:rsidP="00F15B2D">
            <w:r>
              <w:t xml:space="preserve">Производит </w:t>
            </w:r>
            <w:r>
              <w:rPr>
                <w:rFonts w:eastAsia="MS Mincho"/>
              </w:rPr>
              <w:t>автоматическую установку</w:t>
            </w:r>
            <w:r w:rsidRPr="00E121E8">
              <w:rPr>
                <w:rFonts w:eastAsia="MS Mincho"/>
              </w:rPr>
              <w:t xml:space="preserve"> </w:t>
            </w:r>
            <w:r>
              <w:rPr>
                <w:rFonts w:eastAsia="MS Mincho"/>
              </w:rPr>
              <w:t>режимов</w:t>
            </w:r>
            <w:r w:rsidRPr="00E121E8">
              <w:rPr>
                <w:rFonts w:eastAsia="MS Mincho"/>
              </w:rPr>
              <w:t xml:space="preserve"> по горизонтали и вертикали </w:t>
            </w:r>
            <w:r>
              <w:rPr>
                <w:rFonts w:eastAsia="MS Mincho"/>
              </w:rPr>
              <w:t xml:space="preserve">для отображения </w:t>
            </w:r>
            <w:r w:rsidRPr="00E121E8">
              <w:rPr>
                <w:rFonts w:eastAsia="MS Mincho"/>
              </w:rPr>
              <w:t>сигнала</w:t>
            </w:r>
          </w:p>
        </w:tc>
      </w:tr>
      <w:tr w:rsidR="007D004D" w:rsidRPr="00E44A2B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8253E6" w:rsidRDefault="007D004D" w:rsidP="00F15B2D">
            <w:pPr>
              <w:rPr>
                <w:b/>
              </w:rPr>
            </w:pPr>
            <w:r w:rsidRPr="00886B54">
              <w:rPr>
                <w:b/>
              </w:rPr>
              <w:t>:RUN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rPr>
                <w:rFonts w:eastAsia="MS Mincho"/>
              </w:rPr>
            </w:pPr>
            <w:r>
              <w:rPr>
                <w:rFonts w:eastAsia="MS Mincho"/>
              </w:rPr>
              <w:t>З</w:t>
            </w:r>
            <w:r w:rsidRPr="0097775A">
              <w:rPr>
                <w:rFonts w:eastAsia="MS Mincho"/>
              </w:rPr>
              <w:t>апуск</w:t>
            </w:r>
            <w:r>
              <w:rPr>
                <w:rFonts w:eastAsia="MS Mincho"/>
              </w:rPr>
              <w:t>ает</w:t>
            </w:r>
            <w:r w:rsidRPr="0097775A">
              <w:rPr>
                <w:rFonts w:eastAsia="MS Mincho"/>
              </w:rPr>
              <w:t xml:space="preserve"> процесс сбора информации о входном сигнале (захват сигнала)</w:t>
            </w:r>
            <w:r>
              <w:rPr>
                <w:rFonts w:eastAsia="MS Mincho"/>
              </w:rPr>
              <w:t>.</w:t>
            </w:r>
            <w:r w:rsidRPr="0097775A">
              <w:rPr>
                <w:rFonts w:eastAsia="MS Mincho"/>
              </w:rPr>
              <w:t xml:space="preserve"> </w:t>
            </w:r>
          </w:p>
          <w:p w:rsidR="007D004D" w:rsidRPr="0097775A" w:rsidRDefault="007D004D" w:rsidP="00F15B2D">
            <w:r w:rsidRPr="0097775A">
              <w:rPr>
                <w:rFonts w:eastAsia="MS Mincho"/>
              </w:rPr>
              <w:t>В режиме однократного запуска (включается в меню «</w:t>
            </w:r>
            <w:r w:rsidRPr="0097775A">
              <w:rPr>
                <w:rFonts w:eastAsia="MS Mincho"/>
                <w:b/>
              </w:rPr>
              <w:t>Развертка</w:t>
            </w:r>
            <w:r w:rsidRPr="0097775A">
              <w:rPr>
                <w:rFonts w:eastAsia="MS Mincho"/>
              </w:rPr>
              <w:t>») осциллограф ожидает синхронизацию входного сигнала</w:t>
            </w:r>
            <w:r w:rsidRPr="004D2B1B">
              <w:rPr>
                <w:rFonts w:eastAsia="MS Mincho"/>
              </w:rPr>
              <w:t>. После захвата сигнал отображается на ЖКИ и выводится надпись «</w:t>
            </w:r>
            <w:r w:rsidRPr="004D2B1B">
              <w:rPr>
                <w:rFonts w:eastAsia="MS Mincho"/>
                <w:b/>
              </w:rPr>
              <w:t>Стоп</w:t>
            </w:r>
            <w:r w:rsidRPr="004D2B1B">
              <w:rPr>
                <w:rFonts w:eastAsia="MS Mincho"/>
              </w:rPr>
              <w:t>»</w:t>
            </w:r>
          </w:p>
        </w:tc>
      </w:tr>
      <w:tr w:rsidR="007D004D" w:rsidRPr="00E44A2B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8253E6" w:rsidRDefault="007D004D" w:rsidP="00F15B2D">
            <w:pPr>
              <w:rPr>
                <w:b/>
              </w:rPr>
            </w:pPr>
            <w:r w:rsidRPr="00886B54">
              <w:rPr>
                <w:b/>
              </w:rPr>
              <w:t>:STOP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pPr>
              <w:rPr>
                <w:rFonts w:eastAsia="MS Mincho"/>
              </w:rPr>
            </w:pPr>
            <w:r>
              <w:rPr>
                <w:rFonts w:eastAsia="MS Mincho"/>
              </w:rPr>
              <w:t>О</w:t>
            </w:r>
            <w:r w:rsidRPr="0097775A">
              <w:rPr>
                <w:rFonts w:eastAsia="MS Mincho"/>
              </w:rPr>
              <w:t>стан</w:t>
            </w:r>
            <w:r>
              <w:rPr>
                <w:rFonts w:eastAsia="MS Mincho"/>
              </w:rPr>
              <w:t>авливает</w:t>
            </w:r>
            <w:r w:rsidRPr="0097775A">
              <w:rPr>
                <w:rFonts w:eastAsia="MS Mincho"/>
              </w:rPr>
              <w:t xml:space="preserve"> процесс сбора информации о вх</w:t>
            </w:r>
            <w:r w:rsidR="00625D90">
              <w:rPr>
                <w:rFonts w:eastAsia="MS Mincho"/>
              </w:rPr>
              <w:t>одном сигнале (захват сигнала)</w:t>
            </w:r>
          </w:p>
          <w:p w:rsidR="007D004D" w:rsidRPr="00E44A2B" w:rsidRDefault="007D004D" w:rsidP="00F15B2D"/>
        </w:tc>
      </w:tr>
      <w:tr w:rsidR="007D004D" w:rsidRPr="00E44A2B" w:rsidTr="0004312E">
        <w:trPr>
          <w:trHeight w:val="371"/>
        </w:trPr>
        <w:tc>
          <w:tcPr>
            <w:tcW w:w="1020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4D2B1B" w:rsidRDefault="007D004D" w:rsidP="005134A3">
            <w:pPr>
              <w:jc w:val="center"/>
              <w:rPr>
                <w:b/>
                <w:sz w:val="28"/>
                <w:szCs w:val="28"/>
              </w:rPr>
            </w:pPr>
            <w:r>
              <w:br w:type="page"/>
            </w:r>
            <w:r>
              <w:rPr>
                <w:b/>
                <w:sz w:val="28"/>
                <w:szCs w:val="28"/>
              </w:rPr>
              <w:t>У</w:t>
            </w:r>
            <w:r w:rsidRPr="004D2B1B">
              <w:rPr>
                <w:b/>
                <w:sz w:val="28"/>
                <w:szCs w:val="28"/>
              </w:rPr>
              <w:t>правление меню</w:t>
            </w:r>
          </w:p>
        </w:tc>
      </w:tr>
      <w:tr w:rsidR="007D004D" w:rsidRPr="00B16D1B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886B54" w:rsidRDefault="007D004D" w:rsidP="00F15B2D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:MENU {OFF|</w:t>
            </w:r>
            <w:r w:rsidR="00563385" w:rsidRPr="00C45FF8">
              <w:rPr>
                <w:b/>
                <w:lang w:val="en-US"/>
              </w:rPr>
              <w:t>0</w:t>
            </w:r>
            <w:r w:rsidR="00563385">
              <w:rPr>
                <w:b/>
                <w:lang w:val="en-US"/>
              </w:rPr>
              <w:t>|</w:t>
            </w:r>
            <w:r w:rsidRPr="00886B54">
              <w:rPr>
                <w:b/>
                <w:lang w:val="en-US"/>
              </w:rPr>
              <w:t>CHANnel1|CHANnel2|</w:t>
            </w:r>
          </w:p>
          <w:p w:rsidR="007D004D" w:rsidRPr="00886B54" w:rsidRDefault="007D004D" w:rsidP="00F15B2D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MATHematics|TIMebase|TRIGger|DISPlay|</w:t>
            </w:r>
          </w:p>
          <w:p w:rsidR="007D004D" w:rsidRPr="00886B54" w:rsidRDefault="007D004D" w:rsidP="00F15B2D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ACQuire|CURSor|MEASure|MEMory|UTILity|</w:t>
            </w:r>
          </w:p>
          <w:p w:rsidR="007D004D" w:rsidRPr="00886B54" w:rsidRDefault="007D004D" w:rsidP="00F15B2D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ON</w:t>
            </w:r>
            <w:r w:rsidR="00563385">
              <w:rPr>
                <w:b/>
                <w:lang w:val="en-US"/>
              </w:rPr>
              <w:t>|1</w:t>
            </w:r>
            <w:r w:rsidRPr="00886B54">
              <w:rPr>
                <w:b/>
                <w:lang w:val="en-US"/>
              </w:rPr>
              <w:t>}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Default="007D004D" w:rsidP="00F15B2D">
            <w:r w:rsidRPr="00886B54">
              <w:t>Вы</w:t>
            </w:r>
            <w:r>
              <w:t>бира</w:t>
            </w:r>
            <w:r w:rsidRPr="00886B54">
              <w:t>ет состояние или вид меню на ЖКИ</w:t>
            </w:r>
            <w:r>
              <w:t>:</w:t>
            </w:r>
          </w:p>
          <w:p w:rsidR="007D004D" w:rsidRPr="004D2B1B" w:rsidRDefault="007D004D" w:rsidP="00F15B2D">
            <w:r>
              <w:t>выключить меню</w:t>
            </w:r>
            <w:r w:rsidRPr="004D2B1B">
              <w:t xml:space="preserve"> – </w:t>
            </w:r>
            <w:r w:rsidRPr="003E6124">
              <w:rPr>
                <w:lang w:val="en-US"/>
              </w:rPr>
              <w:t>OFF</w:t>
            </w:r>
            <w:r w:rsidR="00625D90">
              <w:t xml:space="preserve"> (0)</w:t>
            </w:r>
            <w:r w:rsidRPr="004D2B1B">
              <w:t>,</w:t>
            </w:r>
          </w:p>
          <w:p w:rsidR="007D004D" w:rsidRPr="004D2B1B" w:rsidRDefault="007D004D" w:rsidP="00F15B2D">
            <w:r>
              <w:t xml:space="preserve">меню каналов - </w:t>
            </w:r>
            <w:r w:rsidRPr="003E6124">
              <w:rPr>
                <w:lang w:val="en-US"/>
              </w:rPr>
              <w:t>CHANnel</w:t>
            </w:r>
            <w:r w:rsidRPr="004D2B1B">
              <w:t>1|</w:t>
            </w:r>
            <w:r w:rsidRPr="003E6124">
              <w:rPr>
                <w:lang w:val="en-US"/>
              </w:rPr>
              <w:t>CHANnel</w:t>
            </w:r>
            <w:r w:rsidRPr="004D2B1B">
              <w:t>2</w:t>
            </w:r>
            <w:r>
              <w:t>,</w:t>
            </w:r>
          </w:p>
          <w:p w:rsidR="007D004D" w:rsidRPr="004D2B1B" w:rsidRDefault="007D004D" w:rsidP="00F15B2D">
            <w:r>
              <w:t xml:space="preserve">меню математической обработки – </w:t>
            </w:r>
            <w:r w:rsidRPr="003E6124">
              <w:rPr>
                <w:lang w:val="en-US"/>
              </w:rPr>
              <w:t>MATHematics</w:t>
            </w:r>
            <w:r>
              <w:t>,</w:t>
            </w:r>
          </w:p>
          <w:p w:rsidR="007D004D" w:rsidRPr="004D2B1B" w:rsidRDefault="007D004D" w:rsidP="00F15B2D">
            <w:r>
              <w:t>меню развертки</w:t>
            </w:r>
            <w:r w:rsidRPr="00B16D1B">
              <w:t xml:space="preserve"> – </w:t>
            </w:r>
            <w:r w:rsidRPr="003E6124">
              <w:rPr>
                <w:lang w:val="en-US"/>
              </w:rPr>
              <w:t>TIMebase</w:t>
            </w:r>
            <w:r>
              <w:t>,</w:t>
            </w:r>
          </w:p>
          <w:p w:rsidR="007D004D" w:rsidRPr="00B16D1B" w:rsidRDefault="007D004D" w:rsidP="00F15B2D">
            <w:r>
              <w:t>меню синхронизации</w:t>
            </w:r>
            <w:r w:rsidRPr="00B16D1B">
              <w:t xml:space="preserve"> </w:t>
            </w:r>
            <w:r>
              <w:t>–</w:t>
            </w:r>
            <w:r w:rsidRPr="00B16D1B">
              <w:t xml:space="preserve"> </w:t>
            </w:r>
            <w:r w:rsidRPr="003E6124">
              <w:rPr>
                <w:lang w:val="en-US"/>
              </w:rPr>
              <w:t>TRIGger</w:t>
            </w:r>
            <w:r>
              <w:t>,</w:t>
            </w:r>
          </w:p>
          <w:p w:rsidR="007D004D" w:rsidRPr="00B16D1B" w:rsidRDefault="007D004D" w:rsidP="00F15B2D">
            <w:r>
              <w:t>меню дисплея – D</w:t>
            </w:r>
            <w:r w:rsidRPr="003E6124">
              <w:rPr>
                <w:lang w:val="en-US"/>
              </w:rPr>
              <w:t>ISPlay</w:t>
            </w:r>
            <w:r w:rsidRPr="00B16D1B">
              <w:t>,</w:t>
            </w:r>
          </w:p>
          <w:p w:rsidR="007D004D" w:rsidRPr="00872775" w:rsidRDefault="007D004D" w:rsidP="00F15B2D">
            <w:r>
              <w:t>меню</w:t>
            </w:r>
            <w:r w:rsidRPr="00872775">
              <w:t xml:space="preserve"> </w:t>
            </w:r>
            <w:r>
              <w:t>сбора</w:t>
            </w:r>
            <w:r w:rsidRPr="00872775">
              <w:t xml:space="preserve"> </w:t>
            </w:r>
            <w:r>
              <w:t>данных</w:t>
            </w:r>
            <w:r w:rsidRPr="00872775">
              <w:t xml:space="preserve"> – </w:t>
            </w:r>
            <w:r w:rsidRPr="003E6124">
              <w:rPr>
                <w:lang w:val="en-US"/>
              </w:rPr>
              <w:t>ACQuire</w:t>
            </w:r>
            <w:r w:rsidRPr="00872775">
              <w:t>,</w:t>
            </w:r>
          </w:p>
          <w:p w:rsidR="007D004D" w:rsidRPr="00B16D1B" w:rsidRDefault="007D004D" w:rsidP="00F15B2D">
            <w:r>
              <w:t>меню</w:t>
            </w:r>
            <w:r w:rsidRPr="00B16D1B">
              <w:t xml:space="preserve"> </w:t>
            </w:r>
            <w:r>
              <w:t>курсоров</w:t>
            </w:r>
            <w:r w:rsidRPr="00B16D1B">
              <w:t xml:space="preserve"> – </w:t>
            </w:r>
            <w:r w:rsidRPr="003E6124">
              <w:rPr>
                <w:lang w:val="en-US"/>
              </w:rPr>
              <w:t>CURSor</w:t>
            </w:r>
            <w:r>
              <w:t>,</w:t>
            </w:r>
          </w:p>
          <w:p w:rsidR="007D004D" w:rsidRPr="00B16D1B" w:rsidRDefault="007D004D" w:rsidP="00F15B2D">
            <w:r>
              <w:t xml:space="preserve">меню измерений – </w:t>
            </w:r>
            <w:r w:rsidRPr="003E6124">
              <w:rPr>
                <w:lang w:val="en-US"/>
              </w:rPr>
              <w:t>MEASure</w:t>
            </w:r>
            <w:r>
              <w:t>,</w:t>
            </w:r>
          </w:p>
          <w:p w:rsidR="007D004D" w:rsidRPr="00B16D1B" w:rsidRDefault="007D004D" w:rsidP="00F15B2D">
            <w:r>
              <w:t xml:space="preserve">меню памяти – </w:t>
            </w:r>
            <w:r w:rsidRPr="003E6124">
              <w:rPr>
                <w:lang w:val="en-US"/>
              </w:rPr>
              <w:t>MEMory</w:t>
            </w:r>
            <w:r>
              <w:t>,</w:t>
            </w:r>
          </w:p>
          <w:p w:rsidR="007D004D" w:rsidRDefault="007D004D" w:rsidP="00F15B2D">
            <w:r>
              <w:t xml:space="preserve">меню утилитов – </w:t>
            </w:r>
            <w:r w:rsidRPr="003E6124">
              <w:rPr>
                <w:lang w:val="en-US"/>
              </w:rPr>
              <w:t>UTILity</w:t>
            </w:r>
            <w:r>
              <w:t>,</w:t>
            </w:r>
          </w:p>
          <w:p w:rsidR="007D004D" w:rsidRPr="00B16D1B" w:rsidRDefault="007D004D" w:rsidP="00F15B2D">
            <w:r>
              <w:t xml:space="preserve">включить последнее выбранное меню </w:t>
            </w:r>
            <w:r w:rsidR="00625D90">
              <w:t>–</w:t>
            </w:r>
            <w:r>
              <w:t xml:space="preserve"> </w:t>
            </w:r>
            <w:r w:rsidRPr="002F598C">
              <w:t>ON</w:t>
            </w:r>
            <w:r w:rsidR="00625D90">
              <w:t xml:space="preserve"> (1)</w:t>
            </w:r>
          </w:p>
        </w:tc>
      </w:tr>
      <w:tr w:rsidR="007D004D" w:rsidRPr="00886B54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886B54" w:rsidRDefault="007D004D" w:rsidP="00F15B2D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:MENU?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2F598C" w:rsidRDefault="007D004D" w:rsidP="00F15B2D">
            <w:r>
              <w:t>Выводит</w:t>
            </w:r>
            <w:r w:rsidRPr="00886B54">
              <w:t xml:space="preserve"> состояние или вид меню на ЖКИ</w:t>
            </w:r>
            <w:r w:rsidRPr="002F598C">
              <w:t xml:space="preserve">: </w:t>
            </w:r>
          </w:p>
          <w:p w:rsidR="007D004D" w:rsidRPr="003E6124" w:rsidRDefault="007D004D" w:rsidP="00F15B2D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OFF</w:t>
            </w:r>
            <w:r w:rsidRPr="003E6124">
              <w:rPr>
                <w:b/>
                <w:lang w:val="en-US"/>
              </w:rPr>
              <w:t>,</w:t>
            </w:r>
          </w:p>
          <w:p w:rsidR="007D004D" w:rsidRPr="003E6124" w:rsidRDefault="009C1BA7" w:rsidP="00F15B2D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CHANNEL1</w:t>
            </w:r>
            <w:r w:rsidRPr="003E6124">
              <w:rPr>
                <w:b/>
                <w:lang w:val="en-US"/>
              </w:rPr>
              <w:t>,</w:t>
            </w:r>
          </w:p>
          <w:p w:rsidR="007D004D" w:rsidRPr="003E6124" w:rsidRDefault="009C1BA7" w:rsidP="00F15B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CHANNEL2</w:t>
            </w:r>
            <w:r w:rsidRPr="003E6124">
              <w:rPr>
                <w:b/>
                <w:lang w:val="en-US"/>
              </w:rPr>
              <w:t>,</w:t>
            </w:r>
          </w:p>
          <w:p w:rsidR="007D004D" w:rsidRPr="003E6124" w:rsidRDefault="009C1BA7" w:rsidP="00F15B2D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MATHEMATICS</w:t>
            </w:r>
            <w:r w:rsidRPr="003E6124">
              <w:rPr>
                <w:b/>
                <w:lang w:val="en-US"/>
              </w:rPr>
              <w:t>,</w:t>
            </w:r>
          </w:p>
          <w:p w:rsidR="007D004D" w:rsidRPr="003E6124" w:rsidRDefault="009C1BA7" w:rsidP="00F15B2D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TIMEBASE</w:t>
            </w:r>
            <w:r w:rsidRPr="003E6124">
              <w:rPr>
                <w:b/>
                <w:lang w:val="en-US"/>
              </w:rPr>
              <w:t>,</w:t>
            </w:r>
          </w:p>
          <w:p w:rsidR="007D004D" w:rsidRPr="003E6124" w:rsidRDefault="009C1BA7" w:rsidP="00F15B2D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TRIGGER</w:t>
            </w:r>
            <w:r w:rsidRPr="003E6124">
              <w:rPr>
                <w:b/>
                <w:lang w:val="en-US"/>
              </w:rPr>
              <w:t>,</w:t>
            </w:r>
          </w:p>
          <w:p w:rsidR="007D004D" w:rsidRPr="003E6124" w:rsidRDefault="009C1BA7" w:rsidP="00F15B2D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DISPLAY</w:t>
            </w:r>
            <w:r w:rsidRPr="003E6124">
              <w:rPr>
                <w:b/>
                <w:lang w:val="en-US"/>
              </w:rPr>
              <w:t>,</w:t>
            </w:r>
          </w:p>
          <w:p w:rsidR="007D004D" w:rsidRPr="003E6124" w:rsidRDefault="009C1BA7" w:rsidP="00F15B2D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ACQUIRE</w:t>
            </w:r>
            <w:r w:rsidRPr="003E6124">
              <w:rPr>
                <w:b/>
                <w:lang w:val="en-US"/>
              </w:rPr>
              <w:t>,</w:t>
            </w:r>
          </w:p>
          <w:p w:rsidR="007D004D" w:rsidRPr="003E6124" w:rsidRDefault="009C1BA7" w:rsidP="00F15B2D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CURSOR</w:t>
            </w:r>
            <w:r w:rsidRPr="003E6124">
              <w:rPr>
                <w:b/>
                <w:lang w:val="en-US"/>
              </w:rPr>
              <w:t>,</w:t>
            </w:r>
          </w:p>
          <w:p w:rsidR="007D004D" w:rsidRPr="00872775" w:rsidRDefault="009C1BA7" w:rsidP="00F15B2D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MEASURE</w:t>
            </w:r>
            <w:r w:rsidRPr="00872775">
              <w:rPr>
                <w:b/>
                <w:lang w:val="en-US"/>
              </w:rPr>
              <w:t>,</w:t>
            </w:r>
          </w:p>
          <w:p w:rsidR="007D004D" w:rsidRPr="009C1BA7" w:rsidRDefault="009C1BA7" w:rsidP="00F15B2D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MEMORY</w:t>
            </w:r>
            <w:r w:rsidRPr="009C1BA7">
              <w:rPr>
                <w:b/>
                <w:lang w:val="en-US"/>
              </w:rPr>
              <w:t>,</w:t>
            </w:r>
          </w:p>
          <w:p w:rsidR="007D004D" w:rsidRPr="003E6124" w:rsidRDefault="009C1BA7" w:rsidP="00F15B2D">
            <w:pPr>
              <w:rPr>
                <w:b/>
              </w:rPr>
            </w:pPr>
            <w:r>
              <w:rPr>
                <w:b/>
                <w:lang w:val="en-US"/>
              </w:rPr>
              <w:t>UTILITY</w:t>
            </w:r>
            <w:r>
              <w:rPr>
                <w:b/>
              </w:rPr>
              <w:t>,</w:t>
            </w:r>
          </w:p>
          <w:p w:rsidR="007D004D" w:rsidRPr="003E6124" w:rsidRDefault="007D004D" w:rsidP="00F15B2D">
            <w:r w:rsidRPr="00886B54">
              <w:rPr>
                <w:b/>
                <w:lang w:val="en-US"/>
              </w:rPr>
              <w:t>ON</w:t>
            </w:r>
          </w:p>
        </w:tc>
      </w:tr>
      <w:tr w:rsidR="007D004D" w:rsidRPr="00886B54" w:rsidTr="0004312E">
        <w:tc>
          <w:tcPr>
            <w:tcW w:w="53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886B54" w:rsidRDefault="007D004D" w:rsidP="00F15B2D">
            <w:pPr>
              <w:rPr>
                <w:b/>
                <w:lang w:val="en-US"/>
              </w:rPr>
            </w:pPr>
            <w:r w:rsidRPr="00886B54">
              <w:rPr>
                <w:b/>
                <w:lang w:val="en-US"/>
              </w:rPr>
              <w:t>:WAVeform:DATA? CHANnel&lt;n&gt;</w:t>
            </w:r>
          </w:p>
        </w:tc>
        <w:tc>
          <w:tcPr>
            <w:tcW w:w="48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004D" w:rsidRPr="00886B54" w:rsidRDefault="007D004D" w:rsidP="00F15B2D">
            <w:r w:rsidRPr="00886B54">
              <w:t>Выдает захваченный сигнал выбранного канала</w:t>
            </w:r>
            <w:r>
              <w:t>.</w:t>
            </w:r>
          </w:p>
          <w:p w:rsidR="007D004D" w:rsidRPr="00E201A6" w:rsidRDefault="007D004D" w:rsidP="00F15B2D">
            <w:r w:rsidRPr="00886B54">
              <w:t>Количество выдаваемых байтов равно длине памяти</w:t>
            </w:r>
            <w:r w:rsidR="00900BBA">
              <w:t>.</w:t>
            </w:r>
          </w:p>
          <w:p w:rsidR="007D004D" w:rsidRPr="00886B54" w:rsidRDefault="007D004D" w:rsidP="00F15B2D">
            <w:r w:rsidRPr="00886B54">
              <w:t>n - номер канала {1|2}</w:t>
            </w:r>
          </w:p>
        </w:tc>
      </w:tr>
    </w:tbl>
    <w:p w:rsidR="00E82A4B" w:rsidRPr="00977A82" w:rsidRDefault="00E82A4B" w:rsidP="00977A82">
      <w:pPr>
        <w:pStyle w:val="3"/>
        <w:ind w:firstLine="0"/>
      </w:pPr>
    </w:p>
    <w:sectPr w:rsidR="00E82A4B" w:rsidRPr="00977A82" w:rsidSect="0004312E">
      <w:headerReference w:type="even" r:id="rId8"/>
      <w:headerReference w:type="default" r:id="rId9"/>
      <w:footerReference w:type="default" r:id="rId10"/>
      <w:pgSz w:w="11907" w:h="16840" w:code="9"/>
      <w:pgMar w:top="686" w:right="851" w:bottom="709" w:left="1418" w:header="425" w:footer="510" w:gutter="0"/>
      <w:cols w:space="708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A6B06" w:rsidRDefault="002A6B06">
      <w:pPr>
        <w:pStyle w:val="a7"/>
      </w:pPr>
      <w:r>
        <w:separator/>
      </w:r>
    </w:p>
  </w:endnote>
  <w:endnote w:type="continuationSeparator" w:id="0">
    <w:p w:rsidR="002A6B06" w:rsidRDefault="002A6B06">
      <w:pPr>
        <w:pStyle w:val="a7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T Extra">
    <w:panose1 w:val="05050102010205020202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4EC" w:rsidRDefault="009A14EC" w:rsidP="00E472E1">
    <w:pPr>
      <w:pStyle w:val="aa"/>
      <w:ind w:right="360" w:firstLine="360"/>
      <w:jc w:val="center"/>
    </w:pPr>
    <w:r>
      <w:rPr>
        <w:rStyle w:val="ac"/>
      </w:rPr>
      <w:fldChar w:fldCharType="begin"/>
    </w:r>
    <w:r>
      <w:rPr>
        <w:rStyle w:val="ac"/>
      </w:rPr>
      <w:instrText xml:space="preserve"> PAGE </w:instrText>
    </w:r>
    <w:r>
      <w:rPr>
        <w:rStyle w:val="ac"/>
      </w:rPr>
      <w:fldChar w:fldCharType="separate"/>
    </w:r>
    <w:r w:rsidR="00E30348">
      <w:rPr>
        <w:rStyle w:val="ac"/>
        <w:noProof/>
      </w:rPr>
      <w:t>12</w:t>
    </w:r>
    <w:r>
      <w:rPr>
        <w:rStyle w:val="ac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A6B06" w:rsidRDefault="002A6B06">
      <w:pPr>
        <w:pStyle w:val="a7"/>
      </w:pPr>
      <w:r>
        <w:separator/>
      </w:r>
    </w:p>
  </w:footnote>
  <w:footnote w:type="continuationSeparator" w:id="0">
    <w:p w:rsidR="002A6B06" w:rsidRDefault="002A6B06">
      <w:pPr>
        <w:pStyle w:val="a7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4EC" w:rsidRDefault="009A14EC">
    <w:pPr>
      <w:pStyle w:val="aa"/>
      <w:framePr w:wrap="around" w:vAnchor="text" w:hAnchor="margin" w:xAlign="right" w:y="1"/>
      <w:rPr>
        <w:rStyle w:val="ac"/>
      </w:rPr>
    </w:pPr>
    <w:r>
      <w:rPr>
        <w:rStyle w:val="ac"/>
      </w:rPr>
      <w:fldChar w:fldCharType="begin"/>
    </w:r>
    <w:r>
      <w:rPr>
        <w:rStyle w:val="ac"/>
      </w:rPr>
      <w:instrText xml:space="preserve">PAGE  </w:instrText>
    </w:r>
    <w:r>
      <w:rPr>
        <w:rStyle w:val="ac"/>
      </w:rPr>
      <w:fldChar w:fldCharType="end"/>
    </w:r>
  </w:p>
  <w:p w:rsidR="009A14EC" w:rsidRDefault="009A14EC">
    <w:pPr>
      <w:pStyle w:val="aa"/>
      <w:ind w:right="360"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A14EC" w:rsidRDefault="009A14EC">
    <w:pPr>
      <w:pStyle w:val="aa"/>
      <w:framePr w:wrap="around" w:vAnchor="text" w:hAnchor="margin" w:xAlign="right" w:y="1"/>
      <w:rPr>
        <w:rStyle w:val="ac"/>
      </w:rPr>
    </w:pPr>
  </w:p>
  <w:p w:rsidR="009A14EC" w:rsidRDefault="009A14EC" w:rsidP="00362B55">
    <w:pPr>
      <w:pStyle w:val="aa"/>
      <w:ind w:right="360"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AF3E3E"/>
    <w:multiLevelType w:val="multilevel"/>
    <w:tmpl w:val="3178130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1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1" w15:restartNumberingAfterBreak="0">
    <w:nsid w:val="06CA1720"/>
    <w:multiLevelType w:val="hybridMultilevel"/>
    <w:tmpl w:val="62605CE4"/>
    <w:lvl w:ilvl="0" w:tplc="FFFFFFFF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ascii="Times New Roman" w:eastAsia="MS Mincho" w:hAnsi="Times New Roman" w:cs="Times New Roman" w:hint="default"/>
      </w:rPr>
    </w:lvl>
    <w:lvl w:ilvl="1" w:tplc="FFFFFFFF">
      <w:start w:val="1"/>
      <w:numFmt w:val="bullet"/>
      <w:lvlText w:val="o"/>
      <w:lvlJc w:val="left"/>
      <w:pPr>
        <w:tabs>
          <w:tab w:val="num" w:pos="1647"/>
        </w:tabs>
        <w:ind w:left="1647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367"/>
        </w:tabs>
        <w:ind w:left="2367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087"/>
        </w:tabs>
        <w:ind w:left="3087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807"/>
        </w:tabs>
        <w:ind w:left="3807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527"/>
        </w:tabs>
        <w:ind w:left="4527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247"/>
        </w:tabs>
        <w:ind w:left="5247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967"/>
        </w:tabs>
        <w:ind w:left="5967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687"/>
        </w:tabs>
        <w:ind w:left="6687" w:hanging="360"/>
      </w:pPr>
      <w:rPr>
        <w:rFonts w:ascii="Wingdings" w:hAnsi="Wingdings" w:hint="default"/>
      </w:rPr>
    </w:lvl>
  </w:abstractNum>
  <w:abstractNum w:abstractNumId="2" w15:restartNumberingAfterBreak="0">
    <w:nsid w:val="2056285B"/>
    <w:multiLevelType w:val="singleLevel"/>
    <w:tmpl w:val="B4CA5EEC"/>
    <w:lvl w:ilvl="0">
      <w:start w:val="1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3" w15:restartNumberingAfterBreak="0">
    <w:nsid w:val="414E223F"/>
    <w:multiLevelType w:val="multilevel"/>
    <w:tmpl w:val="5D3404EA"/>
    <w:lvl w:ilvl="0">
      <w:start w:val="1"/>
      <w:numFmt w:val="decimal"/>
      <w:lvlText w:val="%1"/>
      <w:lvlJc w:val="left"/>
      <w:pPr>
        <w:ind w:left="960" w:hanging="9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137" w:hanging="96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1314" w:hanging="960"/>
      </w:pPr>
      <w:rPr>
        <w:rFonts w:hint="default"/>
      </w:rPr>
    </w:lvl>
    <w:lvl w:ilvl="3">
      <w:start w:val="17"/>
      <w:numFmt w:val="decimal"/>
      <w:lvlText w:val="%1.%2.%3.%4"/>
      <w:lvlJc w:val="left"/>
      <w:pPr>
        <w:ind w:left="1491" w:hanging="9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96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250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67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3216" w:hanging="1800"/>
      </w:pPr>
      <w:rPr>
        <w:rFonts w:hint="default"/>
      </w:rPr>
    </w:lvl>
  </w:abstractNum>
  <w:abstractNum w:abstractNumId="4" w15:restartNumberingAfterBreak="0">
    <w:nsid w:val="538D01D7"/>
    <w:multiLevelType w:val="multilevel"/>
    <w:tmpl w:val="025E0A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b/>
        <w:i w:val="0"/>
      </w:rPr>
    </w:lvl>
    <w:lvl w:ilvl="1">
      <w:start w:val="1"/>
      <w:numFmt w:val="decimal"/>
      <w:lvlRestart w:val="0"/>
      <w:pStyle w:val="2"/>
      <w:lvlText w:val="%1.%2."/>
      <w:lvlJc w:val="left"/>
      <w:pPr>
        <w:tabs>
          <w:tab w:val="num" w:pos="792"/>
        </w:tabs>
        <w:ind w:left="792" w:hanging="432"/>
      </w:pPr>
      <w:rPr>
        <w:rFonts w:ascii="Times New Roman" w:hAnsi="Times New Roman" w:hint="default"/>
        <w:b w:val="0"/>
        <w:i w:val="0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ascii="Times New Roman" w:hAnsi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728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1440"/>
      </w:pPr>
    </w:lvl>
  </w:abstractNum>
  <w:abstractNum w:abstractNumId="5" w15:restartNumberingAfterBreak="0">
    <w:nsid w:val="55B14197"/>
    <w:multiLevelType w:val="hybridMultilevel"/>
    <w:tmpl w:val="79682EF6"/>
    <w:lvl w:ilvl="0" w:tplc="E6BE8302">
      <w:numFmt w:val="bullet"/>
      <w:lvlText w:val=""/>
      <w:lvlJc w:val="left"/>
      <w:pPr>
        <w:ind w:left="1068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67753C1F"/>
    <w:multiLevelType w:val="hybridMultilevel"/>
    <w:tmpl w:val="3800B2F4"/>
    <w:lvl w:ilvl="0" w:tplc="AD588044">
      <w:numFmt w:val="bullet"/>
      <w:lvlText w:val=""/>
      <w:lvlJc w:val="left"/>
      <w:pPr>
        <w:ind w:left="1069" w:hanging="360"/>
      </w:pPr>
      <w:rPr>
        <w:rFonts w:ascii="Symbol" w:eastAsia="Times New Roman" w:hAnsi="Symbol" w:cs="Times New Roman" w:hint="default"/>
        <w:b/>
        <w:color w:val="auto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7" w15:restartNumberingAfterBreak="0">
    <w:nsid w:val="6F991BBC"/>
    <w:multiLevelType w:val="multilevel"/>
    <w:tmpl w:val="3D4842A4"/>
    <w:lvl w:ilvl="0">
      <w:start w:val="1"/>
      <w:numFmt w:val="decimal"/>
      <w:pStyle w:val="a"/>
      <w:suff w:val="space"/>
      <w:lvlText w:val="%1."/>
      <w:lvlJc w:val="left"/>
      <w:pPr>
        <w:ind w:left="0" w:firstLine="567"/>
      </w:pPr>
    </w:lvl>
    <w:lvl w:ilvl="1">
      <w:start w:val="1"/>
      <w:numFmt w:val="decimal"/>
      <w:suff w:val="space"/>
      <w:lvlText w:val="%1.%2."/>
      <w:lvlJc w:val="left"/>
      <w:pPr>
        <w:ind w:left="0" w:firstLine="567"/>
      </w:pPr>
    </w:lvl>
    <w:lvl w:ilvl="2">
      <w:start w:val="1"/>
      <w:numFmt w:val="none"/>
      <w:suff w:val="space"/>
      <w:lvlText w:val=""/>
      <w:lvlJc w:val="left"/>
      <w:pPr>
        <w:ind w:left="0" w:firstLine="567"/>
      </w:pPr>
      <w:rPr>
        <w:rFonts w:hint="default"/>
      </w:rPr>
    </w:lvl>
    <w:lvl w:ilvl="3">
      <w:start w:val="1"/>
      <w:numFmt w:val="decimal"/>
      <w:suff w:val="space"/>
      <w:lvlText w:val="%1.%2.%3.%4."/>
      <w:lvlJc w:val="left"/>
      <w:pPr>
        <w:ind w:left="1728" w:hanging="1728"/>
      </w:pPr>
    </w:lvl>
    <w:lvl w:ilvl="4">
      <w:start w:val="1"/>
      <w:numFmt w:val="decimal"/>
      <w:lvlText w:val="%1.%2.%3.%4.%5."/>
      <w:lvlJc w:val="left"/>
      <w:pPr>
        <w:tabs>
          <w:tab w:val="num" w:pos="2232"/>
        </w:tabs>
        <w:ind w:left="2232" w:hanging="2232"/>
      </w:pPr>
    </w:lvl>
    <w:lvl w:ilvl="5">
      <w:start w:val="1"/>
      <w:numFmt w:val="decimal"/>
      <w:lvlText w:val="%1.%2.%3.%4.%5.%6."/>
      <w:lvlJc w:val="left"/>
      <w:pPr>
        <w:tabs>
          <w:tab w:val="num" w:pos="2736"/>
        </w:tabs>
        <w:ind w:left="2736" w:hanging="2736"/>
      </w:pPr>
    </w:lvl>
    <w:lvl w:ilvl="6">
      <w:start w:val="1"/>
      <w:numFmt w:val="decimal"/>
      <w:lvlText w:val="%1.%2.%3.%4.%5.%6.%7."/>
      <w:lvlJc w:val="left"/>
      <w:pPr>
        <w:tabs>
          <w:tab w:val="num" w:pos="3240"/>
        </w:tabs>
        <w:ind w:left="3240" w:hanging="3240"/>
      </w:pPr>
    </w:lvl>
    <w:lvl w:ilvl="7">
      <w:start w:val="1"/>
      <w:numFmt w:val="decimal"/>
      <w:lvlText w:val="%1.%2.%3.%4.%5.%6.%7.%8."/>
      <w:lvlJc w:val="left"/>
      <w:pPr>
        <w:tabs>
          <w:tab w:val="num" w:pos="3744"/>
        </w:tabs>
        <w:ind w:left="3744" w:hanging="3744"/>
      </w:pPr>
    </w:lvl>
    <w:lvl w:ilvl="8">
      <w:start w:val="1"/>
      <w:numFmt w:val="decimal"/>
      <w:lvlText w:val="%1.%2.%3.%4.%5.%6.%7.%8.%9."/>
      <w:lvlJc w:val="left"/>
      <w:pPr>
        <w:tabs>
          <w:tab w:val="num" w:pos="4320"/>
        </w:tabs>
        <w:ind w:left="4320" w:hanging="4320"/>
      </w:pPr>
    </w:lvl>
  </w:abstractNum>
  <w:abstractNum w:abstractNumId="8" w15:restartNumberingAfterBreak="0">
    <w:nsid w:val="778C7A29"/>
    <w:multiLevelType w:val="multilevel"/>
    <w:tmpl w:val="792C278A"/>
    <w:lvl w:ilvl="0">
      <w:start w:val="1"/>
      <w:numFmt w:val="decimal"/>
      <w:lvlText w:val="%1"/>
      <w:lvlJc w:val="left"/>
      <w:pPr>
        <w:tabs>
          <w:tab w:val="num" w:pos="645"/>
        </w:tabs>
        <w:ind w:left="645" w:hanging="64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999"/>
        </w:tabs>
        <w:ind w:left="999" w:hanging="645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num" w:pos="1428"/>
        </w:tabs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782"/>
        </w:tabs>
        <w:ind w:left="178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2496"/>
        </w:tabs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850"/>
        </w:tabs>
        <w:ind w:left="285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3564"/>
        </w:tabs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3918"/>
        </w:tabs>
        <w:ind w:left="391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4632"/>
        </w:tabs>
        <w:ind w:left="4632" w:hanging="1800"/>
      </w:pPr>
      <w:rPr>
        <w:rFonts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"/>
  </w:num>
  <w:num w:numId="5">
    <w:abstractNumId w:val="1"/>
  </w:num>
  <w:num w:numId="6">
    <w:abstractNumId w:val="8"/>
  </w:num>
  <w:num w:numId="7">
    <w:abstractNumId w:val="6"/>
  </w:num>
  <w:num w:numId="8">
    <w:abstractNumId w:val="5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37"/>
  <w:embedSystemFonts/>
  <w:mirrorMargins/>
  <w:hideSpellingErrors/>
  <w:hideGrammaticalErrors/>
  <w:activeWritingStyle w:appName="MSWord" w:lang="ru-RU" w:vendorID="1" w:dllVersion="512" w:checkStyle="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120"/>
  <w:drawingGridVerticalSpacing w:val="106"/>
  <w:displayHorizontalDrawingGridEvery w:val="0"/>
  <w:displayVerticalDrawingGridEvery w:val="2"/>
  <w:noPunctuationKerning/>
  <w:characterSpacingControl w:val="doNotCompress"/>
  <w:hdrShapeDefaults>
    <o:shapedefaults v:ext="edit" spidmax="2049">
      <v:stroke weight="1.5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452C"/>
    <w:rsid w:val="00001FC0"/>
    <w:rsid w:val="00006081"/>
    <w:rsid w:val="00007277"/>
    <w:rsid w:val="000072C5"/>
    <w:rsid w:val="00012BA7"/>
    <w:rsid w:val="0001316C"/>
    <w:rsid w:val="0001328B"/>
    <w:rsid w:val="00013BF9"/>
    <w:rsid w:val="00013F44"/>
    <w:rsid w:val="0001454A"/>
    <w:rsid w:val="00015599"/>
    <w:rsid w:val="000164FB"/>
    <w:rsid w:val="00016E8E"/>
    <w:rsid w:val="000222DA"/>
    <w:rsid w:val="000234E6"/>
    <w:rsid w:val="00023B24"/>
    <w:rsid w:val="00024790"/>
    <w:rsid w:val="00025509"/>
    <w:rsid w:val="00026BEF"/>
    <w:rsid w:val="00026C4B"/>
    <w:rsid w:val="0002755F"/>
    <w:rsid w:val="00030391"/>
    <w:rsid w:val="00030DC7"/>
    <w:rsid w:val="00031A9A"/>
    <w:rsid w:val="0003452C"/>
    <w:rsid w:val="00042CD1"/>
    <w:rsid w:val="0004312E"/>
    <w:rsid w:val="000438D9"/>
    <w:rsid w:val="00045C1C"/>
    <w:rsid w:val="00047460"/>
    <w:rsid w:val="00051199"/>
    <w:rsid w:val="00060413"/>
    <w:rsid w:val="000613F6"/>
    <w:rsid w:val="00063D95"/>
    <w:rsid w:val="00070093"/>
    <w:rsid w:val="00070949"/>
    <w:rsid w:val="00071070"/>
    <w:rsid w:val="00072E89"/>
    <w:rsid w:val="00073596"/>
    <w:rsid w:val="00073DC1"/>
    <w:rsid w:val="000742B6"/>
    <w:rsid w:val="00080C94"/>
    <w:rsid w:val="00081FA4"/>
    <w:rsid w:val="00083764"/>
    <w:rsid w:val="00083D46"/>
    <w:rsid w:val="00086C27"/>
    <w:rsid w:val="000874EA"/>
    <w:rsid w:val="00090326"/>
    <w:rsid w:val="00092E99"/>
    <w:rsid w:val="00096CA0"/>
    <w:rsid w:val="000A161A"/>
    <w:rsid w:val="000A1B5E"/>
    <w:rsid w:val="000A2B59"/>
    <w:rsid w:val="000A4967"/>
    <w:rsid w:val="000A4E56"/>
    <w:rsid w:val="000A50B0"/>
    <w:rsid w:val="000A68EC"/>
    <w:rsid w:val="000A7DCD"/>
    <w:rsid w:val="000B2A94"/>
    <w:rsid w:val="000B2DAA"/>
    <w:rsid w:val="000B58E6"/>
    <w:rsid w:val="000B5A54"/>
    <w:rsid w:val="000B7654"/>
    <w:rsid w:val="000C093C"/>
    <w:rsid w:val="000C4A68"/>
    <w:rsid w:val="000C5B12"/>
    <w:rsid w:val="000C7D89"/>
    <w:rsid w:val="000D28ED"/>
    <w:rsid w:val="000D66B9"/>
    <w:rsid w:val="000E08ED"/>
    <w:rsid w:val="000E0EE9"/>
    <w:rsid w:val="000E27A8"/>
    <w:rsid w:val="000E4BD6"/>
    <w:rsid w:val="000F06A9"/>
    <w:rsid w:val="000F0E78"/>
    <w:rsid w:val="000F1DD1"/>
    <w:rsid w:val="000F1ECE"/>
    <w:rsid w:val="000F3FA7"/>
    <w:rsid w:val="000F4A60"/>
    <w:rsid w:val="000F78D1"/>
    <w:rsid w:val="00103ACD"/>
    <w:rsid w:val="00105194"/>
    <w:rsid w:val="001071ED"/>
    <w:rsid w:val="00107FD2"/>
    <w:rsid w:val="00111BA9"/>
    <w:rsid w:val="001140E1"/>
    <w:rsid w:val="00117784"/>
    <w:rsid w:val="00124448"/>
    <w:rsid w:val="001249DA"/>
    <w:rsid w:val="00124E04"/>
    <w:rsid w:val="00125136"/>
    <w:rsid w:val="001252A6"/>
    <w:rsid w:val="00131070"/>
    <w:rsid w:val="00132A27"/>
    <w:rsid w:val="001330EF"/>
    <w:rsid w:val="00137F76"/>
    <w:rsid w:val="001406DB"/>
    <w:rsid w:val="00140AA3"/>
    <w:rsid w:val="00140AE3"/>
    <w:rsid w:val="00144423"/>
    <w:rsid w:val="00144D4D"/>
    <w:rsid w:val="00145CC7"/>
    <w:rsid w:val="00146C47"/>
    <w:rsid w:val="00147C08"/>
    <w:rsid w:val="00147D10"/>
    <w:rsid w:val="001507E5"/>
    <w:rsid w:val="00154262"/>
    <w:rsid w:val="0015621B"/>
    <w:rsid w:val="00157164"/>
    <w:rsid w:val="00157DE1"/>
    <w:rsid w:val="00161130"/>
    <w:rsid w:val="00161859"/>
    <w:rsid w:val="001641AA"/>
    <w:rsid w:val="001668C7"/>
    <w:rsid w:val="00170A37"/>
    <w:rsid w:val="00170F43"/>
    <w:rsid w:val="00172FC6"/>
    <w:rsid w:val="00173040"/>
    <w:rsid w:val="0017381E"/>
    <w:rsid w:val="00173C0B"/>
    <w:rsid w:val="00174825"/>
    <w:rsid w:val="00176866"/>
    <w:rsid w:val="00177751"/>
    <w:rsid w:val="0018017F"/>
    <w:rsid w:val="001806F7"/>
    <w:rsid w:val="00180AE2"/>
    <w:rsid w:val="00187477"/>
    <w:rsid w:val="00190777"/>
    <w:rsid w:val="001909ED"/>
    <w:rsid w:val="0019193B"/>
    <w:rsid w:val="00191FAB"/>
    <w:rsid w:val="0019203F"/>
    <w:rsid w:val="001927BB"/>
    <w:rsid w:val="001929A6"/>
    <w:rsid w:val="001942B8"/>
    <w:rsid w:val="00196A1E"/>
    <w:rsid w:val="001A207B"/>
    <w:rsid w:val="001A26E9"/>
    <w:rsid w:val="001A2FD1"/>
    <w:rsid w:val="001A6ED1"/>
    <w:rsid w:val="001B0F1D"/>
    <w:rsid w:val="001B2F8E"/>
    <w:rsid w:val="001B4B8E"/>
    <w:rsid w:val="001B5952"/>
    <w:rsid w:val="001B71E8"/>
    <w:rsid w:val="001C24A3"/>
    <w:rsid w:val="001C4D65"/>
    <w:rsid w:val="001C4F57"/>
    <w:rsid w:val="001C52C2"/>
    <w:rsid w:val="001C6B46"/>
    <w:rsid w:val="001D0A49"/>
    <w:rsid w:val="001D1BB5"/>
    <w:rsid w:val="001D40CC"/>
    <w:rsid w:val="001D4ABF"/>
    <w:rsid w:val="001E01D5"/>
    <w:rsid w:val="001E0F79"/>
    <w:rsid w:val="001E168C"/>
    <w:rsid w:val="001F0A57"/>
    <w:rsid w:val="001F2711"/>
    <w:rsid w:val="001F4F8A"/>
    <w:rsid w:val="001F66AB"/>
    <w:rsid w:val="001F6C73"/>
    <w:rsid w:val="0020224D"/>
    <w:rsid w:val="00203B31"/>
    <w:rsid w:val="00203DFC"/>
    <w:rsid w:val="00205F0B"/>
    <w:rsid w:val="00210CA6"/>
    <w:rsid w:val="002118BE"/>
    <w:rsid w:val="00213E15"/>
    <w:rsid w:val="00215811"/>
    <w:rsid w:val="00217065"/>
    <w:rsid w:val="0021775F"/>
    <w:rsid w:val="00230C53"/>
    <w:rsid w:val="00231E56"/>
    <w:rsid w:val="00232B93"/>
    <w:rsid w:val="00232D92"/>
    <w:rsid w:val="002341A1"/>
    <w:rsid w:val="00234351"/>
    <w:rsid w:val="00234484"/>
    <w:rsid w:val="00234E48"/>
    <w:rsid w:val="00236795"/>
    <w:rsid w:val="00236F0D"/>
    <w:rsid w:val="00237097"/>
    <w:rsid w:val="00240AA5"/>
    <w:rsid w:val="00240BBF"/>
    <w:rsid w:val="00240E5B"/>
    <w:rsid w:val="002417D2"/>
    <w:rsid w:val="002429A9"/>
    <w:rsid w:val="00247A70"/>
    <w:rsid w:val="00250CB2"/>
    <w:rsid w:val="0025150E"/>
    <w:rsid w:val="002539E6"/>
    <w:rsid w:val="00254CAB"/>
    <w:rsid w:val="0025542B"/>
    <w:rsid w:val="0025644F"/>
    <w:rsid w:val="00257E20"/>
    <w:rsid w:val="0026073E"/>
    <w:rsid w:val="00260A60"/>
    <w:rsid w:val="00260A8B"/>
    <w:rsid w:val="00261E8B"/>
    <w:rsid w:val="002620C0"/>
    <w:rsid w:val="00263771"/>
    <w:rsid w:val="00263AF4"/>
    <w:rsid w:val="00264507"/>
    <w:rsid w:val="00265072"/>
    <w:rsid w:val="002661F2"/>
    <w:rsid w:val="002670E5"/>
    <w:rsid w:val="00270A82"/>
    <w:rsid w:val="00270BB6"/>
    <w:rsid w:val="00270F58"/>
    <w:rsid w:val="002712AC"/>
    <w:rsid w:val="002724EB"/>
    <w:rsid w:val="002732A5"/>
    <w:rsid w:val="00273699"/>
    <w:rsid w:val="00275629"/>
    <w:rsid w:val="00275D14"/>
    <w:rsid w:val="00276A70"/>
    <w:rsid w:val="00276B74"/>
    <w:rsid w:val="00277C10"/>
    <w:rsid w:val="00280395"/>
    <w:rsid w:val="00280968"/>
    <w:rsid w:val="0028135C"/>
    <w:rsid w:val="002817DB"/>
    <w:rsid w:val="002845F2"/>
    <w:rsid w:val="00285709"/>
    <w:rsid w:val="002876F8"/>
    <w:rsid w:val="0029250F"/>
    <w:rsid w:val="0029686E"/>
    <w:rsid w:val="002977E1"/>
    <w:rsid w:val="002A019E"/>
    <w:rsid w:val="002A06DF"/>
    <w:rsid w:val="002A6B06"/>
    <w:rsid w:val="002A6BF4"/>
    <w:rsid w:val="002B1829"/>
    <w:rsid w:val="002B67F1"/>
    <w:rsid w:val="002B746E"/>
    <w:rsid w:val="002C5675"/>
    <w:rsid w:val="002C5896"/>
    <w:rsid w:val="002C6533"/>
    <w:rsid w:val="002D257F"/>
    <w:rsid w:val="002D258B"/>
    <w:rsid w:val="002D4AEE"/>
    <w:rsid w:val="002D6C16"/>
    <w:rsid w:val="002E0209"/>
    <w:rsid w:val="002E0AC9"/>
    <w:rsid w:val="002E331D"/>
    <w:rsid w:val="002E5311"/>
    <w:rsid w:val="002E5573"/>
    <w:rsid w:val="002E6E5D"/>
    <w:rsid w:val="002F0E60"/>
    <w:rsid w:val="002F2491"/>
    <w:rsid w:val="002F30E9"/>
    <w:rsid w:val="002F382E"/>
    <w:rsid w:val="002F3E05"/>
    <w:rsid w:val="002F7053"/>
    <w:rsid w:val="00300181"/>
    <w:rsid w:val="003006A4"/>
    <w:rsid w:val="003012D9"/>
    <w:rsid w:val="00301FA2"/>
    <w:rsid w:val="00306C4B"/>
    <w:rsid w:val="003100D1"/>
    <w:rsid w:val="00310DB8"/>
    <w:rsid w:val="00312DC1"/>
    <w:rsid w:val="00313BAB"/>
    <w:rsid w:val="00313E68"/>
    <w:rsid w:val="0031576B"/>
    <w:rsid w:val="0031634F"/>
    <w:rsid w:val="003163B7"/>
    <w:rsid w:val="00316C6B"/>
    <w:rsid w:val="0031754D"/>
    <w:rsid w:val="00317B86"/>
    <w:rsid w:val="00321CC1"/>
    <w:rsid w:val="00323C4D"/>
    <w:rsid w:val="00326AD0"/>
    <w:rsid w:val="00327803"/>
    <w:rsid w:val="00330730"/>
    <w:rsid w:val="003333E0"/>
    <w:rsid w:val="00335592"/>
    <w:rsid w:val="00335660"/>
    <w:rsid w:val="00340DCA"/>
    <w:rsid w:val="00344E0D"/>
    <w:rsid w:val="00344EF6"/>
    <w:rsid w:val="003457BF"/>
    <w:rsid w:val="0034708C"/>
    <w:rsid w:val="00350D0A"/>
    <w:rsid w:val="003545EF"/>
    <w:rsid w:val="0035527E"/>
    <w:rsid w:val="00355E14"/>
    <w:rsid w:val="00362B55"/>
    <w:rsid w:val="00364312"/>
    <w:rsid w:val="00365234"/>
    <w:rsid w:val="0036799D"/>
    <w:rsid w:val="00370344"/>
    <w:rsid w:val="003719DF"/>
    <w:rsid w:val="003752AA"/>
    <w:rsid w:val="00375515"/>
    <w:rsid w:val="00375A1B"/>
    <w:rsid w:val="00377C68"/>
    <w:rsid w:val="00380A10"/>
    <w:rsid w:val="003843B1"/>
    <w:rsid w:val="00385D69"/>
    <w:rsid w:val="00387EFA"/>
    <w:rsid w:val="003906B0"/>
    <w:rsid w:val="003916AF"/>
    <w:rsid w:val="003971A4"/>
    <w:rsid w:val="003A0134"/>
    <w:rsid w:val="003A02D4"/>
    <w:rsid w:val="003A085C"/>
    <w:rsid w:val="003A2973"/>
    <w:rsid w:val="003A4E2A"/>
    <w:rsid w:val="003A6031"/>
    <w:rsid w:val="003B1726"/>
    <w:rsid w:val="003B1DCC"/>
    <w:rsid w:val="003B24F8"/>
    <w:rsid w:val="003B3B3D"/>
    <w:rsid w:val="003B4489"/>
    <w:rsid w:val="003B46BC"/>
    <w:rsid w:val="003B4B18"/>
    <w:rsid w:val="003C4B5C"/>
    <w:rsid w:val="003C6174"/>
    <w:rsid w:val="003C7EC4"/>
    <w:rsid w:val="003D1819"/>
    <w:rsid w:val="003D1F2C"/>
    <w:rsid w:val="003D23AD"/>
    <w:rsid w:val="003D3183"/>
    <w:rsid w:val="003D3BBC"/>
    <w:rsid w:val="003E007D"/>
    <w:rsid w:val="003E3EE9"/>
    <w:rsid w:val="003E4D96"/>
    <w:rsid w:val="003E60DD"/>
    <w:rsid w:val="003E60DE"/>
    <w:rsid w:val="003E690A"/>
    <w:rsid w:val="003E6D46"/>
    <w:rsid w:val="003F08F0"/>
    <w:rsid w:val="003F1C3A"/>
    <w:rsid w:val="003F1FC2"/>
    <w:rsid w:val="003F2740"/>
    <w:rsid w:val="003F3CC4"/>
    <w:rsid w:val="003F4874"/>
    <w:rsid w:val="003F7E59"/>
    <w:rsid w:val="0040121A"/>
    <w:rsid w:val="00402B0E"/>
    <w:rsid w:val="004060DC"/>
    <w:rsid w:val="0040610B"/>
    <w:rsid w:val="004133D7"/>
    <w:rsid w:val="0041458E"/>
    <w:rsid w:val="0041463B"/>
    <w:rsid w:val="00416A2A"/>
    <w:rsid w:val="00416BBB"/>
    <w:rsid w:val="00420CA2"/>
    <w:rsid w:val="00421E77"/>
    <w:rsid w:val="00424E12"/>
    <w:rsid w:val="0042502E"/>
    <w:rsid w:val="00426683"/>
    <w:rsid w:val="00430C8E"/>
    <w:rsid w:val="00433485"/>
    <w:rsid w:val="00436D61"/>
    <w:rsid w:val="00437BC9"/>
    <w:rsid w:val="00440448"/>
    <w:rsid w:val="00440674"/>
    <w:rsid w:val="0044383A"/>
    <w:rsid w:val="00446E38"/>
    <w:rsid w:val="00447321"/>
    <w:rsid w:val="00447FAB"/>
    <w:rsid w:val="00452000"/>
    <w:rsid w:val="00452B5E"/>
    <w:rsid w:val="00454C9D"/>
    <w:rsid w:val="00456624"/>
    <w:rsid w:val="004607E6"/>
    <w:rsid w:val="00462F7D"/>
    <w:rsid w:val="00464545"/>
    <w:rsid w:val="00465C3E"/>
    <w:rsid w:val="00467EF7"/>
    <w:rsid w:val="004705D3"/>
    <w:rsid w:val="00474774"/>
    <w:rsid w:val="00476E45"/>
    <w:rsid w:val="00481053"/>
    <w:rsid w:val="00481366"/>
    <w:rsid w:val="0048326F"/>
    <w:rsid w:val="004833E5"/>
    <w:rsid w:val="00486564"/>
    <w:rsid w:val="004873D5"/>
    <w:rsid w:val="00491E85"/>
    <w:rsid w:val="00494D4D"/>
    <w:rsid w:val="004A0F89"/>
    <w:rsid w:val="004A3FA4"/>
    <w:rsid w:val="004A4EFE"/>
    <w:rsid w:val="004A51A1"/>
    <w:rsid w:val="004A6D8D"/>
    <w:rsid w:val="004B4D2C"/>
    <w:rsid w:val="004B5CC7"/>
    <w:rsid w:val="004C03C2"/>
    <w:rsid w:val="004C069A"/>
    <w:rsid w:val="004C1461"/>
    <w:rsid w:val="004C15E5"/>
    <w:rsid w:val="004C422D"/>
    <w:rsid w:val="004C4A79"/>
    <w:rsid w:val="004C5376"/>
    <w:rsid w:val="004C5860"/>
    <w:rsid w:val="004D48AC"/>
    <w:rsid w:val="004D5016"/>
    <w:rsid w:val="004D51BA"/>
    <w:rsid w:val="004D64A2"/>
    <w:rsid w:val="004D6C86"/>
    <w:rsid w:val="004D6D3F"/>
    <w:rsid w:val="004E2687"/>
    <w:rsid w:val="004E33A4"/>
    <w:rsid w:val="004E4826"/>
    <w:rsid w:val="004E61EF"/>
    <w:rsid w:val="004E641A"/>
    <w:rsid w:val="004E6892"/>
    <w:rsid w:val="004F2894"/>
    <w:rsid w:val="004F28C8"/>
    <w:rsid w:val="004F4A96"/>
    <w:rsid w:val="00502DAD"/>
    <w:rsid w:val="00503E0C"/>
    <w:rsid w:val="005041F9"/>
    <w:rsid w:val="005059F7"/>
    <w:rsid w:val="005134A3"/>
    <w:rsid w:val="0051378C"/>
    <w:rsid w:val="005148EC"/>
    <w:rsid w:val="00515623"/>
    <w:rsid w:val="00515914"/>
    <w:rsid w:val="00521221"/>
    <w:rsid w:val="00523B98"/>
    <w:rsid w:val="005241F5"/>
    <w:rsid w:val="005258C9"/>
    <w:rsid w:val="00530BE8"/>
    <w:rsid w:val="00530C76"/>
    <w:rsid w:val="0053208C"/>
    <w:rsid w:val="005412BC"/>
    <w:rsid w:val="005418C4"/>
    <w:rsid w:val="00541DA5"/>
    <w:rsid w:val="00543D24"/>
    <w:rsid w:val="005444F4"/>
    <w:rsid w:val="00544AD1"/>
    <w:rsid w:val="00544E08"/>
    <w:rsid w:val="00544F6F"/>
    <w:rsid w:val="00545774"/>
    <w:rsid w:val="0054603D"/>
    <w:rsid w:val="005479DB"/>
    <w:rsid w:val="0055020E"/>
    <w:rsid w:val="00550353"/>
    <w:rsid w:val="0055179F"/>
    <w:rsid w:val="0055182F"/>
    <w:rsid w:val="005540FF"/>
    <w:rsid w:val="00555AE7"/>
    <w:rsid w:val="00555B4A"/>
    <w:rsid w:val="00556934"/>
    <w:rsid w:val="00556A70"/>
    <w:rsid w:val="00561A53"/>
    <w:rsid w:val="00563385"/>
    <w:rsid w:val="00565DC2"/>
    <w:rsid w:val="005700C3"/>
    <w:rsid w:val="00570E0C"/>
    <w:rsid w:val="00574D01"/>
    <w:rsid w:val="005827CF"/>
    <w:rsid w:val="00582C90"/>
    <w:rsid w:val="0058491B"/>
    <w:rsid w:val="005876E1"/>
    <w:rsid w:val="00587EF5"/>
    <w:rsid w:val="00593C25"/>
    <w:rsid w:val="00593E73"/>
    <w:rsid w:val="005954C5"/>
    <w:rsid w:val="005958BD"/>
    <w:rsid w:val="00596FCC"/>
    <w:rsid w:val="005A26D9"/>
    <w:rsid w:val="005A394C"/>
    <w:rsid w:val="005A7467"/>
    <w:rsid w:val="005A78B3"/>
    <w:rsid w:val="005B1D55"/>
    <w:rsid w:val="005B4FCC"/>
    <w:rsid w:val="005B6B35"/>
    <w:rsid w:val="005B7369"/>
    <w:rsid w:val="005B7F32"/>
    <w:rsid w:val="005C20D2"/>
    <w:rsid w:val="005C23A1"/>
    <w:rsid w:val="005C2431"/>
    <w:rsid w:val="005C4DD8"/>
    <w:rsid w:val="005C5490"/>
    <w:rsid w:val="005C553F"/>
    <w:rsid w:val="005C6882"/>
    <w:rsid w:val="005D08E2"/>
    <w:rsid w:val="005D1B7F"/>
    <w:rsid w:val="005D5730"/>
    <w:rsid w:val="005D665D"/>
    <w:rsid w:val="005D7941"/>
    <w:rsid w:val="005D7B3E"/>
    <w:rsid w:val="005E231F"/>
    <w:rsid w:val="005E2F73"/>
    <w:rsid w:val="005E3F85"/>
    <w:rsid w:val="005E5D00"/>
    <w:rsid w:val="005E6823"/>
    <w:rsid w:val="005F126A"/>
    <w:rsid w:val="005F1C65"/>
    <w:rsid w:val="005F3B9A"/>
    <w:rsid w:val="005F5DD9"/>
    <w:rsid w:val="005F6A35"/>
    <w:rsid w:val="006015DA"/>
    <w:rsid w:val="00601CE0"/>
    <w:rsid w:val="00603983"/>
    <w:rsid w:val="0060428E"/>
    <w:rsid w:val="00604B0A"/>
    <w:rsid w:val="00606B69"/>
    <w:rsid w:val="00607ECC"/>
    <w:rsid w:val="006111CB"/>
    <w:rsid w:val="006115E3"/>
    <w:rsid w:val="00611F58"/>
    <w:rsid w:val="0061654C"/>
    <w:rsid w:val="0061766E"/>
    <w:rsid w:val="00621BA7"/>
    <w:rsid w:val="00625B53"/>
    <w:rsid w:val="00625D90"/>
    <w:rsid w:val="006268E3"/>
    <w:rsid w:val="006270DF"/>
    <w:rsid w:val="006275CD"/>
    <w:rsid w:val="00631FA5"/>
    <w:rsid w:val="006347D5"/>
    <w:rsid w:val="006350E5"/>
    <w:rsid w:val="00636043"/>
    <w:rsid w:val="00636FD4"/>
    <w:rsid w:val="0064041D"/>
    <w:rsid w:val="00640539"/>
    <w:rsid w:val="00644531"/>
    <w:rsid w:val="00644B2A"/>
    <w:rsid w:val="00647D83"/>
    <w:rsid w:val="00647E2D"/>
    <w:rsid w:val="00652026"/>
    <w:rsid w:val="00652362"/>
    <w:rsid w:val="00653042"/>
    <w:rsid w:val="00653670"/>
    <w:rsid w:val="00655AEB"/>
    <w:rsid w:val="00656E0E"/>
    <w:rsid w:val="00657343"/>
    <w:rsid w:val="00660F92"/>
    <w:rsid w:val="00663070"/>
    <w:rsid w:val="006701E1"/>
    <w:rsid w:val="00671EF7"/>
    <w:rsid w:val="006729AB"/>
    <w:rsid w:val="00674541"/>
    <w:rsid w:val="00674EF5"/>
    <w:rsid w:val="006759D8"/>
    <w:rsid w:val="006808A1"/>
    <w:rsid w:val="00685A50"/>
    <w:rsid w:val="00685FE1"/>
    <w:rsid w:val="006868B7"/>
    <w:rsid w:val="00686E91"/>
    <w:rsid w:val="00697403"/>
    <w:rsid w:val="006A0B81"/>
    <w:rsid w:val="006A0FAF"/>
    <w:rsid w:val="006A0FC0"/>
    <w:rsid w:val="006A1A5B"/>
    <w:rsid w:val="006A1D6D"/>
    <w:rsid w:val="006A4352"/>
    <w:rsid w:val="006A758F"/>
    <w:rsid w:val="006B22C7"/>
    <w:rsid w:val="006B6539"/>
    <w:rsid w:val="006B782F"/>
    <w:rsid w:val="006B7E28"/>
    <w:rsid w:val="006C257D"/>
    <w:rsid w:val="006C330C"/>
    <w:rsid w:val="006C55BF"/>
    <w:rsid w:val="006C5D80"/>
    <w:rsid w:val="006D12B5"/>
    <w:rsid w:val="006D1BD4"/>
    <w:rsid w:val="006D6C5B"/>
    <w:rsid w:val="006D79E4"/>
    <w:rsid w:val="006E1117"/>
    <w:rsid w:val="006E43D5"/>
    <w:rsid w:val="006E4D82"/>
    <w:rsid w:val="006E5F19"/>
    <w:rsid w:val="006F4319"/>
    <w:rsid w:val="006F4896"/>
    <w:rsid w:val="006F6CAD"/>
    <w:rsid w:val="00700103"/>
    <w:rsid w:val="00700971"/>
    <w:rsid w:val="007020EF"/>
    <w:rsid w:val="00702C1A"/>
    <w:rsid w:val="0070382E"/>
    <w:rsid w:val="00704067"/>
    <w:rsid w:val="00705786"/>
    <w:rsid w:val="00710BEF"/>
    <w:rsid w:val="00712322"/>
    <w:rsid w:val="0071358C"/>
    <w:rsid w:val="00716322"/>
    <w:rsid w:val="00716BDF"/>
    <w:rsid w:val="00717F39"/>
    <w:rsid w:val="007203ED"/>
    <w:rsid w:val="00720D89"/>
    <w:rsid w:val="00720F42"/>
    <w:rsid w:val="007216CB"/>
    <w:rsid w:val="00721FC6"/>
    <w:rsid w:val="00735B0A"/>
    <w:rsid w:val="0074015E"/>
    <w:rsid w:val="007410E1"/>
    <w:rsid w:val="00741260"/>
    <w:rsid w:val="00744D49"/>
    <w:rsid w:val="00745B16"/>
    <w:rsid w:val="007611DC"/>
    <w:rsid w:val="00761C10"/>
    <w:rsid w:val="00764F25"/>
    <w:rsid w:val="0076559D"/>
    <w:rsid w:val="007665A1"/>
    <w:rsid w:val="007668C2"/>
    <w:rsid w:val="0077102E"/>
    <w:rsid w:val="00772C9D"/>
    <w:rsid w:val="00775604"/>
    <w:rsid w:val="00775A9B"/>
    <w:rsid w:val="00776342"/>
    <w:rsid w:val="00777D31"/>
    <w:rsid w:val="00780FC8"/>
    <w:rsid w:val="007818EF"/>
    <w:rsid w:val="00787713"/>
    <w:rsid w:val="00787E47"/>
    <w:rsid w:val="00790A18"/>
    <w:rsid w:val="00790E01"/>
    <w:rsid w:val="00792988"/>
    <w:rsid w:val="007929FD"/>
    <w:rsid w:val="00795934"/>
    <w:rsid w:val="00795A21"/>
    <w:rsid w:val="00796607"/>
    <w:rsid w:val="007972A1"/>
    <w:rsid w:val="007A0E60"/>
    <w:rsid w:val="007A4B41"/>
    <w:rsid w:val="007B0B21"/>
    <w:rsid w:val="007B27D9"/>
    <w:rsid w:val="007B2FEA"/>
    <w:rsid w:val="007B3BD1"/>
    <w:rsid w:val="007B59E6"/>
    <w:rsid w:val="007C0060"/>
    <w:rsid w:val="007C34D3"/>
    <w:rsid w:val="007C4622"/>
    <w:rsid w:val="007C5061"/>
    <w:rsid w:val="007D004D"/>
    <w:rsid w:val="007D11D4"/>
    <w:rsid w:val="007D12DD"/>
    <w:rsid w:val="007E28AF"/>
    <w:rsid w:val="007F02A4"/>
    <w:rsid w:val="007F49ED"/>
    <w:rsid w:val="007F60C5"/>
    <w:rsid w:val="008008B1"/>
    <w:rsid w:val="008060D4"/>
    <w:rsid w:val="008070FA"/>
    <w:rsid w:val="00810109"/>
    <w:rsid w:val="00816A53"/>
    <w:rsid w:val="008206E5"/>
    <w:rsid w:val="00824BCB"/>
    <w:rsid w:val="00830911"/>
    <w:rsid w:val="00833C1F"/>
    <w:rsid w:val="0083465D"/>
    <w:rsid w:val="00834A2A"/>
    <w:rsid w:val="008408A9"/>
    <w:rsid w:val="00841A42"/>
    <w:rsid w:val="00842465"/>
    <w:rsid w:val="00845517"/>
    <w:rsid w:val="008471DC"/>
    <w:rsid w:val="008475A0"/>
    <w:rsid w:val="00854618"/>
    <w:rsid w:val="008569F9"/>
    <w:rsid w:val="00857EE1"/>
    <w:rsid w:val="008620DC"/>
    <w:rsid w:val="00862BDE"/>
    <w:rsid w:val="00863A05"/>
    <w:rsid w:val="00864873"/>
    <w:rsid w:val="00864A77"/>
    <w:rsid w:val="00864F48"/>
    <w:rsid w:val="008673F7"/>
    <w:rsid w:val="00867DB8"/>
    <w:rsid w:val="00872775"/>
    <w:rsid w:val="00873183"/>
    <w:rsid w:val="00874F83"/>
    <w:rsid w:val="008776AD"/>
    <w:rsid w:val="00877CBD"/>
    <w:rsid w:val="0088230D"/>
    <w:rsid w:val="008854C8"/>
    <w:rsid w:val="00886984"/>
    <w:rsid w:val="00886BBE"/>
    <w:rsid w:val="00894832"/>
    <w:rsid w:val="008961A4"/>
    <w:rsid w:val="00896D6E"/>
    <w:rsid w:val="008A199B"/>
    <w:rsid w:val="008A1CCE"/>
    <w:rsid w:val="008A28A9"/>
    <w:rsid w:val="008A53F5"/>
    <w:rsid w:val="008A739F"/>
    <w:rsid w:val="008B0A45"/>
    <w:rsid w:val="008B0E52"/>
    <w:rsid w:val="008B4294"/>
    <w:rsid w:val="008B5433"/>
    <w:rsid w:val="008C065C"/>
    <w:rsid w:val="008C0A1A"/>
    <w:rsid w:val="008C131D"/>
    <w:rsid w:val="008C21E1"/>
    <w:rsid w:val="008C3EC4"/>
    <w:rsid w:val="008C5C47"/>
    <w:rsid w:val="008C6F40"/>
    <w:rsid w:val="008C7E35"/>
    <w:rsid w:val="008D1FA8"/>
    <w:rsid w:val="008D223D"/>
    <w:rsid w:val="008D2881"/>
    <w:rsid w:val="008D39CF"/>
    <w:rsid w:val="008D6CFF"/>
    <w:rsid w:val="008D7163"/>
    <w:rsid w:val="008D75FD"/>
    <w:rsid w:val="008E1B38"/>
    <w:rsid w:val="008E2B0B"/>
    <w:rsid w:val="008E372F"/>
    <w:rsid w:val="008E381F"/>
    <w:rsid w:val="008E4BB2"/>
    <w:rsid w:val="008F0EBD"/>
    <w:rsid w:val="008F1768"/>
    <w:rsid w:val="008F7FBD"/>
    <w:rsid w:val="00900268"/>
    <w:rsid w:val="0090084B"/>
    <w:rsid w:val="00900AC5"/>
    <w:rsid w:val="00900BBA"/>
    <w:rsid w:val="00901CFC"/>
    <w:rsid w:val="00901ED6"/>
    <w:rsid w:val="00905A7E"/>
    <w:rsid w:val="00906E1C"/>
    <w:rsid w:val="00907E56"/>
    <w:rsid w:val="00911194"/>
    <w:rsid w:val="0091226B"/>
    <w:rsid w:val="0091370A"/>
    <w:rsid w:val="00913D46"/>
    <w:rsid w:val="00915E64"/>
    <w:rsid w:val="00916275"/>
    <w:rsid w:val="00917B94"/>
    <w:rsid w:val="00922EEF"/>
    <w:rsid w:val="00922F69"/>
    <w:rsid w:val="00934706"/>
    <w:rsid w:val="00936017"/>
    <w:rsid w:val="009400C1"/>
    <w:rsid w:val="009407B5"/>
    <w:rsid w:val="00942B37"/>
    <w:rsid w:val="009440D6"/>
    <w:rsid w:val="009472D8"/>
    <w:rsid w:val="00947E5F"/>
    <w:rsid w:val="009513AE"/>
    <w:rsid w:val="00952D64"/>
    <w:rsid w:val="00956935"/>
    <w:rsid w:val="00957BA1"/>
    <w:rsid w:val="009619E5"/>
    <w:rsid w:val="00961E08"/>
    <w:rsid w:val="00962F52"/>
    <w:rsid w:val="009643A1"/>
    <w:rsid w:val="009646EE"/>
    <w:rsid w:val="0096558A"/>
    <w:rsid w:val="0097030A"/>
    <w:rsid w:val="009717F7"/>
    <w:rsid w:val="00972332"/>
    <w:rsid w:val="00973DB8"/>
    <w:rsid w:val="0097482C"/>
    <w:rsid w:val="00977280"/>
    <w:rsid w:val="00977A82"/>
    <w:rsid w:val="00980A1C"/>
    <w:rsid w:val="00982721"/>
    <w:rsid w:val="00983CC9"/>
    <w:rsid w:val="0098657A"/>
    <w:rsid w:val="009866FE"/>
    <w:rsid w:val="0098768E"/>
    <w:rsid w:val="0099091B"/>
    <w:rsid w:val="00991194"/>
    <w:rsid w:val="00993BDC"/>
    <w:rsid w:val="00994265"/>
    <w:rsid w:val="00994F5A"/>
    <w:rsid w:val="009A14EC"/>
    <w:rsid w:val="009A1A18"/>
    <w:rsid w:val="009A2ABA"/>
    <w:rsid w:val="009A5DAC"/>
    <w:rsid w:val="009A6E93"/>
    <w:rsid w:val="009B1756"/>
    <w:rsid w:val="009B233A"/>
    <w:rsid w:val="009B33E5"/>
    <w:rsid w:val="009B7B9D"/>
    <w:rsid w:val="009C0753"/>
    <w:rsid w:val="009C1BA7"/>
    <w:rsid w:val="009C27A1"/>
    <w:rsid w:val="009C47FB"/>
    <w:rsid w:val="009C4BA2"/>
    <w:rsid w:val="009C67A7"/>
    <w:rsid w:val="009D2070"/>
    <w:rsid w:val="009D25EF"/>
    <w:rsid w:val="009D7C4A"/>
    <w:rsid w:val="009E0AF1"/>
    <w:rsid w:val="009E13EE"/>
    <w:rsid w:val="009E226B"/>
    <w:rsid w:val="009E2D15"/>
    <w:rsid w:val="009E3217"/>
    <w:rsid w:val="009E346A"/>
    <w:rsid w:val="009E5089"/>
    <w:rsid w:val="009F2081"/>
    <w:rsid w:val="009F398E"/>
    <w:rsid w:val="009F55EF"/>
    <w:rsid w:val="009F5738"/>
    <w:rsid w:val="009F5B57"/>
    <w:rsid w:val="00A036AA"/>
    <w:rsid w:val="00A0562B"/>
    <w:rsid w:val="00A05A24"/>
    <w:rsid w:val="00A05E4D"/>
    <w:rsid w:val="00A10503"/>
    <w:rsid w:val="00A1080F"/>
    <w:rsid w:val="00A11BE1"/>
    <w:rsid w:val="00A15DD0"/>
    <w:rsid w:val="00A231DA"/>
    <w:rsid w:val="00A2692D"/>
    <w:rsid w:val="00A26A4F"/>
    <w:rsid w:val="00A26D8F"/>
    <w:rsid w:val="00A327EE"/>
    <w:rsid w:val="00A348D2"/>
    <w:rsid w:val="00A37F72"/>
    <w:rsid w:val="00A430FE"/>
    <w:rsid w:val="00A43FF5"/>
    <w:rsid w:val="00A44132"/>
    <w:rsid w:val="00A44427"/>
    <w:rsid w:val="00A44791"/>
    <w:rsid w:val="00A45123"/>
    <w:rsid w:val="00A45D6F"/>
    <w:rsid w:val="00A46499"/>
    <w:rsid w:val="00A506B3"/>
    <w:rsid w:val="00A50832"/>
    <w:rsid w:val="00A5488D"/>
    <w:rsid w:val="00A55CBC"/>
    <w:rsid w:val="00A55E98"/>
    <w:rsid w:val="00A624BC"/>
    <w:rsid w:val="00A6466F"/>
    <w:rsid w:val="00A657B3"/>
    <w:rsid w:val="00A67010"/>
    <w:rsid w:val="00A677DC"/>
    <w:rsid w:val="00A67877"/>
    <w:rsid w:val="00A716C9"/>
    <w:rsid w:val="00A71720"/>
    <w:rsid w:val="00A747A2"/>
    <w:rsid w:val="00A7757B"/>
    <w:rsid w:val="00A83891"/>
    <w:rsid w:val="00A83E53"/>
    <w:rsid w:val="00A84DBE"/>
    <w:rsid w:val="00A858DE"/>
    <w:rsid w:val="00A8717B"/>
    <w:rsid w:val="00A903CD"/>
    <w:rsid w:val="00A927B4"/>
    <w:rsid w:val="00A952CA"/>
    <w:rsid w:val="00AA1DB4"/>
    <w:rsid w:val="00AA2715"/>
    <w:rsid w:val="00AA3327"/>
    <w:rsid w:val="00AA6F84"/>
    <w:rsid w:val="00AA75BF"/>
    <w:rsid w:val="00AA7CB7"/>
    <w:rsid w:val="00AC21DC"/>
    <w:rsid w:val="00AC42D2"/>
    <w:rsid w:val="00AC757C"/>
    <w:rsid w:val="00AD3ACF"/>
    <w:rsid w:val="00AD4D63"/>
    <w:rsid w:val="00AD5957"/>
    <w:rsid w:val="00AD7407"/>
    <w:rsid w:val="00AD76A5"/>
    <w:rsid w:val="00AD7D1A"/>
    <w:rsid w:val="00AE07F3"/>
    <w:rsid w:val="00AE133D"/>
    <w:rsid w:val="00AE1EA6"/>
    <w:rsid w:val="00AE356D"/>
    <w:rsid w:val="00AE35AF"/>
    <w:rsid w:val="00AE54D5"/>
    <w:rsid w:val="00AE7928"/>
    <w:rsid w:val="00AF1201"/>
    <w:rsid w:val="00AF1768"/>
    <w:rsid w:val="00AF1F91"/>
    <w:rsid w:val="00AF44DA"/>
    <w:rsid w:val="00AF474C"/>
    <w:rsid w:val="00AF4BAC"/>
    <w:rsid w:val="00AF511A"/>
    <w:rsid w:val="00AF5972"/>
    <w:rsid w:val="00AF5A7C"/>
    <w:rsid w:val="00AF5B9F"/>
    <w:rsid w:val="00AF6859"/>
    <w:rsid w:val="00B02E73"/>
    <w:rsid w:val="00B02F02"/>
    <w:rsid w:val="00B0324D"/>
    <w:rsid w:val="00B104A6"/>
    <w:rsid w:val="00B11538"/>
    <w:rsid w:val="00B156F5"/>
    <w:rsid w:val="00B16936"/>
    <w:rsid w:val="00B2263E"/>
    <w:rsid w:val="00B240D8"/>
    <w:rsid w:val="00B2450B"/>
    <w:rsid w:val="00B256DE"/>
    <w:rsid w:val="00B27CD8"/>
    <w:rsid w:val="00B35F46"/>
    <w:rsid w:val="00B35F70"/>
    <w:rsid w:val="00B371CD"/>
    <w:rsid w:val="00B42210"/>
    <w:rsid w:val="00B4228C"/>
    <w:rsid w:val="00B45A3B"/>
    <w:rsid w:val="00B51E7C"/>
    <w:rsid w:val="00B527A6"/>
    <w:rsid w:val="00B532BF"/>
    <w:rsid w:val="00B53A54"/>
    <w:rsid w:val="00B54A15"/>
    <w:rsid w:val="00B577F6"/>
    <w:rsid w:val="00B60716"/>
    <w:rsid w:val="00B60CE9"/>
    <w:rsid w:val="00B63C6D"/>
    <w:rsid w:val="00B6504D"/>
    <w:rsid w:val="00B6543C"/>
    <w:rsid w:val="00B66208"/>
    <w:rsid w:val="00B76F10"/>
    <w:rsid w:val="00B82058"/>
    <w:rsid w:val="00B82219"/>
    <w:rsid w:val="00B83DC6"/>
    <w:rsid w:val="00B84A04"/>
    <w:rsid w:val="00B910F6"/>
    <w:rsid w:val="00B9116C"/>
    <w:rsid w:val="00B92497"/>
    <w:rsid w:val="00BA0DAD"/>
    <w:rsid w:val="00BA11E6"/>
    <w:rsid w:val="00BA18D6"/>
    <w:rsid w:val="00BA21D9"/>
    <w:rsid w:val="00BA3166"/>
    <w:rsid w:val="00BA3A64"/>
    <w:rsid w:val="00BA44A7"/>
    <w:rsid w:val="00BA5C55"/>
    <w:rsid w:val="00BA6F34"/>
    <w:rsid w:val="00BA6FD7"/>
    <w:rsid w:val="00BB67C1"/>
    <w:rsid w:val="00BC06DE"/>
    <w:rsid w:val="00BC1907"/>
    <w:rsid w:val="00BC215F"/>
    <w:rsid w:val="00BC3F41"/>
    <w:rsid w:val="00BC622F"/>
    <w:rsid w:val="00BD060F"/>
    <w:rsid w:val="00BD0748"/>
    <w:rsid w:val="00BD1255"/>
    <w:rsid w:val="00BD3267"/>
    <w:rsid w:val="00BD46BD"/>
    <w:rsid w:val="00BE76B9"/>
    <w:rsid w:val="00BF0100"/>
    <w:rsid w:val="00BF5E7F"/>
    <w:rsid w:val="00BF62D5"/>
    <w:rsid w:val="00BF71DB"/>
    <w:rsid w:val="00C01B99"/>
    <w:rsid w:val="00C022A4"/>
    <w:rsid w:val="00C02F0B"/>
    <w:rsid w:val="00C03D70"/>
    <w:rsid w:val="00C04AED"/>
    <w:rsid w:val="00C054D7"/>
    <w:rsid w:val="00C1015F"/>
    <w:rsid w:val="00C11B62"/>
    <w:rsid w:val="00C13F63"/>
    <w:rsid w:val="00C16831"/>
    <w:rsid w:val="00C17628"/>
    <w:rsid w:val="00C26583"/>
    <w:rsid w:val="00C26A1C"/>
    <w:rsid w:val="00C3410E"/>
    <w:rsid w:val="00C3629F"/>
    <w:rsid w:val="00C371D1"/>
    <w:rsid w:val="00C417C3"/>
    <w:rsid w:val="00C41A7C"/>
    <w:rsid w:val="00C41B8B"/>
    <w:rsid w:val="00C423A7"/>
    <w:rsid w:val="00C43CB0"/>
    <w:rsid w:val="00C44FED"/>
    <w:rsid w:val="00C45704"/>
    <w:rsid w:val="00C45FF8"/>
    <w:rsid w:val="00C46052"/>
    <w:rsid w:val="00C47A40"/>
    <w:rsid w:val="00C47E59"/>
    <w:rsid w:val="00C50ACB"/>
    <w:rsid w:val="00C515BD"/>
    <w:rsid w:val="00C5285D"/>
    <w:rsid w:val="00C5430E"/>
    <w:rsid w:val="00C548A6"/>
    <w:rsid w:val="00C5560F"/>
    <w:rsid w:val="00C6029F"/>
    <w:rsid w:val="00C61553"/>
    <w:rsid w:val="00C620DF"/>
    <w:rsid w:val="00C6217C"/>
    <w:rsid w:val="00C627E5"/>
    <w:rsid w:val="00C63ED0"/>
    <w:rsid w:val="00C6527A"/>
    <w:rsid w:val="00C65D24"/>
    <w:rsid w:val="00C73BFB"/>
    <w:rsid w:val="00C77DEF"/>
    <w:rsid w:val="00C83381"/>
    <w:rsid w:val="00C847B2"/>
    <w:rsid w:val="00C85C18"/>
    <w:rsid w:val="00C85FD3"/>
    <w:rsid w:val="00C92252"/>
    <w:rsid w:val="00C934CA"/>
    <w:rsid w:val="00C95074"/>
    <w:rsid w:val="00C9542E"/>
    <w:rsid w:val="00CA08C4"/>
    <w:rsid w:val="00CA2DD4"/>
    <w:rsid w:val="00CA753C"/>
    <w:rsid w:val="00CA7834"/>
    <w:rsid w:val="00CA7D65"/>
    <w:rsid w:val="00CB000E"/>
    <w:rsid w:val="00CB00F7"/>
    <w:rsid w:val="00CB03CC"/>
    <w:rsid w:val="00CB2DB8"/>
    <w:rsid w:val="00CB330A"/>
    <w:rsid w:val="00CB5FB3"/>
    <w:rsid w:val="00CC2502"/>
    <w:rsid w:val="00CC4BA7"/>
    <w:rsid w:val="00CC4EDF"/>
    <w:rsid w:val="00CC5196"/>
    <w:rsid w:val="00CC5BEA"/>
    <w:rsid w:val="00CC6C8E"/>
    <w:rsid w:val="00CD0441"/>
    <w:rsid w:val="00CD2CF9"/>
    <w:rsid w:val="00CD6127"/>
    <w:rsid w:val="00CE296C"/>
    <w:rsid w:val="00CE36BA"/>
    <w:rsid w:val="00CE42D1"/>
    <w:rsid w:val="00CE5623"/>
    <w:rsid w:val="00CE59C1"/>
    <w:rsid w:val="00CE6477"/>
    <w:rsid w:val="00CE6A89"/>
    <w:rsid w:val="00CF2510"/>
    <w:rsid w:val="00CF26C1"/>
    <w:rsid w:val="00CF4337"/>
    <w:rsid w:val="00CF491A"/>
    <w:rsid w:val="00D00357"/>
    <w:rsid w:val="00D0063F"/>
    <w:rsid w:val="00D04B8B"/>
    <w:rsid w:val="00D05817"/>
    <w:rsid w:val="00D07015"/>
    <w:rsid w:val="00D07097"/>
    <w:rsid w:val="00D103BF"/>
    <w:rsid w:val="00D10409"/>
    <w:rsid w:val="00D125C0"/>
    <w:rsid w:val="00D13A0F"/>
    <w:rsid w:val="00D15B59"/>
    <w:rsid w:val="00D15F59"/>
    <w:rsid w:val="00D164EA"/>
    <w:rsid w:val="00D212EE"/>
    <w:rsid w:val="00D21382"/>
    <w:rsid w:val="00D219F1"/>
    <w:rsid w:val="00D22625"/>
    <w:rsid w:val="00D27E5A"/>
    <w:rsid w:val="00D3097C"/>
    <w:rsid w:val="00D343F1"/>
    <w:rsid w:val="00D3454B"/>
    <w:rsid w:val="00D34F6A"/>
    <w:rsid w:val="00D3583B"/>
    <w:rsid w:val="00D368E2"/>
    <w:rsid w:val="00D400DC"/>
    <w:rsid w:val="00D41CF1"/>
    <w:rsid w:val="00D4463D"/>
    <w:rsid w:val="00D458F5"/>
    <w:rsid w:val="00D50020"/>
    <w:rsid w:val="00D52E84"/>
    <w:rsid w:val="00D5353A"/>
    <w:rsid w:val="00D54E4A"/>
    <w:rsid w:val="00D622FC"/>
    <w:rsid w:val="00D63BF1"/>
    <w:rsid w:val="00D645D9"/>
    <w:rsid w:val="00D65D83"/>
    <w:rsid w:val="00D71DBE"/>
    <w:rsid w:val="00D735EA"/>
    <w:rsid w:val="00D73676"/>
    <w:rsid w:val="00D7451C"/>
    <w:rsid w:val="00D758FC"/>
    <w:rsid w:val="00D75E9D"/>
    <w:rsid w:val="00D7686A"/>
    <w:rsid w:val="00D8046A"/>
    <w:rsid w:val="00D80BA8"/>
    <w:rsid w:val="00D81230"/>
    <w:rsid w:val="00D828A6"/>
    <w:rsid w:val="00D82A09"/>
    <w:rsid w:val="00D835D7"/>
    <w:rsid w:val="00D86635"/>
    <w:rsid w:val="00D8775D"/>
    <w:rsid w:val="00D94161"/>
    <w:rsid w:val="00D9427F"/>
    <w:rsid w:val="00D947F0"/>
    <w:rsid w:val="00DA165A"/>
    <w:rsid w:val="00DA2934"/>
    <w:rsid w:val="00DA37C2"/>
    <w:rsid w:val="00DA48A3"/>
    <w:rsid w:val="00DA5831"/>
    <w:rsid w:val="00DA620E"/>
    <w:rsid w:val="00DB1106"/>
    <w:rsid w:val="00DB2331"/>
    <w:rsid w:val="00DB6404"/>
    <w:rsid w:val="00DB7BBC"/>
    <w:rsid w:val="00DC0FD4"/>
    <w:rsid w:val="00DC3C99"/>
    <w:rsid w:val="00DD02E3"/>
    <w:rsid w:val="00DD2823"/>
    <w:rsid w:val="00DD2DEA"/>
    <w:rsid w:val="00DD4A40"/>
    <w:rsid w:val="00DD76A0"/>
    <w:rsid w:val="00DE1163"/>
    <w:rsid w:val="00DE149B"/>
    <w:rsid w:val="00DF220C"/>
    <w:rsid w:val="00DF5F87"/>
    <w:rsid w:val="00DF678D"/>
    <w:rsid w:val="00DF7095"/>
    <w:rsid w:val="00DF731A"/>
    <w:rsid w:val="00DF7AE6"/>
    <w:rsid w:val="00E0072D"/>
    <w:rsid w:val="00E0551E"/>
    <w:rsid w:val="00E05864"/>
    <w:rsid w:val="00E10B5A"/>
    <w:rsid w:val="00E113A2"/>
    <w:rsid w:val="00E12F73"/>
    <w:rsid w:val="00E133D5"/>
    <w:rsid w:val="00E22D80"/>
    <w:rsid w:val="00E25785"/>
    <w:rsid w:val="00E26B5A"/>
    <w:rsid w:val="00E30348"/>
    <w:rsid w:val="00E32B22"/>
    <w:rsid w:val="00E411A5"/>
    <w:rsid w:val="00E4452B"/>
    <w:rsid w:val="00E452A1"/>
    <w:rsid w:val="00E452B3"/>
    <w:rsid w:val="00E45813"/>
    <w:rsid w:val="00E46A18"/>
    <w:rsid w:val="00E472E1"/>
    <w:rsid w:val="00E51169"/>
    <w:rsid w:val="00E52990"/>
    <w:rsid w:val="00E57E18"/>
    <w:rsid w:val="00E6158A"/>
    <w:rsid w:val="00E6702E"/>
    <w:rsid w:val="00E67F5E"/>
    <w:rsid w:val="00E750BA"/>
    <w:rsid w:val="00E80DA2"/>
    <w:rsid w:val="00E80DD4"/>
    <w:rsid w:val="00E814F6"/>
    <w:rsid w:val="00E82A4B"/>
    <w:rsid w:val="00E83FD9"/>
    <w:rsid w:val="00E85C2B"/>
    <w:rsid w:val="00E90BAE"/>
    <w:rsid w:val="00E91DDB"/>
    <w:rsid w:val="00E92AB3"/>
    <w:rsid w:val="00E93194"/>
    <w:rsid w:val="00E93BE9"/>
    <w:rsid w:val="00E966CD"/>
    <w:rsid w:val="00EA23BD"/>
    <w:rsid w:val="00EA2488"/>
    <w:rsid w:val="00EA4589"/>
    <w:rsid w:val="00EA6C19"/>
    <w:rsid w:val="00EA6E6F"/>
    <w:rsid w:val="00EA7B94"/>
    <w:rsid w:val="00EB1A9A"/>
    <w:rsid w:val="00EB2D7C"/>
    <w:rsid w:val="00EB3B91"/>
    <w:rsid w:val="00EB453B"/>
    <w:rsid w:val="00EB5165"/>
    <w:rsid w:val="00EC046C"/>
    <w:rsid w:val="00EC3CFC"/>
    <w:rsid w:val="00ED00C9"/>
    <w:rsid w:val="00ED1981"/>
    <w:rsid w:val="00ED1D38"/>
    <w:rsid w:val="00ED2355"/>
    <w:rsid w:val="00EE3D61"/>
    <w:rsid w:val="00EE5979"/>
    <w:rsid w:val="00EF0421"/>
    <w:rsid w:val="00EF2738"/>
    <w:rsid w:val="00EF5DF1"/>
    <w:rsid w:val="00EF636C"/>
    <w:rsid w:val="00F001BB"/>
    <w:rsid w:val="00F07A67"/>
    <w:rsid w:val="00F11577"/>
    <w:rsid w:val="00F11F5A"/>
    <w:rsid w:val="00F154DD"/>
    <w:rsid w:val="00F15B2D"/>
    <w:rsid w:val="00F16995"/>
    <w:rsid w:val="00F172D6"/>
    <w:rsid w:val="00F22B70"/>
    <w:rsid w:val="00F23D07"/>
    <w:rsid w:val="00F24C56"/>
    <w:rsid w:val="00F26923"/>
    <w:rsid w:val="00F304D3"/>
    <w:rsid w:val="00F32D91"/>
    <w:rsid w:val="00F344D1"/>
    <w:rsid w:val="00F34E66"/>
    <w:rsid w:val="00F35991"/>
    <w:rsid w:val="00F407BA"/>
    <w:rsid w:val="00F4083D"/>
    <w:rsid w:val="00F43FF5"/>
    <w:rsid w:val="00F4486C"/>
    <w:rsid w:val="00F4783E"/>
    <w:rsid w:val="00F47CCD"/>
    <w:rsid w:val="00F5120E"/>
    <w:rsid w:val="00F515C9"/>
    <w:rsid w:val="00F53774"/>
    <w:rsid w:val="00F53900"/>
    <w:rsid w:val="00F57015"/>
    <w:rsid w:val="00F577D4"/>
    <w:rsid w:val="00F579CA"/>
    <w:rsid w:val="00F608A7"/>
    <w:rsid w:val="00F60F97"/>
    <w:rsid w:val="00F61282"/>
    <w:rsid w:val="00F616E4"/>
    <w:rsid w:val="00F616EC"/>
    <w:rsid w:val="00F61C88"/>
    <w:rsid w:val="00F63D12"/>
    <w:rsid w:val="00F63E8D"/>
    <w:rsid w:val="00F63FA1"/>
    <w:rsid w:val="00F644FE"/>
    <w:rsid w:val="00F70A8C"/>
    <w:rsid w:val="00F713DE"/>
    <w:rsid w:val="00F71CA4"/>
    <w:rsid w:val="00F73BEF"/>
    <w:rsid w:val="00F73D6A"/>
    <w:rsid w:val="00F75291"/>
    <w:rsid w:val="00F83F7D"/>
    <w:rsid w:val="00F859E4"/>
    <w:rsid w:val="00F903AD"/>
    <w:rsid w:val="00F92294"/>
    <w:rsid w:val="00F943DE"/>
    <w:rsid w:val="00F97627"/>
    <w:rsid w:val="00FA12A5"/>
    <w:rsid w:val="00FA294A"/>
    <w:rsid w:val="00FA29D9"/>
    <w:rsid w:val="00FA4E29"/>
    <w:rsid w:val="00FA606B"/>
    <w:rsid w:val="00FB0D09"/>
    <w:rsid w:val="00FB1EA0"/>
    <w:rsid w:val="00FB52AA"/>
    <w:rsid w:val="00FB66CF"/>
    <w:rsid w:val="00FB6AD1"/>
    <w:rsid w:val="00FC1CAA"/>
    <w:rsid w:val="00FC1D3D"/>
    <w:rsid w:val="00FC2405"/>
    <w:rsid w:val="00FC3FB6"/>
    <w:rsid w:val="00FC4AFE"/>
    <w:rsid w:val="00FC4EF6"/>
    <w:rsid w:val="00FC4F43"/>
    <w:rsid w:val="00FC72A4"/>
    <w:rsid w:val="00FD30C2"/>
    <w:rsid w:val="00FD5392"/>
    <w:rsid w:val="00FD53BD"/>
    <w:rsid w:val="00FD7AFC"/>
    <w:rsid w:val="00FE2889"/>
    <w:rsid w:val="00FE51BE"/>
    <w:rsid w:val="00FE5B67"/>
    <w:rsid w:val="00FF5053"/>
    <w:rsid w:val="00FF57AC"/>
    <w:rsid w:val="00FF6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>
      <v:stroke weight="1.5pt"/>
    </o:shapedefaults>
    <o:shapelayout v:ext="edit">
      <o:idmap v:ext="edit" data="1"/>
    </o:shapelayout>
  </w:shapeDefaults>
  <w:decimalSymbol w:val=","/>
  <w:listSeparator w:val=";"/>
  <w15:chartTrackingRefBased/>
  <w15:docId w15:val="{06E0C7DC-B6D4-4043-8269-AB2F3A98CA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2" w:uiPriority="39"/>
    <w:lsdException w:name="toc 3" w:uiPriority="39"/>
    <w:lsdException w:name="toc 4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uiPriority="20" w:qFormat="1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Pr>
      <w:sz w:val="24"/>
      <w:szCs w:val="24"/>
    </w:rPr>
  </w:style>
  <w:style w:type="paragraph" w:styleId="1">
    <w:name w:val="heading 1"/>
    <w:basedOn w:val="a0"/>
    <w:next w:val="a0"/>
    <w:qFormat/>
    <w:pPr>
      <w:keepNext/>
      <w:numPr>
        <w:ilvl w:val="1"/>
        <w:numId w:val="2"/>
      </w:numPr>
      <w:spacing w:line="360" w:lineRule="auto"/>
      <w:jc w:val="center"/>
      <w:outlineLvl w:val="0"/>
    </w:pPr>
    <w:rPr>
      <w:b/>
      <w:sz w:val="26"/>
      <w:szCs w:val="20"/>
    </w:rPr>
  </w:style>
  <w:style w:type="paragraph" w:styleId="20">
    <w:name w:val="heading 2"/>
    <w:basedOn w:val="a0"/>
    <w:next w:val="a0"/>
    <w:qFormat/>
    <w:pPr>
      <w:keepNext/>
      <w:spacing w:before="240" w:after="60"/>
      <w:outlineLvl w:val="1"/>
    </w:pPr>
    <w:rPr>
      <w:rFonts w:ascii="Arial" w:hAnsi="Arial" w:cs="Arial"/>
      <w:b/>
      <w:bCs/>
      <w:iCs/>
      <w:szCs w:val="28"/>
    </w:rPr>
  </w:style>
  <w:style w:type="paragraph" w:styleId="3">
    <w:name w:val="heading 3"/>
    <w:basedOn w:val="a0"/>
    <w:next w:val="a0"/>
    <w:autoRedefine/>
    <w:qFormat/>
    <w:rsid w:val="00026BEF"/>
    <w:pPr>
      <w:keepNext/>
      <w:spacing w:before="240" w:after="120" w:line="276" w:lineRule="auto"/>
      <w:ind w:firstLine="709"/>
      <w:outlineLvl w:val="2"/>
    </w:pPr>
    <w:rPr>
      <w:rFonts w:ascii="Arial" w:eastAsia="MS Mincho" w:hAnsi="Arial" w:cs="Arial"/>
      <w:b/>
      <w:szCs w:val="20"/>
    </w:rPr>
  </w:style>
  <w:style w:type="paragraph" w:styleId="4">
    <w:name w:val="heading 4"/>
    <w:basedOn w:val="a0"/>
    <w:next w:val="a0"/>
    <w:qFormat/>
    <w:pPr>
      <w:keepNext/>
      <w:jc w:val="center"/>
      <w:outlineLvl w:val="3"/>
    </w:pPr>
    <w:rPr>
      <w:szCs w:val="20"/>
    </w:rPr>
  </w:style>
  <w:style w:type="paragraph" w:styleId="5">
    <w:name w:val="heading 5"/>
    <w:basedOn w:val="a0"/>
    <w:next w:val="a0"/>
    <w:link w:val="50"/>
    <w:qFormat/>
    <w:rsid w:val="00872775"/>
    <w:pPr>
      <w:keepNext/>
      <w:spacing w:line="360" w:lineRule="auto"/>
      <w:jc w:val="center"/>
      <w:outlineLvl w:val="4"/>
    </w:pPr>
    <w:rPr>
      <w:szCs w:val="20"/>
    </w:rPr>
  </w:style>
  <w:style w:type="paragraph" w:styleId="6">
    <w:name w:val="heading 6"/>
    <w:basedOn w:val="a0"/>
    <w:next w:val="a0"/>
    <w:link w:val="60"/>
    <w:semiHidden/>
    <w:unhideWhenUsed/>
    <w:qFormat/>
    <w:rsid w:val="00872775"/>
    <w:pPr>
      <w:spacing w:before="240" w:after="60"/>
      <w:outlineLvl w:val="5"/>
    </w:pPr>
    <w:rPr>
      <w:rFonts w:ascii="Calibri" w:hAnsi="Calibri"/>
      <w:b/>
      <w:bCs/>
      <w:sz w:val="22"/>
      <w:szCs w:val="22"/>
    </w:rPr>
  </w:style>
  <w:style w:type="character" w:default="1" w:styleId="a1">
    <w:name w:val="Default Paragraph Font"/>
    <w:semiHidden/>
  </w:style>
  <w:style w:type="table" w:default="1" w:styleId="a2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</w:style>
  <w:style w:type="character" w:customStyle="1" w:styleId="60">
    <w:name w:val="Заголовок 6 Знак"/>
    <w:link w:val="6"/>
    <w:semiHidden/>
    <w:rsid w:val="00872775"/>
    <w:rPr>
      <w:rFonts w:ascii="Calibri" w:eastAsia="Times New Roman" w:hAnsi="Calibri" w:cs="Times New Roman"/>
      <w:b/>
      <w:bCs/>
      <w:sz w:val="22"/>
      <w:szCs w:val="22"/>
    </w:rPr>
  </w:style>
  <w:style w:type="paragraph" w:customStyle="1" w:styleId="a4">
    <w:name w:val="Атрибуты"/>
    <w:basedOn w:val="a0"/>
    <w:pPr>
      <w:spacing w:before="240" w:after="240"/>
      <w:jc w:val="center"/>
    </w:pPr>
    <w:rPr>
      <w:rFonts w:ascii="Georgia" w:hAnsi="Georgia"/>
      <w:sz w:val="20"/>
      <w:szCs w:val="20"/>
    </w:rPr>
  </w:style>
  <w:style w:type="paragraph" w:styleId="a">
    <w:name w:val="List Number"/>
    <w:basedOn w:val="a0"/>
    <w:pPr>
      <w:numPr>
        <w:numId w:val="1"/>
      </w:numPr>
      <w:spacing w:before="120"/>
      <w:jc w:val="both"/>
    </w:pPr>
    <w:rPr>
      <w:rFonts w:ascii="Georgia" w:hAnsi="Georgia"/>
      <w:sz w:val="20"/>
      <w:szCs w:val="20"/>
    </w:rPr>
  </w:style>
  <w:style w:type="paragraph" w:customStyle="1" w:styleId="a5">
    <w:name w:val="Пояснение"/>
    <w:basedOn w:val="a0"/>
    <w:next w:val="a0"/>
    <w:rPr>
      <w:rFonts w:ascii="Georgia" w:hAnsi="Georgia"/>
      <w:sz w:val="18"/>
      <w:szCs w:val="20"/>
    </w:rPr>
  </w:style>
  <w:style w:type="paragraph" w:styleId="a6">
    <w:name w:val="Body Text Indent"/>
    <w:basedOn w:val="a0"/>
    <w:pPr>
      <w:spacing w:before="120"/>
      <w:ind w:firstLine="567"/>
      <w:jc w:val="both"/>
    </w:pPr>
    <w:rPr>
      <w:rFonts w:ascii="Georgia" w:hAnsi="Georgia"/>
      <w:sz w:val="20"/>
      <w:szCs w:val="20"/>
    </w:rPr>
  </w:style>
  <w:style w:type="paragraph" w:styleId="a7">
    <w:name w:val="Plain Text"/>
    <w:basedOn w:val="a0"/>
    <w:link w:val="a8"/>
    <w:pPr>
      <w:spacing w:line="360" w:lineRule="auto"/>
      <w:jc w:val="both"/>
    </w:pPr>
    <w:rPr>
      <w:noProof/>
      <w:szCs w:val="20"/>
    </w:rPr>
  </w:style>
  <w:style w:type="character" w:customStyle="1" w:styleId="a8">
    <w:name w:val="Текст Знак"/>
    <w:link w:val="a7"/>
    <w:rsid w:val="00E113A2"/>
    <w:rPr>
      <w:noProof/>
      <w:sz w:val="24"/>
      <w:lang w:val="ru-RU" w:eastAsia="ru-RU" w:bidi="ar-SA"/>
    </w:rPr>
  </w:style>
  <w:style w:type="paragraph" w:styleId="30">
    <w:name w:val="Body Text Indent 3"/>
    <w:basedOn w:val="a0"/>
    <w:pPr>
      <w:ind w:firstLine="567"/>
      <w:jc w:val="both"/>
    </w:pPr>
    <w:rPr>
      <w:szCs w:val="20"/>
    </w:rPr>
  </w:style>
  <w:style w:type="paragraph" w:customStyle="1" w:styleId="2">
    <w:name w:val="мой для 2"/>
    <w:basedOn w:val="20"/>
    <w:pPr>
      <w:numPr>
        <w:ilvl w:val="1"/>
        <w:numId w:val="3"/>
      </w:numPr>
      <w:tabs>
        <w:tab w:val="left" w:pos="1134"/>
      </w:tabs>
      <w:spacing w:before="120" w:after="0" w:line="360" w:lineRule="auto"/>
      <w:jc w:val="both"/>
    </w:pPr>
    <w:rPr>
      <w:rFonts w:ascii="Times New Roman" w:hAnsi="Times New Roman" w:cs="Times New Roman"/>
      <w:bCs w:val="0"/>
      <w:iCs w:val="0"/>
      <w:snapToGrid w:val="0"/>
      <w:szCs w:val="20"/>
    </w:rPr>
  </w:style>
  <w:style w:type="paragraph" w:styleId="a9">
    <w:name w:val="Body Text"/>
    <w:basedOn w:val="a0"/>
    <w:pPr>
      <w:jc w:val="both"/>
    </w:pPr>
    <w:rPr>
      <w:sz w:val="26"/>
      <w:szCs w:val="20"/>
    </w:rPr>
  </w:style>
  <w:style w:type="paragraph" w:styleId="aa">
    <w:name w:val="header"/>
    <w:basedOn w:val="a0"/>
    <w:pPr>
      <w:tabs>
        <w:tab w:val="center" w:pos="4153"/>
        <w:tab w:val="right" w:pos="8306"/>
      </w:tabs>
    </w:pPr>
  </w:style>
  <w:style w:type="paragraph" w:styleId="ab">
    <w:name w:val="footer"/>
    <w:basedOn w:val="a0"/>
    <w:pPr>
      <w:tabs>
        <w:tab w:val="center" w:pos="4153"/>
        <w:tab w:val="right" w:pos="8306"/>
      </w:tabs>
    </w:pPr>
  </w:style>
  <w:style w:type="character" w:styleId="ac">
    <w:name w:val="page number"/>
    <w:basedOn w:val="a1"/>
  </w:style>
  <w:style w:type="paragraph" w:styleId="10">
    <w:name w:val="toc 1"/>
    <w:basedOn w:val="a0"/>
    <w:next w:val="a0"/>
    <w:autoRedefine/>
    <w:semiHidden/>
    <w:rPr>
      <w:sz w:val="20"/>
    </w:rPr>
  </w:style>
  <w:style w:type="paragraph" w:styleId="21">
    <w:name w:val="toc 2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rFonts w:eastAsia="MS Mincho"/>
      <w:noProof/>
    </w:rPr>
  </w:style>
  <w:style w:type="paragraph" w:styleId="31">
    <w:name w:val="toc 3"/>
    <w:basedOn w:val="a0"/>
    <w:next w:val="a0"/>
    <w:autoRedefine/>
    <w:uiPriority w:val="39"/>
    <w:rsid w:val="008E2B0B"/>
    <w:pPr>
      <w:tabs>
        <w:tab w:val="right" w:leader="dot" w:pos="9498"/>
      </w:tabs>
      <w:ind w:right="113"/>
    </w:pPr>
    <w:rPr>
      <w:noProof/>
    </w:rPr>
  </w:style>
  <w:style w:type="paragraph" w:styleId="40">
    <w:name w:val="toc 4"/>
    <w:basedOn w:val="a0"/>
    <w:next w:val="a0"/>
    <w:autoRedefine/>
    <w:uiPriority w:val="39"/>
    <w:pPr>
      <w:tabs>
        <w:tab w:val="right" w:leader="dot" w:pos="9742"/>
      </w:tabs>
    </w:pPr>
    <w:rPr>
      <w:rFonts w:eastAsia="MS Mincho"/>
      <w:noProof/>
    </w:rPr>
  </w:style>
  <w:style w:type="paragraph" w:styleId="51">
    <w:name w:val="toc 5"/>
    <w:basedOn w:val="a0"/>
    <w:next w:val="a0"/>
    <w:autoRedefine/>
    <w:semiHidden/>
    <w:pPr>
      <w:ind w:left="960"/>
    </w:pPr>
  </w:style>
  <w:style w:type="paragraph" w:styleId="61">
    <w:name w:val="toc 6"/>
    <w:basedOn w:val="a0"/>
    <w:next w:val="a0"/>
    <w:autoRedefine/>
    <w:semiHidden/>
    <w:pPr>
      <w:ind w:left="1200"/>
    </w:pPr>
  </w:style>
  <w:style w:type="paragraph" w:styleId="7">
    <w:name w:val="toc 7"/>
    <w:basedOn w:val="a0"/>
    <w:next w:val="a0"/>
    <w:autoRedefine/>
    <w:semiHidden/>
    <w:pPr>
      <w:ind w:left="1440"/>
    </w:pPr>
  </w:style>
  <w:style w:type="paragraph" w:styleId="8">
    <w:name w:val="toc 8"/>
    <w:basedOn w:val="a0"/>
    <w:next w:val="a0"/>
    <w:autoRedefine/>
    <w:semiHidden/>
    <w:pPr>
      <w:ind w:left="1680"/>
    </w:pPr>
  </w:style>
  <w:style w:type="paragraph" w:styleId="9">
    <w:name w:val="toc 9"/>
    <w:basedOn w:val="a0"/>
    <w:next w:val="a0"/>
    <w:autoRedefine/>
    <w:semiHidden/>
    <w:pPr>
      <w:ind w:left="1920"/>
    </w:pPr>
  </w:style>
  <w:style w:type="character" w:styleId="ad">
    <w:name w:val="Hyperlink"/>
    <w:uiPriority w:val="99"/>
    <w:rPr>
      <w:color w:val="0000FF"/>
      <w:u w:val="single"/>
    </w:rPr>
  </w:style>
  <w:style w:type="paragraph" w:styleId="ae">
    <w:name w:val="Document Map"/>
    <w:basedOn w:val="a0"/>
    <w:semiHidden/>
    <w:pPr>
      <w:shd w:val="clear" w:color="auto" w:fill="000080"/>
    </w:pPr>
    <w:rPr>
      <w:rFonts w:ascii="Tahoma" w:hAnsi="Tahoma" w:cs="Tahoma"/>
    </w:rPr>
  </w:style>
  <w:style w:type="paragraph" w:styleId="af">
    <w:name w:val="Balloon Text"/>
    <w:basedOn w:val="a0"/>
    <w:semiHidden/>
    <w:rsid w:val="001929A6"/>
    <w:rPr>
      <w:rFonts w:ascii="Tahoma" w:hAnsi="Tahoma" w:cs="Tahoma"/>
      <w:sz w:val="16"/>
      <w:szCs w:val="16"/>
    </w:rPr>
  </w:style>
  <w:style w:type="paragraph" w:customStyle="1" w:styleId="412">
    <w:name w:val="Стиль Заголовок 4 + полужирный По левому краю Первая строка:  12..."/>
    <w:basedOn w:val="4"/>
    <w:rsid w:val="003F3CC4"/>
    <w:pPr>
      <w:spacing w:before="60" w:after="60"/>
      <w:ind w:firstLine="709"/>
      <w:jc w:val="left"/>
    </w:pPr>
    <w:rPr>
      <w:b/>
      <w:bCs/>
    </w:rPr>
  </w:style>
  <w:style w:type="paragraph" w:customStyle="1" w:styleId="41">
    <w:name w:val="Стиль Заголовок 4 + полужирный"/>
    <w:basedOn w:val="4"/>
    <w:rsid w:val="00474774"/>
    <w:pPr>
      <w:spacing w:before="60" w:after="60"/>
    </w:pPr>
    <w:rPr>
      <w:b/>
      <w:bCs/>
    </w:rPr>
  </w:style>
  <w:style w:type="character" w:customStyle="1" w:styleId="apple-converted-space">
    <w:name w:val="apple-converted-space"/>
    <w:basedOn w:val="a1"/>
    <w:rsid w:val="00026BEF"/>
  </w:style>
  <w:style w:type="paragraph" w:styleId="22">
    <w:name w:val="Body Text Indent 2"/>
    <w:basedOn w:val="a0"/>
    <w:link w:val="23"/>
    <w:rsid w:val="00872775"/>
    <w:pPr>
      <w:spacing w:after="120" w:line="480" w:lineRule="auto"/>
      <w:ind w:left="283"/>
    </w:pPr>
  </w:style>
  <w:style w:type="character" w:customStyle="1" w:styleId="23">
    <w:name w:val="Основной текст с отступом 2 Знак"/>
    <w:link w:val="22"/>
    <w:rsid w:val="00872775"/>
    <w:rPr>
      <w:sz w:val="24"/>
      <w:szCs w:val="24"/>
    </w:rPr>
  </w:style>
  <w:style w:type="character" w:customStyle="1" w:styleId="50">
    <w:name w:val="Заголовок 5 Знак"/>
    <w:link w:val="5"/>
    <w:rsid w:val="00872775"/>
    <w:rPr>
      <w:sz w:val="24"/>
    </w:rPr>
  </w:style>
  <w:style w:type="character" w:styleId="af0">
    <w:name w:val="Emphasis"/>
    <w:uiPriority w:val="20"/>
    <w:qFormat/>
    <w:rsid w:val="00772C9D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&#1042;&#1080;&#1090;&#1072;&#1083;&#1080;&#1081;\AppData\Local\Chemistry%20Add-in%20for%20Word\Chemistry%20Gallery\Chem4Word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CE4408F-EBC3-4400-BAA7-0061A8E438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Chem4Word</Template>
  <TotalTime>0</TotalTime>
  <Pages>12</Pages>
  <Words>2891</Words>
  <Characters>16481</Characters>
  <Application>Microsoft Office Word</Application>
  <DocSecurity>0</DocSecurity>
  <Lines>137</Lines>
  <Paragraphs>38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ОКП 668410</vt:lpstr>
    </vt:vector>
  </TitlesOfParts>
  <Company>MNIPI</Company>
  <LinksUpToDate>false</LinksUpToDate>
  <CharactersWithSpaces>19334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ОКП 668410</dc:title>
  <dc:subject/>
  <dc:creator>Наталия Ефимовна</dc:creator>
  <cp:keywords/>
  <dc:description/>
  <cp:lastModifiedBy>Sasha</cp:lastModifiedBy>
  <cp:revision>2</cp:revision>
  <cp:lastPrinted>2015-06-25T07:52:00Z</cp:lastPrinted>
  <dcterms:created xsi:type="dcterms:W3CDTF">2017-08-31T06:12:00Z</dcterms:created>
  <dcterms:modified xsi:type="dcterms:W3CDTF">2017-08-31T06:12:00Z</dcterms:modified>
</cp:coreProperties>
</file>